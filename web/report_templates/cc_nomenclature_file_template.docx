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3EB" w:rsidRPr="001B21C5" w:rsidRDefault="001743EB" w:rsidP="001743EB">
      <w:pPr>
        <w:pStyle w:val="Puesto"/>
        <w:rPr>
          <w:rFonts w:ascii="Tahoma" w:hAnsi="Tahoma" w:cs="Tahoma"/>
          <w:i w:val="0"/>
          <w:sz w:val="24"/>
          <w:u w:val="none"/>
        </w:rPr>
      </w:pPr>
      <w:r w:rsidRPr="001B21C5">
        <w:rPr>
          <w:rFonts w:ascii="Tahoma" w:hAnsi="Tahoma" w:cs="Tahoma"/>
          <w:i w:val="0"/>
          <w:sz w:val="24"/>
          <w:u w:val="none"/>
        </w:rPr>
        <w:t xml:space="preserve">FICHA DE SALIDA PARA NOMENCLATURA DE LA </w:t>
      </w:r>
      <w:r w:rsidR="00B81F8B">
        <w:rPr>
          <w:rFonts w:ascii="Tahoma" w:hAnsi="Tahoma" w:cs="Tahoma"/>
          <w:i w:val="0"/>
          <w:sz w:val="24"/>
          <w:u w:val="none"/>
        </w:rPr>
        <w:t>COMISIÓN DE CUADROS</w:t>
      </w:r>
    </w:p>
    <w:p w:rsidR="001743EB" w:rsidRDefault="001743EB" w:rsidP="001743EB">
      <w:pPr>
        <w:rPr>
          <w:lang w:val="es-ES_tradnl"/>
        </w:rPr>
      </w:pPr>
    </w:p>
    <w:tbl>
      <w:tblPr>
        <w:tblW w:w="1068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"/>
        <w:gridCol w:w="368"/>
        <w:gridCol w:w="701"/>
        <w:gridCol w:w="65"/>
        <w:gridCol w:w="118"/>
        <w:gridCol w:w="162"/>
        <w:gridCol w:w="74"/>
        <w:gridCol w:w="256"/>
        <w:gridCol w:w="237"/>
        <w:gridCol w:w="91"/>
        <w:gridCol w:w="60"/>
        <w:gridCol w:w="274"/>
        <w:gridCol w:w="54"/>
        <w:gridCol w:w="375"/>
        <w:gridCol w:w="199"/>
        <w:gridCol w:w="72"/>
        <w:gridCol w:w="1001"/>
        <w:gridCol w:w="8"/>
        <w:gridCol w:w="250"/>
        <w:gridCol w:w="884"/>
        <w:gridCol w:w="1418"/>
        <w:gridCol w:w="83"/>
        <w:gridCol w:w="1619"/>
        <w:gridCol w:w="60"/>
        <w:gridCol w:w="1270"/>
      </w:tblGrid>
      <w:tr w:rsidR="001B21C5" w:rsidRPr="001B21C5" w:rsidTr="00403402">
        <w:trPr>
          <w:cantSplit/>
          <w:trHeight w:val="283"/>
        </w:trPr>
        <w:tc>
          <w:tcPr>
            <w:tcW w:w="2402" w:type="dxa"/>
            <w:gridSpan w:val="6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1B21C5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FECHA DE LA SOLICITUD:</w:t>
            </w:r>
          </w:p>
        </w:tc>
        <w:tc>
          <w:tcPr>
            <w:tcW w:w="8283" w:type="dxa"/>
            <w:gridSpan w:val="19"/>
            <w:vAlign w:val="bottom"/>
          </w:tcPr>
          <w:p w:rsidR="001B21C5" w:rsidRPr="00B4590B" w:rsidRDefault="001B21C5" w:rsidP="00B4590B">
            <w:pPr>
              <w:pStyle w:val="control"/>
            </w:pPr>
            <w:r w:rsidRPr="00B4590B">
              <w:t xml:space="preserve"> </w:t>
            </w:r>
            <w:r w:rsidR="00B4590B" w:rsidRPr="00B4590B">
              <w:t>${</w:t>
            </w:r>
            <w:proofErr w:type="spellStart"/>
            <w:r w:rsidR="00B4590B" w:rsidRPr="00B4590B">
              <w:t>appDate</w:t>
            </w:r>
            <w:proofErr w:type="spellEnd"/>
            <w:r w:rsidR="00B4590B" w:rsidRPr="00B4590B">
              <w:t>}</w:t>
            </w: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cantSplit/>
          <w:trHeight w:val="283"/>
        </w:trPr>
        <w:tc>
          <w:tcPr>
            <w:tcW w:w="2402" w:type="dxa"/>
            <w:gridSpan w:val="6"/>
            <w:vAlign w:val="bottom"/>
          </w:tcPr>
          <w:p w:rsidR="001743EB" w:rsidRPr="001B21C5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1B21C5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NOMBRE Y APELLIDOS:</w:t>
            </w:r>
          </w:p>
        </w:tc>
        <w:tc>
          <w:tcPr>
            <w:tcW w:w="8283" w:type="dxa"/>
            <w:gridSpan w:val="19"/>
            <w:vAlign w:val="bottom"/>
          </w:tcPr>
          <w:p w:rsidR="001743EB" w:rsidRPr="001B21C5" w:rsidRDefault="00B4590B" w:rsidP="001B21C5">
            <w:pPr>
              <w:pStyle w:val="control"/>
            </w:pPr>
            <w:r>
              <w:t>${</w:t>
            </w:r>
            <w:proofErr w:type="spellStart"/>
            <w:r>
              <w:t>client</w:t>
            </w:r>
            <w:proofErr w:type="spellEnd"/>
            <w:r>
              <w:t>}</w:t>
            </w: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cantSplit/>
          <w:trHeight w:val="283"/>
        </w:trPr>
        <w:tc>
          <w:tcPr>
            <w:tcW w:w="987" w:type="dxa"/>
            <w:vAlign w:val="bottom"/>
          </w:tcPr>
          <w:p w:rsidR="001743EB" w:rsidRPr="001B21C5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1B21C5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CARGO:</w:t>
            </w:r>
          </w:p>
        </w:tc>
        <w:tc>
          <w:tcPr>
            <w:tcW w:w="9698" w:type="dxa"/>
            <w:gridSpan w:val="24"/>
            <w:vAlign w:val="bottom"/>
          </w:tcPr>
          <w:p w:rsidR="001743EB" w:rsidRPr="001B21C5" w:rsidRDefault="00B4590B" w:rsidP="00280EC8">
            <w:pPr>
              <w:pStyle w:val="control"/>
            </w:pPr>
            <w:r>
              <w:t>${position}</w:t>
            </w: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143DFE">
        <w:trPr>
          <w:cantSplit/>
          <w:trHeight w:val="283"/>
        </w:trPr>
        <w:tc>
          <w:tcPr>
            <w:tcW w:w="987" w:type="dxa"/>
            <w:vAlign w:val="bottom"/>
          </w:tcPr>
          <w:p w:rsidR="001743EB" w:rsidRPr="001B21C5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1B21C5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CENTRO:</w:t>
            </w:r>
          </w:p>
        </w:tc>
        <w:tc>
          <w:tcPr>
            <w:tcW w:w="4116" w:type="dxa"/>
            <w:gridSpan w:val="17"/>
            <w:vAlign w:val="bottom"/>
          </w:tcPr>
          <w:p w:rsidR="001743EB" w:rsidRPr="00B4590B" w:rsidRDefault="00B4590B" w:rsidP="00B4590B">
            <w:pPr>
              <w:pStyle w:val="control"/>
              <w:rPr>
                <w:lang w:val="es-ES"/>
              </w:rPr>
            </w:pPr>
            <w:r>
              <w:t>Universidad de Camagüey</w:t>
            </w:r>
          </w:p>
        </w:tc>
        <w:tc>
          <w:tcPr>
            <w:tcW w:w="1134" w:type="dxa"/>
            <w:gridSpan w:val="2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FACULTAD:</w:t>
            </w:r>
          </w:p>
        </w:tc>
        <w:tc>
          <w:tcPr>
            <w:tcW w:w="4448" w:type="dxa"/>
            <w:gridSpan w:val="5"/>
            <w:vAlign w:val="bottom"/>
          </w:tcPr>
          <w:p w:rsidR="001743EB" w:rsidRPr="00B4590B" w:rsidRDefault="00B4590B" w:rsidP="00280EC8">
            <w:pPr>
              <w:pStyle w:val="control"/>
              <w:rPr>
                <w:lang w:val="en-US"/>
              </w:rPr>
            </w:pPr>
            <w:r>
              <w:t>$</w:t>
            </w:r>
            <w:r>
              <w:rPr>
                <w:lang w:val="en-US"/>
              </w:rPr>
              <w:t>{area}</w:t>
            </w: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cantSplit/>
          <w:trHeight w:val="283"/>
        </w:trPr>
        <w:tc>
          <w:tcPr>
            <w:tcW w:w="3394" w:type="dxa"/>
            <w:gridSpan w:val="12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PAÍS O PAÍSES QUE PROPONE VIAJAR:</w:t>
            </w:r>
          </w:p>
        </w:tc>
        <w:tc>
          <w:tcPr>
            <w:tcW w:w="7291" w:type="dxa"/>
            <w:gridSpan w:val="13"/>
            <w:vAlign w:val="bottom"/>
          </w:tcPr>
          <w:p w:rsidR="001743EB" w:rsidRPr="001B21C5" w:rsidRDefault="00B4590B" w:rsidP="00280EC8">
            <w:pPr>
              <w:pStyle w:val="control"/>
            </w:pPr>
            <w:r>
              <w:t>${</w:t>
            </w:r>
            <w:proofErr w:type="spellStart"/>
            <w:r>
              <w:t>co</w:t>
            </w:r>
            <w:r w:rsidR="00151D52">
              <w:t>u</w:t>
            </w:r>
            <w:bookmarkStart w:id="0" w:name="_GoBack"/>
            <w:bookmarkEnd w:id="0"/>
            <w:r>
              <w:t>ntries</w:t>
            </w:r>
            <w:proofErr w:type="spellEnd"/>
            <w:r>
              <w:t>}</w:t>
            </w: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cantSplit/>
          <w:trHeight w:val="283"/>
        </w:trPr>
        <w:tc>
          <w:tcPr>
            <w:tcW w:w="3394" w:type="dxa"/>
            <w:gridSpan w:val="12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LUGAR DE UBICACIÓN DEL VIAJERO EN EL EXTERIOR (PROVINCIA Y CENTRO):</w:t>
            </w:r>
          </w:p>
        </w:tc>
        <w:tc>
          <w:tcPr>
            <w:tcW w:w="7291" w:type="dxa"/>
            <w:gridSpan w:val="13"/>
            <w:vAlign w:val="bottom"/>
          </w:tcPr>
          <w:p w:rsidR="001743EB" w:rsidRPr="001B21C5" w:rsidRDefault="00B4590B" w:rsidP="00280EC8">
            <w:pPr>
              <w:pStyle w:val="control"/>
            </w:pPr>
            <w:r>
              <w:t>${</w:t>
            </w:r>
            <w:proofErr w:type="spellStart"/>
            <w:r>
              <w:t>institutions</w:t>
            </w:r>
            <w:proofErr w:type="spellEnd"/>
            <w:r>
              <w:t>}</w:t>
            </w: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trHeight w:val="283"/>
        </w:trPr>
        <w:tc>
          <w:tcPr>
            <w:tcW w:w="2969" w:type="dxa"/>
            <w:gridSpan w:val="9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PERSONA QUE INVITA Y CARGO:</w:t>
            </w:r>
          </w:p>
        </w:tc>
        <w:tc>
          <w:tcPr>
            <w:tcW w:w="7716" w:type="dxa"/>
            <w:gridSpan w:val="16"/>
            <w:vAlign w:val="bottom"/>
          </w:tcPr>
          <w:p w:rsidR="001743EB" w:rsidRPr="001B21C5" w:rsidRDefault="00B4590B" w:rsidP="00280EC8">
            <w:pPr>
              <w:pStyle w:val="control"/>
            </w:pPr>
            <w:r>
              <w:t>${</w:t>
            </w:r>
            <w:proofErr w:type="spellStart"/>
            <w:r>
              <w:t>invited</w:t>
            </w:r>
            <w:r w:rsidR="00E926FE">
              <w:t>s</w:t>
            </w:r>
            <w:proofErr w:type="spellEnd"/>
            <w:r>
              <w:t>}</w:t>
            </w:r>
          </w:p>
        </w:tc>
      </w:tr>
      <w:tr w:rsidR="001B21C5" w:rsidRPr="001B21C5" w:rsidTr="00403402">
        <w:trPr>
          <w:trHeight w:val="299"/>
        </w:trPr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trHeight w:val="283"/>
        </w:trPr>
        <w:tc>
          <w:tcPr>
            <w:tcW w:w="2057" w:type="dxa"/>
            <w:gridSpan w:val="3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TIEMPO DE DURACIÓN:</w:t>
            </w:r>
          </w:p>
        </w:tc>
        <w:tc>
          <w:tcPr>
            <w:tcW w:w="1003" w:type="dxa"/>
            <w:gridSpan w:val="7"/>
            <w:vAlign w:val="bottom"/>
          </w:tcPr>
          <w:p w:rsidR="001743EB" w:rsidRPr="001B21C5" w:rsidRDefault="0077629B" w:rsidP="00280EC8">
            <w:pPr>
              <w:pStyle w:val="control"/>
            </w:pPr>
            <w:r>
              <w:t>${</w:t>
            </w:r>
            <w:proofErr w:type="spellStart"/>
            <w:r>
              <w:t>lapsed</w:t>
            </w:r>
            <w:proofErr w:type="spellEnd"/>
            <w:r>
              <w:t>}</w:t>
            </w:r>
          </w:p>
        </w:tc>
        <w:tc>
          <w:tcPr>
            <w:tcW w:w="763" w:type="dxa"/>
            <w:gridSpan w:val="4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DESDE:</w:t>
            </w:r>
          </w:p>
        </w:tc>
        <w:tc>
          <w:tcPr>
            <w:tcW w:w="1530" w:type="dxa"/>
            <w:gridSpan w:val="5"/>
            <w:vAlign w:val="bottom"/>
          </w:tcPr>
          <w:p w:rsidR="001743EB" w:rsidRPr="00280EC8" w:rsidRDefault="00B4590B" w:rsidP="00280EC8">
            <w:pPr>
              <w:pStyle w:val="contro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fromDate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879" w:type="dxa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HASTA:</w:t>
            </w:r>
          </w:p>
        </w:tc>
        <w:tc>
          <w:tcPr>
            <w:tcW w:w="1419" w:type="dxa"/>
            <w:vAlign w:val="bottom"/>
          </w:tcPr>
          <w:p w:rsidR="001743EB" w:rsidRPr="001B21C5" w:rsidRDefault="00B4590B" w:rsidP="00280EC8">
            <w:pPr>
              <w:pStyle w:val="control"/>
            </w:pPr>
            <w:r>
              <w:t>${</w:t>
            </w:r>
            <w:proofErr w:type="spellStart"/>
            <w:r>
              <w:t>untilDate</w:t>
            </w:r>
            <w:proofErr w:type="spellEnd"/>
            <w:r>
              <w:t>}</w:t>
            </w:r>
          </w:p>
        </w:tc>
        <w:tc>
          <w:tcPr>
            <w:tcW w:w="1763" w:type="dxa"/>
            <w:gridSpan w:val="3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FECHA DE SALIDA:</w:t>
            </w:r>
          </w:p>
        </w:tc>
        <w:tc>
          <w:tcPr>
            <w:tcW w:w="1271" w:type="dxa"/>
            <w:vAlign w:val="bottom"/>
          </w:tcPr>
          <w:p w:rsidR="001743EB" w:rsidRPr="001B21C5" w:rsidRDefault="00B4590B" w:rsidP="00280EC8">
            <w:pPr>
              <w:pStyle w:val="control"/>
            </w:pPr>
            <w:r>
              <w:t>${</w:t>
            </w:r>
            <w:proofErr w:type="spellStart"/>
            <w:r>
              <w:t>exitDate</w:t>
            </w:r>
            <w:proofErr w:type="spellEnd"/>
            <w:r>
              <w:t>}</w:t>
            </w: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cantSplit/>
          <w:trHeight w:val="283"/>
        </w:trPr>
        <w:tc>
          <w:tcPr>
            <w:tcW w:w="2122" w:type="dxa"/>
            <w:gridSpan w:val="4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OBJETIVOS DEL VIAJE:</w:t>
            </w:r>
          </w:p>
        </w:tc>
        <w:tc>
          <w:tcPr>
            <w:tcW w:w="8563" w:type="dxa"/>
            <w:gridSpan w:val="21"/>
            <w:vAlign w:val="bottom"/>
          </w:tcPr>
          <w:p w:rsidR="00D665F5" w:rsidRPr="001B21C5" w:rsidRDefault="00B4590B" w:rsidP="00280EC8">
            <w:pPr>
              <w:pStyle w:val="control"/>
            </w:pPr>
            <w:r>
              <w:t>${objetives}</w:t>
            </w:r>
          </w:p>
        </w:tc>
      </w:tr>
      <w:tr w:rsidR="001743EB" w:rsidRPr="001B21C5" w:rsidTr="00403402">
        <w:trPr>
          <w:cantSplit/>
        </w:trPr>
        <w:tc>
          <w:tcPr>
            <w:tcW w:w="10685" w:type="dxa"/>
            <w:gridSpan w:val="25"/>
            <w:vAlign w:val="bottom"/>
          </w:tcPr>
          <w:p w:rsidR="001743EB" w:rsidRPr="001B21C5" w:rsidRDefault="001743EB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C5BF0">
        <w:trPr>
          <w:cantSplit/>
          <w:trHeight w:val="283"/>
        </w:trPr>
        <w:tc>
          <w:tcPr>
            <w:tcW w:w="2057" w:type="dxa"/>
            <w:gridSpan w:val="3"/>
            <w:vAlign w:val="center"/>
          </w:tcPr>
          <w:p w:rsidR="001743EB" w:rsidRPr="00E357DF" w:rsidRDefault="001B21C5" w:rsidP="004C5BF0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PROFESOR INVITADO:</w:t>
            </w:r>
          </w:p>
        </w:tc>
        <w:tc>
          <w:tcPr>
            <w:tcW w:w="419" w:type="dxa"/>
            <w:gridSpan w:val="4"/>
            <w:vAlign w:val="center"/>
          </w:tcPr>
          <w:p w:rsidR="001743EB" w:rsidRPr="00E357DF" w:rsidRDefault="001B21C5" w:rsidP="004C5BF0">
            <w:pPr>
              <w:jc w:val="right"/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SI</w:t>
            </w:r>
          </w:p>
        </w:tc>
        <w:tc>
          <w:tcPr>
            <w:tcW w:w="972" w:type="dxa"/>
            <w:gridSpan w:val="6"/>
            <w:vAlign w:val="center"/>
          </w:tcPr>
          <w:p w:rsidR="001743EB" w:rsidRPr="001B21C5" w:rsidRDefault="00B4590B" w:rsidP="00B4590B">
            <w:pPr>
              <w:pStyle w:val="control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336BE3D" wp14:editId="362CDCBD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24130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4590B" w:rsidRDefault="00B4590B" w:rsidP="00B4590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36BE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-23.75pt;margin-top:1.9pt;width:15pt;height: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" fillcolor="white [3201]" strokeweight=".5pt">
                      <v:textbox inset="0,0,0,0">
                        <w:txbxContent>
                          <w:p w:rsidR="00B4590B" w:rsidRDefault="00B4590B" w:rsidP="00B4590B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574" w:type="dxa"/>
            <w:gridSpan w:val="2"/>
            <w:vAlign w:val="center"/>
          </w:tcPr>
          <w:p w:rsidR="001743EB" w:rsidRPr="00E357DF" w:rsidRDefault="001B21C5" w:rsidP="004C5BF0">
            <w:pPr>
              <w:jc w:val="right"/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NO</w:t>
            </w:r>
          </w:p>
        </w:tc>
        <w:tc>
          <w:tcPr>
            <w:tcW w:w="1073" w:type="dxa"/>
            <w:gridSpan w:val="2"/>
            <w:vAlign w:val="center"/>
          </w:tcPr>
          <w:p w:rsidR="001743EB" w:rsidRPr="001B21C5" w:rsidRDefault="00B4590B" w:rsidP="004C5BF0">
            <w:pPr>
              <w:pStyle w:val="control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94E7097" wp14:editId="3142259A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12065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4590B" w:rsidRDefault="00B4590B" w:rsidP="00B4590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E7097" id="Cuadro de texto 1" o:spid="_x0000_s1027" type="#_x0000_t202" style="position:absolute;margin-left:-3.5pt;margin-top:.95pt;width:15pt;height: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" fillcolor="white [3201]" strokeweight=".5pt">
                      <v:textbox inset="0,0,0,0">
                        <w:txbxContent>
                          <w:p w:rsidR="00B4590B" w:rsidRDefault="00B4590B" w:rsidP="00B4590B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4264" w:type="dxa"/>
            <w:gridSpan w:val="6"/>
            <w:vAlign w:val="center"/>
          </w:tcPr>
          <w:p w:rsidR="001743EB" w:rsidRPr="001B21C5" w:rsidRDefault="001743EB" w:rsidP="004C5BF0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1743EB" w:rsidRPr="001B21C5" w:rsidRDefault="001743EB" w:rsidP="004C5BF0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B21C5" w:rsidRPr="001B21C5" w:rsidTr="004C5BF0">
        <w:tc>
          <w:tcPr>
            <w:tcW w:w="10685" w:type="dxa"/>
            <w:gridSpan w:val="25"/>
            <w:vAlign w:val="center"/>
          </w:tcPr>
          <w:p w:rsidR="001B21C5" w:rsidRPr="001B21C5" w:rsidRDefault="001B21C5" w:rsidP="004C5BF0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cantSplit/>
          <w:trHeight w:val="283"/>
        </w:trPr>
        <w:tc>
          <w:tcPr>
            <w:tcW w:w="3120" w:type="dxa"/>
            <w:gridSpan w:val="11"/>
            <w:vAlign w:val="bottom"/>
          </w:tcPr>
          <w:p w:rsidR="001743EB" w:rsidRPr="00E357DF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FUENTE DE FINANCIAMIENTO:</w:t>
            </w:r>
          </w:p>
        </w:tc>
        <w:tc>
          <w:tcPr>
            <w:tcW w:w="974" w:type="dxa"/>
            <w:gridSpan w:val="5"/>
            <w:vAlign w:val="bottom"/>
          </w:tcPr>
          <w:p w:rsidR="001743EB" w:rsidRPr="00E357DF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PASAJE:</w:t>
            </w:r>
          </w:p>
        </w:tc>
        <w:tc>
          <w:tcPr>
            <w:tcW w:w="2138" w:type="dxa"/>
            <w:gridSpan w:val="4"/>
            <w:vAlign w:val="bottom"/>
          </w:tcPr>
          <w:p w:rsidR="00E638FC" w:rsidRPr="00E357DF" w:rsidRDefault="00B4590B" w:rsidP="00E357DF">
            <w:pPr>
              <w:pStyle w:val="control"/>
            </w:pPr>
            <w:r>
              <w:t>${p}</w:t>
            </w:r>
          </w:p>
        </w:tc>
        <w:tc>
          <w:tcPr>
            <w:tcW w:w="1502" w:type="dxa"/>
            <w:gridSpan w:val="2"/>
            <w:vAlign w:val="bottom"/>
          </w:tcPr>
          <w:p w:rsidR="001743EB" w:rsidRPr="00E357DF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ESTANCIA:</w:t>
            </w:r>
          </w:p>
        </w:tc>
        <w:tc>
          <w:tcPr>
            <w:tcW w:w="2951" w:type="dxa"/>
            <w:gridSpan w:val="3"/>
            <w:vAlign w:val="bottom"/>
          </w:tcPr>
          <w:p w:rsidR="001743EB" w:rsidRPr="00E357DF" w:rsidRDefault="00B4590B" w:rsidP="00E357DF">
            <w:pPr>
              <w:pStyle w:val="control"/>
            </w:pPr>
            <w:r>
              <w:t>${e}</w:t>
            </w: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trHeight w:val="283"/>
        </w:trPr>
        <w:tc>
          <w:tcPr>
            <w:tcW w:w="1356" w:type="dxa"/>
            <w:gridSpan w:val="2"/>
            <w:vAlign w:val="bottom"/>
          </w:tcPr>
          <w:p w:rsidR="001743EB" w:rsidRPr="001B21C5" w:rsidRDefault="001743EB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76" w:type="dxa"/>
            <w:gridSpan w:val="6"/>
            <w:vAlign w:val="bottom"/>
          </w:tcPr>
          <w:p w:rsidR="001743EB" w:rsidRPr="001B21C5" w:rsidRDefault="001743EB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6627" w:type="dxa"/>
            <w:gridSpan w:val="15"/>
            <w:vAlign w:val="bottom"/>
          </w:tcPr>
          <w:p w:rsidR="001743EB" w:rsidRPr="00E357DF" w:rsidRDefault="001B21C5" w:rsidP="00E357DF">
            <w:pPr>
              <w:ind w:left="1164"/>
              <w:rPr>
                <w:rFonts w:ascii="Tahoma" w:hAnsi="Tahoma" w:cs="Tahoma"/>
                <w:bCs/>
                <w:i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Cs/>
                <w:i/>
                <w:sz w:val="16"/>
                <w:szCs w:val="16"/>
                <w:lang w:val="es-ES_tradnl"/>
              </w:rPr>
              <w:t>PRESUPUESTO DE GASTOS</w:t>
            </w:r>
          </w:p>
        </w:tc>
        <w:tc>
          <w:tcPr>
            <w:tcW w:w="1326" w:type="dxa"/>
            <w:gridSpan w:val="2"/>
            <w:vAlign w:val="bottom"/>
          </w:tcPr>
          <w:p w:rsidR="001743EB" w:rsidRPr="001B21C5" w:rsidRDefault="001743EB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E357DF" w:rsidRPr="001B21C5" w:rsidTr="00403402">
        <w:trPr>
          <w:trHeight w:val="227"/>
        </w:trPr>
        <w:tc>
          <w:tcPr>
            <w:tcW w:w="135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76" w:type="dxa"/>
            <w:gridSpan w:val="6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2363" w:type="dxa"/>
            <w:gridSpan w:val="9"/>
            <w:vAlign w:val="bottom"/>
          </w:tcPr>
          <w:p w:rsidR="00E357DF" w:rsidRPr="00E357DF" w:rsidRDefault="00E357DF" w:rsidP="00E357DF">
            <w:pPr>
              <w:jc w:val="right"/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  <w:t xml:space="preserve">PASAJE AÉREO:                 </w:t>
            </w:r>
          </w:p>
        </w:tc>
        <w:tc>
          <w:tcPr>
            <w:tcW w:w="4264" w:type="dxa"/>
            <w:gridSpan w:val="6"/>
            <w:vAlign w:val="bottom"/>
          </w:tcPr>
          <w:p w:rsidR="00E357DF" w:rsidRPr="001B21C5" w:rsidRDefault="00B4590B" w:rsidP="00E357DF">
            <w:pPr>
              <w:pStyle w:val="control"/>
            </w:pPr>
            <w:r>
              <w:t>${</w:t>
            </w:r>
            <w:proofErr w:type="spellStart"/>
            <w:r>
              <w:t>pa</w:t>
            </w:r>
            <w:proofErr w:type="spellEnd"/>
            <w:r>
              <w:t>}</w:t>
            </w:r>
          </w:p>
        </w:tc>
        <w:tc>
          <w:tcPr>
            <w:tcW w:w="132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E357DF" w:rsidRPr="001B21C5" w:rsidTr="00403402">
        <w:trPr>
          <w:trHeight w:val="227"/>
        </w:trPr>
        <w:tc>
          <w:tcPr>
            <w:tcW w:w="135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76" w:type="dxa"/>
            <w:gridSpan w:val="6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2363" w:type="dxa"/>
            <w:gridSpan w:val="9"/>
            <w:vAlign w:val="bottom"/>
          </w:tcPr>
          <w:p w:rsidR="00E357DF" w:rsidRPr="00E357DF" w:rsidRDefault="00E357DF" w:rsidP="00E357DF">
            <w:pPr>
              <w:jc w:val="right"/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  <w:t xml:space="preserve">SEGURO MÉDICO:                 </w:t>
            </w:r>
          </w:p>
        </w:tc>
        <w:tc>
          <w:tcPr>
            <w:tcW w:w="4264" w:type="dxa"/>
            <w:gridSpan w:val="6"/>
            <w:vAlign w:val="bottom"/>
          </w:tcPr>
          <w:p w:rsidR="00E357DF" w:rsidRPr="001B21C5" w:rsidRDefault="00B4590B" w:rsidP="00E357DF">
            <w:pPr>
              <w:pStyle w:val="control"/>
            </w:pPr>
            <w:r>
              <w:t>${</w:t>
            </w:r>
            <w:proofErr w:type="spellStart"/>
            <w:r>
              <w:t>sm</w:t>
            </w:r>
            <w:proofErr w:type="spellEnd"/>
            <w:r>
              <w:t>}</w:t>
            </w:r>
          </w:p>
        </w:tc>
        <w:tc>
          <w:tcPr>
            <w:tcW w:w="132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E357DF" w:rsidRPr="001B21C5" w:rsidTr="00403402">
        <w:trPr>
          <w:trHeight w:val="227"/>
        </w:trPr>
        <w:tc>
          <w:tcPr>
            <w:tcW w:w="135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76" w:type="dxa"/>
            <w:gridSpan w:val="6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2363" w:type="dxa"/>
            <w:gridSpan w:val="9"/>
            <w:vAlign w:val="bottom"/>
          </w:tcPr>
          <w:p w:rsidR="00E357DF" w:rsidRPr="00E357DF" w:rsidRDefault="00E357DF" w:rsidP="00E357DF">
            <w:pPr>
              <w:jc w:val="right"/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  <w:t xml:space="preserve">VISADO:             </w:t>
            </w:r>
          </w:p>
        </w:tc>
        <w:tc>
          <w:tcPr>
            <w:tcW w:w="4264" w:type="dxa"/>
            <w:gridSpan w:val="6"/>
            <w:vAlign w:val="bottom"/>
          </w:tcPr>
          <w:p w:rsidR="00E357DF" w:rsidRPr="001B21C5" w:rsidRDefault="00B4590B" w:rsidP="00E357DF">
            <w:pPr>
              <w:pStyle w:val="control"/>
            </w:pPr>
            <w:r>
              <w:t>${v}</w:t>
            </w:r>
          </w:p>
        </w:tc>
        <w:tc>
          <w:tcPr>
            <w:tcW w:w="132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E357DF" w:rsidRPr="001B21C5" w:rsidTr="00403402">
        <w:trPr>
          <w:trHeight w:val="227"/>
        </w:trPr>
        <w:tc>
          <w:tcPr>
            <w:tcW w:w="135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76" w:type="dxa"/>
            <w:gridSpan w:val="6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2363" w:type="dxa"/>
            <w:gridSpan w:val="9"/>
            <w:vAlign w:val="bottom"/>
          </w:tcPr>
          <w:p w:rsidR="00E357DF" w:rsidRPr="00E357DF" w:rsidRDefault="00E357DF" w:rsidP="00E357DF">
            <w:pPr>
              <w:jc w:val="right"/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  <w:t xml:space="preserve">DIETA: </w:t>
            </w:r>
          </w:p>
        </w:tc>
        <w:tc>
          <w:tcPr>
            <w:tcW w:w="4264" w:type="dxa"/>
            <w:gridSpan w:val="6"/>
            <w:vAlign w:val="bottom"/>
          </w:tcPr>
          <w:p w:rsidR="00E357DF" w:rsidRPr="001B21C5" w:rsidRDefault="00B4590B" w:rsidP="00E357DF">
            <w:pPr>
              <w:pStyle w:val="control"/>
            </w:pPr>
            <w:r>
              <w:t>${d}</w:t>
            </w:r>
          </w:p>
        </w:tc>
        <w:tc>
          <w:tcPr>
            <w:tcW w:w="132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E357DF" w:rsidRPr="001B21C5" w:rsidTr="00403402">
        <w:trPr>
          <w:trHeight w:val="227"/>
        </w:trPr>
        <w:tc>
          <w:tcPr>
            <w:tcW w:w="135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76" w:type="dxa"/>
            <w:gridSpan w:val="6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2363" w:type="dxa"/>
            <w:gridSpan w:val="9"/>
            <w:vAlign w:val="bottom"/>
          </w:tcPr>
          <w:p w:rsidR="00E357DF" w:rsidRPr="00E357DF" w:rsidRDefault="00E357DF" w:rsidP="00E357DF">
            <w:pPr>
              <w:jc w:val="right"/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  <w:t xml:space="preserve">DINERO DE BOLSILLO: </w:t>
            </w:r>
          </w:p>
        </w:tc>
        <w:sdt>
          <w:sdtPr>
            <w:id w:val="-2053914582"/>
            <w:placeholder>
              <w:docPart w:val="DD547EB6BFAE4C87809B19C6C5DD9E8A"/>
            </w:placeholder>
          </w:sdtPr>
          <w:sdtEndPr/>
          <w:sdtContent>
            <w:tc>
              <w:tcPr>
                <w:tcW w:w="4264" w:type="dxa"/>
                <w:gridSpan w:val="6"/>
                <w:vAlign w:val="bottom"/>
              </w:tcPr>
              <w:p w:rsidR="00E357DF" w:rsidRPr="001B21C5" w:rsidRDefault="00B4590B" w:rsidP="00B4590B">
                <w:pPr>
                  <w:pStyle w:val="control"/>
                </w:pPr>
                <w:r>
                  <w:t>${</w:t>
                </w:r>
                <w:proofErr w:type="spellStart"/>
                <w:r>
                  <w:t>db</w:t>
                </w:r>
                <w:proofErr w:type="spellEnd"/>
                <w:r>
                  <w:t>}</w:t>
                </w:r>
              </w:p>
            </w:tc>
          </w:sdtContent>
        </w:sdt>
        <w:tc>
          <w:tcPr>
            <w:tcW w:w="132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E357DF" w:rsidRPr="001B21C5" w:rsidTr="00403402">
        <w:trPr>
          <w:trHeight w:val="227"/>
        </w:trPr>
        <w:tc>
          <w:tcPr>
            <w:tcW w:w="135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76" w:type="dxa"/>
            <w:gridSpan w:val="6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2363" w:type="dxa"/>
            <w:gridSpan w:val="9"/>
            <w:vAlign w:val="bottom"/>
          </w:tcPr>
          <w:p w:rsidR="00E357DF" w:rsidRPr="00E357DF" w:rsidRDefault="00E357DF" w:rsidP="00E357DF">
            <w:pPr>
              <w:jc w:val="right"/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  <w:t xml:space="preserve">IMPREVISTOS:  </w:t>
            </w:r>
          </w:p>
        </w:tc>
        <w:tc>
          <w:tcPr>
            <w:tcW w:w="4264" w:type="dxa"/>
            <w:gridSpan w:val="6"/>
            <w:vAlign w:val="bottom"/>
          </w:tcPr>
          <w:p w:rsidR="00E357DF" w:rsidRPr="001B21C5" w:rsidRDefault="00B4590B" w:rsidP="00E357DF">
            <w:pPr>
              <w:pStyle w:val="control"/>
            </w:pPr>
            <w:r>
              <w:t>${i}</w:t>
            </w:r>
          </w:p>
        </w:tc>
        <w:tc>
          <w:tcPr>
            <w:tcW w:w="132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E357DF" w:rsidRPr="001B21C5" w:rsidTr="00403402">
        <w:trPr>
          <w:trHeight w:val="227"/>
        </w:trPr>
        <w:tc>
          <w:tcPr>
            <w:tcW w:w="135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76" w:type="dxa"/>
            <w:gridSpan w:val="6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2363" w:type="dxa"/>
            <w:gridSpan w:val="9"/>
            <w:vAlign w:val="bottom"/>
          </w:tcPr>
          <w:p w:rsidR="00E357DF" w:rsidRPr="00E357DF" w:rsidRDefault="00E357DF" w:rsidP="00E357DF">
            <w:pPr>
              <w:jc w:val="right"/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TOTAL:</w:t>
            </w:r>
          </w:p>
        </w:tc>
        <w:tc>
          <w:tcPr>
            <w:tcW w:w="4264" w:type="dxa"/>
            <w:gridSpan w:val="6"/>
            <w:vAlign w:val="bottom"/>
          </w:tcPr>
          <w:p w:rsidR="00E357DF" w:rsidRPr="001B21C5" w:rsidRDefault="00143DFE" w:rsidP="00E357DF">
            <w:pPr>
              <w:pStyle w:val="control"/>
            </w:pPr>
            <w:r>
              <w:t>${total}</w:t>
            </w:r>
          </w:p>
        </w:tc>
        <w:tc>
          <w:tcPr>
            <w:tcW w:w="132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E357DF" w:rsidRPr="001B21C5" w:rsidTr="00403402">
        <w:trPr>
          <w:cantSplit/>
          <w:trHeight w:val="340"/>
        </w:trPr>
        <w:tc>
          <w:tcPr>
            <w:tcW w:w="2240" w:type="dxa"/>
            <w:gridSpan w:val="5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  <w:r w:rsidRPr="001B21C5">
              <w:rPr>
                <w:rFonts w:ascii="Tahoma" w:hAnsi="Tahoma" w:cs="Tahoma"/>
                <w:bCs/>
                <w:sz w:val="14"/>
                <w:szCs w:val="16"/>
                <w:lang w:val="es-ES_tradnl"/>
              </w:rPr>
              <w:t>INSCRIPCIÓN EVENTO:</w:t>
            </w:r>
          </w:p>
        </w:tc>
        <w:tc>
          <w:tcPr>
            <w:tcW w:w="8445" w:type="dxa"/>
            <w:gridSpan w:val="20"/>
            <w:vAlign w:val="bottom"/>
          </w:tcPr>
          <w:p w:rsidR="00E357DF" w:rsidRPr="001B21C5" w:rsidRDefault="00143DFE" w:rsidP="00E357DF">
            <w:pPr>
              <w:pStyle w:val="control"/>
            </w:pPr>
            <w:r>
              <w:t>${</w:t>
            </w:r>
            <w:proofErr w:type="spellStart"/>
            <w:r>
              <w:t>ie</w:t>
            </w:r>
            <w:proofErr w:type="spellEnd"/>
            <w:r>
              <w:t>}</w:t>
            </w:r>
          </w:p>
        </w:tc>
      </w:tr>
    </w:tbl>
    <w:p w:rsidR="00F1351A" w:rsidRDefault="00F1351A" w:rsidP="001743EB">
      <w:pPr>
        <w:jc w:val="center"/>
        <w:rPr>
          <w:lang w:val="es-ES_tradnl"/>
        </w:rPr>
      </w:pPr>
    </w:p>
    <w:p w:rsidR="001743EB" w:rsidRPr="00BF2123" w:rsidRDefault="001743EB" w:rsidP="00BF2123">
      <w:pPr>
        <w:spacing w:after="120"/>
        <w:jc w:val="center"/>
        <w:rPr>
          <w:rFonts w:ascii="Tahoma" w:hAnsi="Tahoma" w:cs="Tahoma"/>
          <w:sz w:val="28"/>
          <w:lang w:val="es-ES_tradnl"/>
        </w:rPr>
      </w:pPr>
      <w:r w:rsidRPr="00BF2123">
        <w:rPr>
          <w:rFonts w:ascii="Tahoma" w:hAnsi="Tahoma" w:cs="Tahoma"/>
          <w:sz w:val="18"/>
          <w:lang w:val="es-ES_tradnl"/>
        </w:rPr>
        <w:t>SALIDAS ANTERIORES EN EL AÑO: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6"/>
        <w:gridCol w:w="1234"/>
        <w:gridCol w:w="2406"/>
        <w:gridCol w:w="5511"/>
      </w:tblGrid>
      <w:tr w:rsidR="00EB5338" w:rsidTr="00BF2123">
        <w:tc>
          <w:tcPr>
            <w:tcW w:w="1477" w:type="dxa"/>
            <w:vAlign w:val="center"/>
          </w:tcPr>
          <w:p w:rsidR="00EB5338" w:rsidRPr="00F1351A" w:rsidRDefault="00EB5338" w:rsidP="00B81F8B">
            <w:pPr>
              <w:pStyle w:val="HTab"/>
            </w:pPr>
            <w:r w:rsidRPr="00F1351A">
              <w:t>PAIS</w:t>
            </w:r>
          </w:p>
        </w:tc>
        <w:tc>
          <w:tcPr>
            <w:tcW w:w="1212" w:type="dxa"/>
            <w:vAlign w:val="center"/>
          </w:tcPr>
          <w:p w:rsidR="00EB5338" w:rsidRPr="00F1351A" w:rsidRDefault="00EB5338" w:rsidP="00B561EE">
            <w:pPr>
              <w:pStyle w:val="Ttulo3"/>
              <w:rPr>
                <w:rFonts w:ascii="Tahoma" w:hAnsi="Tahoma" w:cs="Tahoma"/>
                <w:sz w:val="16"/>
              </w:rPr>
            </w:pPr>
            <w:r w:rsidRPr="00F1351A">
              <w:rPr>
                <w:rFonts w:ascii="Tahoma" w:hAnsi="Tahoma" w:cs="Tahoma"/>
                <w:sz w:val="16"/>
              </w:rPr>
              <w:t>ESTANCIA</w:t>
            </w:r>
          </w:p>
        </w:tc>
        <w:tc>
          <w:tcPr>
            <w:tcW w:w="2409" w:type="dxa"/>
            <w:vAlign w:val="center"/>
          </w:tcPr>
          <w:p w:rsidR="00EB5338" w:rsidRPr="00F1351A" w:rsidRDefault="00EB5338" w:rsidP="00B561EE">
            <w:pPr>
              <w:pStyle w:val="Ttulo1"/>
              <w:jc w:val="center"/>
              <w:rPr>
                <w:rFonts w:ascii="Tahoma" w:hAnsi="Tahoma" w:cs="Tahoma"/>
                <w:sz w:val="16"/>
              </w:rPr>
            </w:pPr>
            <w:r w:rsidRPr="00F1351A">
              <w:rPr>
                <w:rFonts w:ascii="Tahoma" w:hAnsi="Tahoma" w:cs="Tahoma"/>
                <w:sz w:val="16"/>
              </w:rPr>
              <w:t>DESDE Y</w:t>
            </w:r>
          </w:p>
          <w:p w:rsidR="00EB5338" w:rsidRPr="00F1351A" w:rsidRDefault="00EB5338" w:rsidP="00B561EE">
            <w:pPr>
              <w:jc w:val="center"/>
              <w:rPr>
                <w:rFonts w:ascii="Tahoma" w:hAnsi="Tahoma" w:cs="Tahoma"/>
                <w:sz w:val="16"/>
                <w:lang w:val="es-ES_tradnl"/>
              </w:rPr>
            </w:pPr>
            <w:r w:rsidRPr="00F1351A">
              <w:rPr>
                <w:rFonts w:ascii="Tahoma" w:hAnsi="Tahoma" w:cs="Tahoma"/>
                <w:sz w:val="16"/>
                <w:lang w:val="es-ES_tradnl"/>
              </w:rPr>
              <w:t>HASTA</w:t>
            </w:r>
          </w:p>
        </w:tc>
        <w:tc>
          <w:tcPr>
            <w:tcW w:w="5529" w:type="dxa"/>
            <w:vAlign w:val="center"/>
          </w:tcPr>
          <w:p w:rsidR="00EB5338" w:rsidRPr="00F1351A" w:rsidRDefault="00EB5338" w:rsidP="00BF2123">
            <w:pPr>
              <w:rPr>
                <w:rFonts w:ascii="Tahoma" w:hAnsi="Tahoma" w:cs="Tahoma"/>
                <w:sz w:val="16"/>
                <w:lang w:val="es-ES_tradnl"/>
              </w:rPr>
            </w:pPr>
            <w:r w:rsidRPr="00F1351A">
              <w:rPr>
                <w:rFonts w:ascii="Tahoma" w:hAnsi="Tahoma" w:cs="Tahoma"/>
                <w:sz w:val="16"/>
                <w:lang w:val="es-ES_tradnl"/>
              </w:rPr>
              <w:t>RESULTADOS ALCANZADOS EN ELLAS</w:t>
            </w:r>
          </w:p>
        </w:tc>
      </w:tr>
      <w:tr w:rsidR="00EB5338" w:rsidTr="00BF2123">
        <w:trPr>
          <w:trHeight w:val="283"/>
        </w:trPr>
        <w:tc>
          <w:tcPr>
            <w:tcW w:w="1477" w:type="dxa"/>
            <w:vAlign w:val="center"/>
          </w:tcPr>
          <w:p w:rsidR="00EB5338" w:rsidRPr="00674FA9" w:rsidRDefault="00143DFE" w:rsidP="00BF2123">
            <w:pPr>
              <w:pStyle w:val="control"/>
              <w:jc w:val="center"/>
            </w:pPr>
            <w:r>
              <w:t>${</w:t>
            </w:r>
            <w:proofErr w:type="spellStart"/>
            <w:r>
              <w:t>lastCountry</w:t>
            </w:r>
            <w:proofErr w:type="spellEnd"/>
            <w:r>
              <w:t>}</w:t>
            </w:r>
          </w:p>
        </w:tc>
        <w:tc>
          <w:tcPr>
            <w:tcW w:w="1212" w:type="dxa"/>
            <w:vAlign w:val="center"/>
          </w:tcPr>
          <w:p w:rsidR="00EB5338" w:rsidRPr="00674FA9" w:rsidRDefault="00143DFE" w:rsidP="00BF2123">
            <w:pPr>
              <w:pStyle w:val="control"/>
              <w:jc w:val="center"/>
            </w:pPr>
            <w:r>
              <w:t>${</w:t>
            </w:r>
            <w:proofErr w:type="spellStart"/>
            <w:r>
              <w:t>lastLapsed</w:t>
            </w:r>
            <w:proofErr w:type="spellEnd"/>
            <w:r>
              <w:t>}</w:t>
            </w:r>
          </w:p>
        </w:tc>
        <w:tc>
          <w:tcPr>
            <w:tcW w:w="2409" w:type="dxa"/>
            <w:vAlign w:val="center"/>
          </w:tcPr>
          <w:p w:rsidR="00EB5338" w:rsidRPr="00674FA9" w:rsidRDefault="00143DFE" w:rsidP="00BF2123">
            <w:pPr>
              <w:pStyle w:val="control"/>
              <w:jc w:val="center"/>
            </w:pPr>
            <w:r>
              <w:t>${</w:t>
            </w:r>
            <w:proofErr w:type="spellStart"/>
            <w:r>
              <w:t>lastLapsedRange</w:t>
            </w:r>
            <w:proofErr w:type="spellEnd"/>
            <w:r>
              <w:t>}</w:t>
            </w:r>
          </w:p>
        </w:tc>
        <w:tc>
          <w:tcPr>
            <w:tcW w:w="5529" w:type="dxa"/>
            <w:vAlign w:val="center"/>
          </w:tcPr>
          <w:p w:rsidR="00EB5338" w:rsidRPr="00F1351A" w:rsidRDefault="00143DFE" w:rsidP="00A926B1">
            <w:pPr>
              <w:pStyle w:val="control"/>
            </w:pPr>
            <w:r>
              <w:t>${</w:t>
            </w:r>
            <w:proofErr w:type="spellStart"/>
            <w:r w:rsidR="00A926B1">
              <w:t>lastR</w:t>
            </w:r>
            <w:r>
              <w:t>esults</w:t>
            </w:r>
            <w:proofErr w:type="spellEnd"/>
            <w:r>
              <w:t>}</w:t>
            </w:r>
          </w:p>
        </w:tc>
      </w:tr>
    </w:tbl>
    <w:p w:rsidR="001743EB" w:rsidRDefault="001743EB" w:rsidP="001743EB">
      <w:pPr>
        <w:rPr>
          <w:b w:val="0"/>
          <w:bCs/>
          <w:sz w:val="20"/>
          <w:lang w:val="es-ES_tradnl"/>
        </w:rPr>
      </w:pPr>
    </w:p>
    <w:p w:rsidR="005920EE" w:rsidRDefault="005920EE" w:rsidP="001743EB">
      <w:pPr>
        <w:rPr>
          <w:b w:val="0"/>
          <w:bCs/>
          <w:sz w:val="20"/>
          <w:lang w:val="es-ES_tradnl"/>
        </w:rPr>
      </w:pPr>
    </w:p>
    <w:p w:rsidR="001743EB" w:rsidRPr="005920EE" w:rsidRDefault="001743EB" w:rsidP="003D76BB">
      <w:pPr>
        <w:rPr>
          <w:rFonts w:ascii="Tahoma" w:hAnsi="Tahoma" w:cs="Tahoma"/>
          <w:sz w:val="16"/>
        </w:rPr>
      </w:pPr>
      <w:r w:rsidRPr="005920EE">
        <w:rPr>
          <w:rFonts w:ascii="Tahoma" w:hAnsi="Tahoma" w:cs="Tahoma"/>
          <w:sz w:val="16"/>
        </w:rPr>
        <w:t xml:space="preserve">FIRMA: ______________   </w:t>
      </w:r>
      <w:r w:rsidR="005920EE">
        <w:rPr>
          <w:rFonts w:ascii="Tahoma" w:hAnsi="Tahoma" w:cs="Tahoma"/>
          <w:sz w:val="16"/>
        </w:rPr>
        <w:tab/>
      </w:r>
      <w:r w:rsidR="005920EE">
        <w:rPr>
          <w:rFonts w:ascii="Tahoma" w:hAnsi="Tahoma" w:cs="Tahoma"/>
          <w:sz w:val="16"/>
        </w:rPr>
        <w:tab/>
      </w:r>
      <w:r w:rsidR="005920EE">
        <w:rPr>
          <w:rFonts w:ascii="Tahoma" w:hAnsi="Tahoma" w:cs="Tahoma"/>
          <w:sz w:val="16"/>
        </w:rPr>
        <w:tab/>
      </w:r>
      <w:r w:rsidRPr="005920EE">
        <w:rPr>
          <w:rFonts w:ascii="Tahoma" w:hAnsi="Tahoma" w:cs="Tahoma"/>
          <w:sz w:val="16"/>
        </w:rPr>
        <w:t xml:space="preserve">VISTO BUENO (VICEMINISTRO O JEFE </w:t>
      </w:r>
      <w:r w:rsidR="00B81F8B">
        <w:rPr>
          <w:rFonts w:ascii="Tahoma" w:hAnsi="Tahoma" w:cs="Tahoma"/>
          <w:sz w:val="16"/>
        </w:rPr>
        <w:t>CES O ECIT</w:t>
      </w:r>
      <w:r w:rsidRPr="005920EE">
        <w:rPr>
          <w:rFonts w:ascii="Tahoma" w:hAnsi="Tahoma" w:cs="Tahoma"/>
          <w:sz w:val="16"/>
        </w:rPr>
        <w:t>) __________________</w:t>
      </w:r>
    </w:p>
    <w:p w:rsidR="00876FE9" w:rsidRDefault="00876FE9" w:rsidP="003D76BB">
      <w:pPr>
        <w:rPr>
          <w:szCs w:val="20"/>
          <w:lang w:val="es-ES_tradnl"/>
        </w:rPr>
      </w:pPr>
    </w:p>
    <w:p w:rsidR="001743EB" w:rsidRDefault="00B81F8B" w:rsidP="001743EB">
      <w:pPr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DECISIÓN DE LA COMISIÓN DE CUADROS: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7416"/>
      </w:tblGrid>
      <w:tr w:rsidR="00B81F8B" w:rsidTr="00B81F8B">
        <w:trPr>
          <w:trHeight w:val="397"/>
        </w:trPr>
        <w:tc>
          <w:tcPr>
            <w:tcW w:w="704" w:type="dxa"/>
            <w:vAlign w:val="center"/>
          </w:tcPr>
          <w:p w:rsidR="00B81F8B" w:rsidRDefault="00B81F8B" w:rsidP="00B81F8B">
            <w:pPr>
              <w:pStyle w:val="HTab"/>
              <w:jc w:val="right"/>
            </w:pPr>
            <w:r>
              <w:t>PLAN:</w:t>
            </w:r>
          </w:p>
        </w:tc>
        <w:tc>
          <w:tcPr>
            <w:tcW w:w="992" w:type="dxa"/>
            <w:vAlign w:val="center"/>
          </w:tcPr>
          <w:p w:rsidR="00B81F8B" w:rsidRDefault="00143DFE" w:rsidP="00B81F8B">
            <w:pPr>
              <w:rPr>
                <w:b w:val="0"/>
                <w:bCs/>
                <w:sz w:val="20"/>
                <w:lang w:val="es-ES_tradnl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BE2ED15" wp14:editId="2BAE349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-1905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FE" w:rsidRDefault="00143DFE" w:rsidP="00143DF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2ED15" id="Cuadro de texto 2" o:spid="_x0000_s1028" type="#_x0000_t202" style="position:absolute;margin-left:-4.25pt;margin-top:-.15pt;width:15pt;height: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" fillcolor="white [3201]" strokeweight=".5pt">
                      <v:textbox inset="0,0,0,0">
                        <w:txbxContent>
                          <w:p w:rsidR="00143DFE" w:rsidRDefault="00143DFE" w:rsidP="00143DFE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1418" w:type="dxa"/>
            <w:vAlign w:val="center"/>
          </w:tcPr>
          <w:p w:rsidR="00B81F8B" w:rsidRDefault="00B81F8B" w:rsidP="00B81F8B">
            <w:pPr>
              <w:pStyle w:val="HTab"/>
              <w:jc w:val="right"/>
            </w:pPr>
            <w:r>
              <w:t>EXTRA-PLAN:</w:t>
            </w:r>
          </w:p>
        </w:tc>
        <w:tc>
          <w:tcPr>
            <w:tcW w:w="7416" w:type="dxa"/>
            <w:vAlign w:val="center"/>
          </w:tcPr>
          <w:p w:rsidR="00B81F8B" w:rsidRDefault="00143DFE" w:rsidP="00B81F8B">
            <w:pPr>
              <w:rPr>
                <w:b w:val="0"/>
                <w:bCs/>
                <w:sz w:val="20"/>
                <w:lang w:val="es-ES_tradnl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4E44988" wp14:editId="54E5DBD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2540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FE" w:rsidRDefault="00143DFE" w:rsidP="00143DF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44988" id="Cuadro de texto 3" o:spid="_x0000_s1029" type="#_x0000_t202" style="position:absolute;margin-left:-4.55pt;margin-top:.2pt;width:15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" fillcolor="white [3201]" strokeweight=".5pt">
                      <v:textbox inset="0,0,0,0">
                        <w:txbxContent>
                          <w:p w:rsidR="00143DFE" w:rsidRDefault="00143DFE" w:rsidP="00143DFE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</w:tbl>
    <w:p w:rsidR="00B81F8B" w:rsidRDefault="00B81F8B" w:rsidP="001743EB">
      <w:pPr>
        <w:rPr>
          <w:b w:val="0"/>
          <w:bCs/>
          <w:sz w:val="20"/>
          <w:lang w:val="es-ES_tradnl"/>
        </w:rPr>
      </w:pPr>
    </w:p>
    <w:p w:rsidR="001743EB" w:rsidRDefault="00B81F8B" w:rsidP="001743EB">
      <w:pPr>
        <w:rPr>
          <w:b w:val="0"/>
          <w:bCs/>
          <w:i/>
          <w:iCs/>
          <w:sz w:val="20"/>
          <w:lang w:val="es-ES_tradnl"/>
        </w:rPr>
      </w:pPr>
      <w:r w:rsidRPr="00F076A9">
        <w:rPr>
          <w:b w:val="0"/>
          <w:bCs/>
          <w:lang w:val="es-ES_tradnl"/>
        </w:rPr>
        <w:t>.</w:t>
      </w:r>
      <w:r>
        <w:rPr>
          <w:b w:val="0"/>
          <w:bCs/>
          <w:i/>
          <w:iCs/>
          <w:sz w:val="20"/>
          <w:lang w:val="es-ES_tradnl"/>
        </w:rPr>
        <w:t xml:space="preserve"> NOTA</w:t>
      </w:r>
      <w:r w:rsidR="001743EB">
        <w:rPr>
          <w:b w:val="0"/>
          <w:bCs/>
          <w:i/>
          <w:iCs/>
          <w:sz w:val="20"/>
          <w:lang w:val="es-ES_tradnl"/>
        </w:rPr>
        <w:t>: Recuerde que al regreso debe enviar a la DRI un informe de una cuartilla con los resultados obtenidos en el</w:t>
      </w:r>
    </w:p>
    <w:p w:rsidR="001743EB" w:rsidRDefault="001743EB" w:rsidP="001743EB">
      <w:pPr>
        <w:rPr>
          <w:b w:val="0"/>
          <w:bCs/>
          <w:sz w:val="20"/>
          <w:lang w:val="es-ES_tradnl"/>
        </w:rPr>
      </w:pPr>
      <w:r>
        <w:rPr>
          <w:b w:val="0"/>
          <w:bCs/>
          <w:i/>
          <w:iCs/>
          <w:sz w:val="20"/>
          <w:lang w:val="es-ES_tradnl"/>
        </w:rPr>
        <w:t>viaje.</w:t>
      </w:r>
    </w:p>
    <w:sectPr w:rsidR="001743EB" w:rsidSect="00B81F8B">
      <w:footerReference w:type="default" r:id="rId7"/>
      <w:pgSz w:w="12242" w:h="15842" w:code="1"/>
      <w:pgMar w:top="737" w:right="851" w:bottom="567" w:left="851" w:header="720" w:footer="44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886" w:rsidRDefault="00140886" w:rsidP="00B81F8B">
      <w:r>
        <w:separator/>
      </w:r>
    </w:p>
  </w:endnote>
  <w:endnote w:type="continuationSeparator" w:id="0">
    <w:p w:rsidR="00140886" w:rsidRDefault="00140886" w:rsidP="00B81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40"/>
    </w:tblGrid>
    <w:tr w:rsidR="00B81F8B" w:rsidTr="006D0B11">
      <w:tc>
        <w:tcPr>
          <w:tcW w:w="10680" w:type="dxa"/>
          <w:tcBorders>
            <w:bottom w:val="single" w:sz="36" w:space="0" w:color="auto"/>
          </w:tcBorders>
        </w:tcPr>
        <w:p w:rsidR="00B81F8B" w:rsidRDefault="00B81F8B" w:rsidP="00B81F8B">
          <w:pPr>
            <w:rPr>
              <w:b w:val="0"/>
              <w:bCs/>
              <w:sz w:val="20"/>
              <w:lang w:val="es-ES_tradnl"/>
            </w:rPr>
          </w:pPr>
        </w:p>
      </w:tc>
    </w:tr>
  </w:tbl>
  <w:p w:rsidR="00B81F8B" w:rsidRPr="004C5BF0" w:rsidRDefault="00B81F8B" w:rsidP="00B81F8B">
    <w:pPr>
      <w:rPr>
        <w:rFonts w:ascii="Arial Narrow" w:hAnsi="Arial Narrow"/>
        <w:b w:val="0"/>
        <w:bCs/>
        <w:sz w:val="20"/>
        <w:lang w:val="es-ES_tradnl"/>
      </w:rPr>
    </w:pPr>
    <w:r w:rsidRPr="004C5BF0">
      <w:rPr>
        <w:rFonts w:ascii="Arial Narrow" w:hAnsi="Arial Narrow"/>
        <w:b w:val="0"/>
        <w:bCs/>
        <w:sz w:val="20"/>
        <w:lang w:val="es-ES_tradnl"/>
      </w:rPr>
      <w:t>Calle 23 No. 667 entre D y E, Vedado, Ciudad de La Habana, Cuba.   C.P. 10400</w:t>
    </w:r>
  </w:p>
  <w:p w:rsidR="00B81F8B" w:rsidRPr="004C5BF0" w:rsidRDefault="00B81F8B" w:rsidP="00B81F8B">
    <w:pPr>
      <w:rPr>
        <w:rFonts w:ascii="Arial Narrow" w:hAnsi="Arial Narrow"/>
        <w:b w:val="0"/>
        <w:bCs/>
        <w:sz w:val="20"/>
        <w:lang w:val="es-ES_tradnl"/>
      </w:rPr>
    </w:pPr>
    <w:r w:rsidRPr="004C5BF0">
      <w:rPr>
        <w:rFonts w:ascii="Arial Narrow" w:hAnsi="Arial Narrow"/>
        <w:b w:val="0"/>
        <w:bCs/>
        <w:sz w:val="20"/>
        <w:lang w:val="es-ES_tradnl"/>
      </w:rPr>
      <w:t xml:space="preserve">Teléfono: (53 + 7) </w:t>
    </w:r>
    <w:r w:rsidR="004C5BF0" w:rsidRPr="004C5BF0">
      <w:rPr>
        <w:rFonts w:ascii="Arial Narrow" w:hAnsi="Arial Narrow"/>
        <w:b w:val="0"/>
        <w:bCs/>
        <w:sz w:val="20"/>
        <w:lang w:val="es-ES_tradnl"/>
      </w:rPr>
      <w:t>8382363</w:t>
    </w:r>
  </w:p>
  <w:p w:rsidR="00B81F8B" w:rsidRPr="004C5BF0" w:rsidRDefault="00B81F8B" w:rsidP="00B81F8B">
    <w:pPr>
      <w:rPr>
        <w:rFonts w:ascii="Arial Narrow" w:hAnsi="Arial Narrow"/>
        <w:b w:val="0"/>
        <w:bCs/>
        <w:sz w:val="20"/>
        <w:lang w:val="es-ES_tradnl"/>
      </w:rPr>
    </w:pPr>
    <w:r w:rsidRPr="004C5BF0">
      <w:rPr>
        <w:rFonts w:ascii="Arial Narrow" w:hAnsi="Arial Narrow"/>
        <w:b w:val="0"/>
        <w:bCs/>
        <w:sz w:val="20"/>
        <w:lang w:val="es-ES_tradnl"/>
      </w:rPr>
      <w:t>E-mail: dri@reduniv.edu.cu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886" w:rsidRDefault="00140886" w:rsidP="00B81F8B">
      <w:r>
        <w:separator/>
      </w:r>
    </w:p>
  </w:footnote>
  <w:footnote w:type="continuationSeparator" w:id="0">
    <w:p w:rsidR="00140886" w:rsidRDefault="00140886" w:rsidP="00B81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04A02"/>
    <w:multiLevelType w:val="hybridMultilevel"/>
    <w:tmpl w:val="D6D42B1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60BA0"/>
    <w:multiLevelType w:val="hybridMultilevel"/>
    <w:tmpl w:val="40A669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2B"/>
    <w:rsid w:val="000037CD"/>
    <w:rsid w:val="000211E2"/>
    <w:rsid w:val="000263EC"/>
    <w:rsid w:val="00030650"/>
    <w:rsid w:val="00090BB9"/>
    <w:rsid w:val="000B2589"/>
    <w:rsid w:val="000D7F37"/>
    <w:rsid w:val="0010032B"/>
    <w:rsid w:val="001370A7"/>
    <w:rsid w:val="00140886"/>
    <w:rsid w:val="00143DFE"/>
    <w:rsid w:val="00151D52"/>
    <w:rsid w:val="00156028"/>
    <w:rsid w:val="001743EB"/>
    <w:rsid w:val="0019492D"/>
    <w:rsid w:val="001A01C8"/>
    <w:rsid w:val="001B21C5"/>
    <w:rsid w:val="001B6EF5"/>
    <w:rsid w:val="001C144F"/>
    <w:rsid w:val="001E31C1"/>
    <w:rsid w:val="001F6900"/>
    <w:rsid w:val="00280EC8"/>
    <w:rsid w:val="00296147"/>
    <w:rsid w:val="002D0A0A"/>
    <w:rsid w:val="002F6EDA"/>
    <w:rsid w:val="0033728E"/>
    <w:rsid w:val="003D76BB"/>
    <w:rsid w:val="00403402"/>
    <w:rsid w:val="00424B23"/>
    <w:rsid w:val="004707B8"/>
    <w:rsid w:val="004958FD"/>
    <w:rsid w:val="004A2F30"/>
    <w:rsid w:val="004C5BF0"/>
    <w:rsid w:val="00537A25"/>
    <w:rsid w:val="005747DF"/>
    <w:rsid w:val="00582964"/>
    <w:rsid w:val="005920EE"/>
    <w:rsid w:val="006520D4"/>
    <w:rsid w:val="0066388C"/>
    <w:rsid w:val="006927E5"/>
    <w:rsid w:val="006D01C8"/>
    <w:rsid w:val="00752052"/>
    <w:rsid w:val="0077010B"/>
    <w:rsid w:val="0077629B"/>
    <w:rsid w:val="00824190"/>
    <w:rsid w:val="00876FE9"/>
    <w:rsid w:val="008E60EE"/>
    <w:rsid w:val="00962E43"/>
    <w:rsid w:val="009B2823"/>
    <w:rsid w:val="009B5412"/>
    <w:rsid w:val="00A1432E"/>
    <w:rsid w:val="00A820B8"/>
    <w:rsid w:val="00A926B1"/>
    <w:rsid w:val="00A92C80"/>
    <w:rsid w:val="00B4146C"/>
    <w:rsid w:val="00B4590B"/>
    <w:rsid w:val="00B561EE"/>
    <w:rsid w:val="00B81F8B"/>
    <w:rsid w:val="00BA30D3"/>
    <w:rsid w:val="00BA4FA2"/>
    <w:rsid w:val="00BF2123"/>
    <w:rsid w:val="00C74BC7"/>
    <w:rsid w:val="00CB3930"/>
    <w:rsid w:val="00CE43D3"/>
    <w:rsid w:val="00CF274D"/>
    <w:rsid w:val="00D24623"/>
    <w:rsid w:val="00D35E28"/>
    <w:rsid w:val="00D37E78"/>
    <w:rsid w:val="00D408DD"/>
    <w:rsid w:val="00D665F5"/>
    <w:rsid w:val="00D93AC7"/>
    <w:rsid w:val="00DB2D4F"/>
    <w:rsid w:val="00DE63AA"/>
    <w:rsid w:val="00DF1B1F"/>
    <w:rsid w:val="00E04FAC"/>
    <w:rsid w:val="00E357DF"/>
    <w:rsid w:val="00E638FC"/>
    <w:rsid w:val="00E926FE"/>
    <w:rsid w:val="00EA344C"/>
    <w:rsid w:val="00EB5338"/>
    <w:rsid w:val="00F076A9"/>
    <w:rsid w:val="00F1351A"/>
    <w:rsid w:val="00FE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EB86C8"/>
  <w15:chartTrackingRefBased/>
  <w15:docId w15:val="{5BEDE98E-A135-445B-BB66-AB8C6804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3EB"/>
    <w:rPr>
      <w:rFonts w:ascii="Arial" w:hAnsi="Arial" w:cs="Arial"/>
      <w:b/>
      <w:sz w:val="24"/>
      <w:szCs w:val="24"/>
    </w:rPr>
  </w:style>
  <w:style w:type="paragraph" w:styleId="Ttulo1">
    <w:name w:val="heading 1"/>
    <w:basedOn w:val="Normal"/>
    <w:next w:val="Normal"/>
    <w:qFormat/>
    <w:rsid w:val="001743EB"/>
    <w:pPr>
      <w:keepNext/>
      <w:outlineLvl w:val="0"/>
    </w:pPr>
    <w:rPr>
      <w:lang w:val="es-ES_tradnl"/>
    </w:rPr>
  </w:style>
  <w:style w:type="paragraph" w:styleId="Ttulo2">
    <w:name w:val="heading 2"/>
    <w:basedOn w:val="Normal"/>
    <w:next w:val="Normal"/>
    <w:qFormat/>
    <w:rsid w:val="001743EB"/>
    <w:pPr>
      <w:keepNext/>
      <w:outlineLvl w:val="1"/>
    </w:pPr>
    <w:rPr>
      <w:sz w:val="22"/>
      <w:lang w:val="es-ES_tradnl"/>
    </w:rPr>
  </w:style>
  <w:style w:type="paragraph" w:styleId="Ttulo3">
    <w:name w:val="heading 3"/>
    <w:basedOn w:val="Normal"/>
    <w:next w:val="Normal"/>
    <w:qFormat/>
    <w:rsid w:val="001743EB"/>
    <w:pPr>
      <w:keepNext/>
      <w:jc w:val="center"/>
      <w:outlineLvl w:val="2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mitedesobre">
    <w:name w:val="envelope return"/>
    <w:basedOn w:val="Normal"/>
    <w:rsid w:val="001743EB"/>
    <w:rPr>
      <w:sz w:val="22"/>
      <w:szCs w:val="20"/>
    </w:rPr>
  </w:style>
  <w:style w:type="paragraph" w:customStyle="1" w:styleId="Puesto">
    <w:name w:val="Puesto"/>
    <w:basedOn w:val="Normal"/>
    <w:qFormat/>
    <w:rsid w:val="001743EB"/>
    <w:pPr>
      <w:jc w:val="center"/>
    </w:pPr>
    <w:rPr>
      <w:i/>
      <w:iCs/>
      <w:sz w:val="28"/>
      <w:u w:val="single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1B21C5"/>
    <w:rPr>
      <w:color w:val="808080"/>
    </w:rPr>
  </w:style>
  <w:style w:type="paragraph" w:customStyle="1" w:styleId="control">
    <w:name w:val="control"/>
    <w:basedOn w:val="Normal"/>
    <w:link w:val="controlCar"/>
    <w:qFormat/>
    <w:rsid w:val="00E357DF"/>
    <w:rPr>
      <w:rFonts w:ascii="Arial Narrow" w:hAnsi="Arial Narrow" w:cs="Tahoma"/>
      <w:b w:val="0"/>
      <w:bCs/>
      <w:sz w:val="22"/>
      <w:szCs w:val="16"/>
      <w:lang w:val="es-ES_tradnl"/>
    </w:rPr>
  </w:style>
  <w:style w:type="character" w:customStyle="1" w:styleId="controlCar">
    <w:name w:val="control Car"/>
    <w:basedOn w:val="Fuentedeprrafopredeter"/>
    <w:link w:val="control"/>
    <w:rsid w:val="00E357DF"/>
    <w:rPr>
      <w:rFonts w:ascii="Arial Narrow" w:hAnsi="Arial Narrow" w:cs="Tahoma"/>
      <w:bCs/>
      <w:sz w:val="22"/>
      <w:szCs w:val="16"/>
      <w:lang w:val="es-ES_tradnl"/>
    </w:rPr>
  </w:style>
  <w:style w:type="table" w:styleId="Tablaconcuadrcula">
    <w:name w:val="Table Grid"/>
    <w:basedOn w:val="Tablanormal"/>
    <w:rsid w:val="00B81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Tab">
    <w:name w:val="HTab"/>
    <w:basedOn w:val="Normal"/>
    <w:link w:val="HTabCar"/>
    <w:qFormat/>
    <w:rsid w:val="00B81F8B"/>
    <w:pPr>
      <w:jc w:val="center"/>
    </w:pPr>
    <w:rPr>
      <w:rFonts w:ascii="Tahoma" w:hAnsi="Tahoma" w:cs="Tahoma"/>
      <w:sz w:val="16"/>
      <w:lang w:val="es-ES_tradnl"/>
    </w:rPr>
  </w:style>
  <w:style w:type="paragraph" w:styleId="Encabezado">
    <w:name w:val="header"/>
    <w:basedOn w:val="Normal"/>
    <w:link w:val="EncabezadoCar"/>
    <w:rsid w:val="00B81F8B"/>
    <w:pPr>
      <w:tabs>
        <w:tab w:val="center" w:pos="4252"/>
        <w:tab w:val="right" w:pos="8504"/>
      </w:tabs>
    </w:pPr>
  </w:style>
  <w:style w:type="character" w:customStyle="1" w:styleId="HTabCar">
    <w:name w:val="HTab Car"/>
    <w:basedOn w:val="Fuentedeprrafopredeter"/>
    <w:link w:val="HTab"/>
    <w:rsid w:val="00B81F8B"/>
    <w:rPr>
      <w:rFonts w:ascii="Tahoma" w:hAnsi="Tahoma" w:cs="Tahoma"/>
      <w:b/>
      <w:sz w:val="16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B81F8B"/>
    <w:rPr>
      <w:rFonts w:ascii="Arial" w:hAnsi="Arial" w:cs="Arial"/>
      <w:b/>
      <w:sz w:val="24"/>
      <w:szCs w:val="24"/>
    </w:rPr>
  </w:style>
  <w:style w:type="paragraph" w:styleId="Piedepgina">
    <w:name w:val="footer"/>
    <w:basedOn w:val="Normal"/>
    <w:link w:val="PiedepginaCar"/>
    <w:rsid w:val="00B81F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81F8B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orge%20Luis%20Timoneda.PROYECTO\Datos%20de%20programa\Microsoft\Templates\Modelo%20Ficha%20de%20Salida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547EB6BFAE4C87809B19C6C5DD9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B2FF9-ED73-4E89-B984-D31C07A7E6B6}"/>
      </w:docPartPr>
      <w:docPartBody>
        <w:p w:rsidR="00F1792F" w:rsidRDefault="00F0530E" w:rsidP="00F0530E">
          <w:pPr>
            <w:pStyle w:val="DD547EB6BFAE4C87809B19C6C5DD9E8A3"/>
          </w:pPr>
          <w:r w:rsidRPr="005B238C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E"/>
    <w:rsid w:val="00521513"/>
    <w:rsid w:val="00EE463C"/>
    <w:rsid w:val="00F0530E"/>
    <w:rsid w:val="00F1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530E"/>
    <w:rPr>
      <w:color w:val="808080"/>
    </w:rPr>
  </w:style>
  <w:style w:type="paragraph" w:customStyle="1" w:styleId="30B5FD94C2B04F158CFB43CE208CF1E6">
    <w:name w:val="30B5FD94C2B04F158CFB43CE208CF1E6"/>
    <w:rsid w:val="00F0530E"/>
  </w:style>
  <w:style w:type="paragraph" w:customStyle="1" w:styleId="1530077949AF4E078196513A9D348904">
    <w:name w:val="1530077949AF4E078196513A9D348904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EA9B9E7BDECE4A2483E8B0663CA75F5B">
    <w:name w:val="EA9B9E7BDECE4A2483E8B0663CA75F5B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27BBFD244F1D4A3682594C9AB3C2E1E6">
    <w:name w:val="27BBFD244F1D4A3682594C9AB3C2E1E6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D6BFC622452E47C9A240E18E2AF47B4B">
    <w:name w:val="D6BFC622452E47C9A240E18E2AF47B4B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30B5FD94C2B04F158CFB43CE208CF1E61">
    <w:name w:val="30B5FD94C2B04F158CFB43CE208CF1E61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1530077949AF4E078196513A9D3489041">
    <w:name w:val="1530077949AF4E078196513A9D3489041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EA9B9E7BDECE4A2483E8B0663CA75F5B1">
    <w:name w:val="EA9B9E7BDECE4A2483E8B0663CA75F5B1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27BBFD244F1D4A3682594C9AB3C2E1E61">
    <w:name w:val="27BBFD244F1D4A3682594C9AB3C2E1E61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D6BFC622452E47C9A240E18E2AF47B4B1">
    <w:name w:val="D6BFC622452E47C9A240E18E2AF47B4B1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30B5FD94C2B04F158CFB43CE208CF1E62">
    <w:name w:val="30B5FD94C2B04F158CFB43CE208CF1E62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B4D7B80634BC40A39E6EDFCC6B0A1956">
    <w:name w:val="B4D7B80634BC40A39E6EDFCC6B0A1956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B6EF7F89E4CD4508BE3B6528567E980A">
    <w:name w:val="B6EF7F89E4CD4508BE3B6528567E980A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2AA90DB319CE4586AC8741252A98F4D2">
    <w:name w:val="2AA90DB319CE4586AC8741252A98F4D2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73892690315F4A6F9C46B7BF85F30082">
    <w:name w:val="73892690315F4A6F9C46B7BF85F30082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364480C990B84C4D8F5E4C6F0D34C088">
    <w:name w:val="364480C990B84C4D8F5E4C6F0D34C088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76B2204895494A3EBF67C1F34407AE71">
    <w:name w:val="76B2204895494A3EBF67C1F34407AE71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C208F6EC63444CA7864BA15D107C6124">
    <w:name w:val="C208F6EC63444CA7864BA15D107C6124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1530077949AF4E078196513A9D3489042">
    <w:name w:val="1530077949AF4E078196513A9D348904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EA9B9E7BDECE4A2483E8B0663CA75F5B2">
    <w:name w:val="EA9B9E7BDECE4A2483E8B0663CA75F5B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7BBFD244F1D4A3682594C9AB3C2E1E62">
    <w:name w:val="27BBFD244F1D4A3682594C9AB3C2E1E6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6BFC622452E47C9A240E18E2AF47B4B2">
    <w:name w:val="D6BFC622452E47C9A240E18E2AF47B4B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0B5FD94C2B04F158CFB43CE208CF1E63">
    <w:name w:val="30B5FD94C2B04F158CFB43CE208CF1E6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4D7B80634BC40A39E6EDFCC6B0A19561">
    <w:name w:val="B4D7B80634BC40A39E6EDFCC6B0A1956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6EF7F89E4CD4508BE3B6528567E980A1">
    <w:name w:val="B6EF7F89E4CD4508BE3B6528567E980A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AA90DB319CE4586AC8741252A98F4D21">
    <w:name w:val="2AA90DB319CE4586AC8741252A98F4D2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73892690315F4A6F9C46B7BF85F300821">
    <w:name w:val="73892690315F4A6F9C46B7BF85F30082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64480C990B84C4D8F5E4C6F0D34C0881">
    <w:name w:val="364480C990B84C4D8F5E4C6F0D34C088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76B2204895494A3EBF67C1F34407AE711">
    <w:name w:val="76B2204895494A3EBF67C1F34407AE71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C208F6EC63444CA7864BA15D107C61241">
    <w:name w:val="C208F6EC63444CA7864BA15D107C6124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FE1275B336A436BAD3DF7641A244C6A">
    <w:name w:val="3FE1275B336A436BAD3DF7641A244C6A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835167DAA5A04CE491BD1351220502E1">
    <w:name w:val="835167DAA5A04CE491BD1351220502E1"/>
    <w:rsid w:val="00F0530E"/>
  </w:style>
  <w:style w:type="paragraph" w:customStyle="1" w:styleId="A0238EFD74294E2D9F0D3E6E921B1216">
    <w:name w:val="A0238EFD74294E2D9F0D3E6E921B1216"/>
    <w:rsid w:val="00F0530E"/>
  </w:style>
  <w:style w:type="paragraph" w:customStyle="1" w:styleId="4F8BA933466543398C8D42D7FF8EA65A">
    <w:name w:val="4F8BA933466543398C8D42D7FF8EA65A"/>
    <w:rsid w:val="00F0530E"/>
  </w:style>
  <w:style w:type="paragraph" w:customStyle="1" w:styleId="DD547EB6BFAE4C87809B19C6C5DD9E8A">
    <w:name w:val="DD547EB6BFAE4C87809B19C6C5DD9E8A"/>
    <w:rsid w:val="00F0530E"/>
  </w:style>
  <w:style w:type="paragraph" w:customStyle="1" w:styleId="1AD775421EC84FC4ACD3850E4E6A1F52">
    <w:name w:val="1AD775421EC84FC4ACD3850E4E6A1F52"/>
    <w:rsid w:val="00F0530E"/>
  </w:style>
  <w:style w:type="paragraph" w:customStyle="1" w:styleId="DA9294803F1D494895CDA510E6310F8A">
    <w:name w:val="DA9294803F1D494895CDA510E6310F8A"/>
    <w:rsid w:val="00F0530E"/>
  </w:style>
  <w:style w:type="paragraph" w:customStyle="1" w:styleId="1530077949AF4E078196513A9D3489043">
    <w:name w:val="1530077949AF4E078196513A9D348904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EA9B9E7BDECE4A2483E8B0663CA75F5B3">
    <w:name w:val="EA9B9E7BDECE4A2483E8B0663CA75F5B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7BBFD244F1D4A3682594C9AB3C2E1E63">
    <w:name w:val="27BBFD244F1D4A3682594C9AB3C2E1E6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6BFC622452E47C9A240E18E2AF47B4B3">
    <w:name w:val="D6BFC622452E47C9A240E18E2AF47B4B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0B5FD94C2B04F158CFB43CE208CF1E64">
    <w:name w:val="30B5FD94C2B04F158CFB43CE208CF1E6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4D7B80634BC40A39E6EDFCC6B0A19562">
    <w:name w:val="B4D7B80634BC40A39E6EDFCC6B0A1956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6EF7F89E4CD4508BE3B6528567E980A2">
    <w:name w:val="B6EF7F89E4CD4508BE3B6528567E980A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AA90DB319CE4586AC8741252A98F4D22">
    <w:name w:val="2AA90DB319CE4586AC8741252A98F4D2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73892690315F4A6F9C46B7BF85F300822">
    <w:name w:val="73892690315F4A6F9C46B7BF85F30082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64480C990B84C4D8F5E4C6F0D34C0882">
    <w:name w:val="364480C990B84C4D8F5E4C6F0D34C088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76B2204895494A3EBF67C1F34407AE712">
    <w:name w:val="76B2204895494A3EBF67C1F34407AE71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C208F6EC63444CA7864BA15D107C61242">
    <w:name w:val="C208F6EC63444CA7864BA15D107C6124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FE1275B336A436BAD3DF7641A244C6A1">
    <w:name w:val="3FE1275B336A436BAD3DF7641A244C6A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E758DACD3EF41D69DC62D01F6055B0F">
    <w:name w:val="1E758DACD3EF41D69DC62D01F6055B0F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565816E6603D43F88500C6E1D5893391">
    <w:name w:val="565816E6603D43F88500C6E1D589339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EBAFD31DA8E4FD8B3115F84DA3C6183">
    <w:name w:val="1EBAFD31DA8E4FD8B3115F84DA3C618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835167DAA5A04CE491BD1351220502E11">
    <w:name w:val="835167DAA5A04CE491BD1351220502E1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A0238EFD74294E2D9F0D3E6E921B12161">
    <w:name w:val="A0238EFD74294E2D9F0D3E6E921B1216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4F8BA933466543398C8D42D7FF8EA65A1">
    <w:name w:val="4F8BA933466543398C8D42D7FF8EA65A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D547EB6BFAE4C87809B19C6C5DD9E8A1">
    <w:name w:val="DD547EB6BFAE4C87809B19C6C5DD9E8A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AD775421EC84FC4ACD3850E4E6A1F521">
    <w:name w:val="1AD775421EC84FC4ACD3850E4E6A1F52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A9294803F1D494895CDA510E6310F8A1">
    <w:name w:val="DA9294803F1D494895CDA510E6310F8A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530077949AF4E078196513A9D3489044">
    <w:name w:val="1530077949AF4E078196513A9D348904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EA9B9E7BDECE4A2483E8B0663CA75F5B4">
    <w:name w:val="EA9B9E7BDECE4A2483E8B0663CA75F5B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7BBFD244F1D4A3682594C9AB3C2E1E64">
    <w:name w:val="27BBFD244F1D4A3682594C9AB3C2E1E6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6BFC622452E47C9A240E18E2AF47B4B4">
    <w:name w:val="D6BFC622452E47C9A240E18E2AF47B4B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0B5FD94C2B04F158CFB43CE208CF1E65">
    <w:name w:val="30B5FD94C2B04F158CFB43CE208CF1E65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4D7B80634BC40A39E6EDFCC6B0A19563">
    <w:name w:val="B4D7B80634BC40A39E6EDFCC6B0A1956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6EF7F89E4CD4508BE3B6528567E980A3">
    <w:name w:val="B6EF7F89E4CD4508BE3B6528567E980A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AA90DB319CE4586AC8741252A98F4D23">
    <w:name w:val="2AA90DB319CE4586AC8741252A98F4D2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73892690315F4A6F9C46B7BF85F300823">
    <w:name w:val="73892690315F4A6F9C46B7BF85F30082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64480C990B84C4D8F5E4C6F0D34C0883">
    <w:name w:val="364480C990B84C4D8F5E4C6F0D34C088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76B2204895494A3EBF67C1F34407AE713">
    <w:name w:val="76B2204895494A3EBF67C1F34407AE71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C208F6EC63444CA7864BA15D107C61243">
    <w:name w:val="C208F6EC63444CA7864BA15D107C6124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FE1275B336A436BAD3DF7641A244C6A2">
    <w:name w:val="3FE1275B336A436BAD3DF7641A244C6A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E758DACD3EF41D69DC62D01F6055B0F1">
    <w:name w:val="1E758DACD3EF41D69DC62D01F6055B0F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565816E6603D43F88500C6E1D58933911">
    <w:name w:val="565816E6603D43F88500C6E1D5893391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EBAFD31DA8E4FD8B3115F84DA3C61831">
    <w:name w:val="1EBAFD31DA8E4FD8B3115F84DA3C6183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835167DAA5A04CE491BD1351220502E12">
    <w:name w:val="835167DAA5A04CE491BD1351220502E1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A0238EFD74294E2D9F0D3E6E921B12162">
    <w:name w:val="A0238EFD74294E2D9F0D3E6E921B1216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4F8BA933466543398C8D42D7FF8EA65A2">
    <w:name w:val="4F8BA933466543398C8D42D7FF8EA65A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D547EB6BFAE4C87809B19C6C5DD9E8A2">
    <w:name w:val="DD547EB6BFAE4C87809B19C6C5DD9E8A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AD775421EC84FC4ACD3850E4E6A1F522">
    <w:name w:val="1AD775421EC84FC4ACD3850E4E6A1F52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A9294803F1D494895CDA510E6310F8A2">
    <w:name w:val="DA9294803F1D494895CDA510E6310F8A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A67608F151A4B09894046AB2D991EC2">
    <w:name w:val="2A67608F151A4B09894046AB2D991EC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EA2B78A233A41BA9D9E8DFADC1C6024">
    <w:name w:val="DEA2B78A233A41BA9D9E8DFADC1C6024"/>
    <w:rsid w:val="00F0530E"/>
  </w:style>
  <w:style w:type="paragraph" w:customStyle="1" w:styleId="B3D307050EBC4A198590967AC7707CDB">
    <w:name w:val="B3D307050EBC4A198590967AC7707CDB"/>
    <w:rsid w:val="00F0530E"/>
  </w:style>
  <w:style w:type="paragraph" w:customStyle="1" w:styleId="C348ABE70213464DA6DA37E8CBC7FDEB">
    <w:name w:val="C348ABE70213464DA6DA37E8CBC7FDEB"/>
    <w:rsid w:val="00F0530E"/>
  </w:style>
  <w:style w:type="paragraph" w:customStyle="1" w:styleId="0E76E5AE4F3A4454B809C3A1E999725F">
    <w:name w:val="0E76E5AE4F3A4454B809C3A1E999725F"/>
    <w:rsid w:val="00F0530E"/>
  </w:style>
  <w:style w:type="paragraph" w:customStyle="1" w:styleId="DBE87468EF4A4D6487FE8AA7EA411244">
    <w:name w:val="DBE87468EF4A4D6487FE8AA7EA411244"/>
    <w:rsid w:val="00F0530E"/>
  </w:style>
  <w:style w:type="paragraph" w:customStyle="1" w:styleId="05FBC6268365443BBF9AA3E946DE6200">
    <w:name w:val="05FBC6268365443BBF9AA3E946DE6200"/>
    <w:rsid w:val="00F0530E"/>
  </w:style>
  <w:style w:type="paragraph" w:customStyle="1" w:styleId="BD9C1282C5E745669DC32EAD44128DE3">
    <w:name w:val="BD9C1282C5E745669DC32EAD44128DE3"/>
    <w:rsid w:val="00F0530E"/>
  </w:style>
  <w:style w:type="paragraph" w:customStyle="1" w:styleId="A3D5C75CEF624EEABF921EE860151B6D">
    <w:name w:val="A3D5C75CEF624EEABF921EE860151B6D"/>
    <w:rsid w:val="00F0530E"/>
  </w:style>
  <w:style w:type="paragraph" w:customStyle="1" w:styleId="FEF8256FE9724EC4AFC2773B0E926BA2">
    <w:name w:val="FEF8256FE9724EC4AFC2773B0E926BA2"/>
    <w:rsid w:val="00F0530E"/>
  </w:style>
  <w:style w:type="paragraph" w:customStyle="1" w:styleId="3726C8C0482241CD87FD09DF4B2958FA">
    <w:name w:val="3726C8C0482241CD87FD09DF4B2958FA"/>
    <w:rsid w:val="00F0530E"/>
  </w:style>
  <w:style w:type="paragraph" w:customStyle="1" w:styleId="6DA4C9AA15934D309D137B1048241934">
    <w:name w:val="6DA4C9AA15934D309D137B1048241934"/>
    <w:rsid w:val="00F0530E"/>
  </w:style>
  <w:style w:type="paragraph" w:customStyle="1" w:styleId="ADB700D3773048EF8D0A1348DBFCCD30">
    <w:name w:val="ADB700D3773048EF8D0A1348DBFCCD30"/>
    <w:rsid w:val="00F0530E"/>
  </w:style>
  <w:style w:type="paragraph" w:customStyle="1" w:styleId="A389367F446040D99F8F2F78C08C4161">
    <w:name w:val="A389367F446040D99F8F2F78C08C4161"/>
    <w:rsid w:val="00F0530E"/>
  </w:style>
  <w:style w:type="paragraph" w:customStyle="1" w:styleId="2BA0F1706D734FE6B2021B058B8AB048">
    <w:name w:val="2BA0F1706D734FE6B2021B058B8AB048"/>
    <w:rsid w:val="00F0530E"/>
  </w:style>
  <w:style w:type="paragraph" w:customStyle="1" w:styleId="82890AD68F1049C69F25678DE85532DB">
    <w:name w:val="82890AD68F1049C69F25678DE85532DB"/>
    <w:rsid w:val="00F0530E"/>
  </w:style>
  <w:style w:type="paragraph" w:customStyle="1" w:styleId="1530077949AF4E078196513A9D3489045">
    <w:name w:val="1530077949AF4E078196513A9D3489045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EA9B9E7BDECE4A2483E8B0663CA75F5B5">
    <w:name w:val="EA9B9E7BDECE4A2483E8B0663CA75F5B5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7BBFD244F1D4A3682594C9AB3C2E1E65">
    <w:name w:val="27BBFD244F1D4A3682594C9AB3C2E1E65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6BFC622452E47C9A240E18E2AF47B4B5">
    <w:name w:val="D6BFC622452E47C9A240E18E2AF47B4B5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0B5FD94C2B04F158CFB43CE208CF1E66">
    <w:name w:val="30B5FD94C2B04F158CFB43CE208CF1E66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4D7B80634BC40A39E6EDFCC6B0A19564">
    <w:name w:val="B4D7B80634BC40A39E6EDFCC6B0A1956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6EF7F89E4CD4508BE3B6528567E980A4">
    <w:name w:val="B6EF7F89E4CD4508BE3B6528567E980A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AA90DB319CE4586AC8741252A98F4D24">
    <w:name w:val="2AA90DB319CE4586AC8741252A98F4D2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73892690315F4A6F9C46B7BF85F300824">
    <w:name w:val="73892690315F4A6F9C46B7BF85F30082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64480C990B84C4D8F5E4C6F0D34C0884">
    <w:name w:val="364480C990B84C4D8F5E4C6F0D34C088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76B2204895494A3EBF67C1F34407AE714">
    <w:name w:val="76B2204895494A3EBF67C1F34407AE71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C208F6EC63444CA7864BA15D107C61244">
    <w:name w:val="C208F6EC63444CA7864BA15D107C6124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FE1275B336A436BAD3DF7641A244C6A3">
    <w:name w:val="3FE1275B336A436BAD3DF7641A244C6A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E758DACD3EF41D69DC62D01F6055B0F2">
    <w:name w:val="1E758DACD3EF41D69DC62D01F6055B0F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565816E6603D43F88500C6E1D58933912">
    <w:name w:val="565816E6603D43F88500C6E1D5893391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EBAFD31DA8E4FD8B3115F84DA3C61832">
    <w:name w:val="1EBAFD31DA8E4FD8B3115F84DA3C6183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835167DAA5A04CE491BD1351220502E13">
    <w:name w:val="835167DAA5A04CE491BD1351220502E1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A0238EFD74294E2D9F0D3E6E921B12163">
    <w:name w:val="A0238EFD74294E2D9F0D3E6E921B1216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4F8BA933466543398C8D42D7FF8EA65A3">
    <w:name w:val="4F8BA933466543398C8D42D7FF8EA65A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D547EB6BFAE4C87809B19C6C5DD9E8A3">
    <w:name w:val="DD547EB6BFAE4C87809B19C6C5DD9E8A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AD775421EC84FC4ACD3850E4E6A1F523">
    <w:name w:val="1AD775421EC84FC4ACD3850E4E6A1F52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A9294803F1D494895CDA510E6310F8A3">
    <w:name w:val="DA9294803F1D494895CDA510E6310F8A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A67608F151A4B09894046AB2D991EC21">
    <w:name w:val="2A67608F151A4B09894046AB2D991EC2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4A7B3DA9249E4E3C963965A674419678">
    <w:name w:val="4A7B3DA9249E4E3C963965A674419678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0E76E5AE4F3A4454B809C3A1E999725F1">
    <w:name w:val="0E76E5AE4F3A4454B809C3A1E999725F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A3D5C75CEF624EEABF921EE860151B6D1">
    <w:name w:val="A3D5C75CEF624EEABF921EE860151B6D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ADB700D3773048EF8D0A1348DBFCCD301">
    <w:name w:val="ADB700D3773048EF8D0A1348DBFCCD30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EA2B78A233A41BA9D9E8DFADC1C60241">
    <w:name w:val="DEA2B78A233A41BA9D9E8DFADC1C6024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BE87468EF4A4D6487FE8AA7EA4112441">
    <w:name w:val="DBE87468EF4A4D6487FE8AA7EA411244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FEF8256FE9724EC4AFC2773B0E926BA21">
    <w:name w:val="FEF8256FE9724EC4AFC2773B0E926BA2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A389367F446040D99F8F2F78C08C41611">
    <w:name w:val="A389367F446040D99F8F2F78C08C4161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3D307050EBC4A198590967AC7707CDB1">
    <w:name w:val="B3D307050EBC4A198590967AC7707CDB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05FBC6268365443BBF9AA3E946DE62001">
    <w:name w:val="05FBC6268365443BBF9AA3E946DE6200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726C8C0482241CD87FD09DF4B2958FA1">
    <w:name w:val="3726C8C0482241CD87FD09DF4B2958FA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BA0F1706D734FE6B2021B058B8AB0481">
    <w:name w:val="2BA0F1706D734FE6B2021B058B8AB048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C348ABE70213464DA6DA37E8CBC7FDEB1">
    <w:name w:val="C348ABE70213464DA6DA37E8CBC7FDEB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D9C1282C5E745669DC32EAD44128DE31">
    <w:name w:val="BD9C1282C5E745669DC32EAD44128DE3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6DA4C9AA15934D309D137B10482419341">
    <w:name w:val="6DA4C9AA15934D309D137B1048241934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82890AD68F1049C69F25678DE85532DB1">
    <w:name w:val="82890AD68F1049C69F25678DE85532DB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Ficha de Salida.dot</Template>
  <TotalTime>292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SALIDA PARA NOMENCLATURA DE LA RT</vt:lpstr>
    </vt:vector>
  </TitlesOfParts>
  <Company>MES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SALIDA PARA NOMENCLATURA DE LA RT</dc:title>
  <dc:subject/>
  <dc:creator>Jorge Luis Timoneda</dc:creator>
  <cp:keywords/>
  <cp:lastModifiedBy>José R. Abadía Lugo</cp:lastModifiedBy>
  <cp:revision>7</cp:revision>
  <cp:lastPrinted>2009-06-08T14:13:00Z</cp:lastPrinted>
  <dcterms:created xsi:type="dcterms:W3CDTF">2019-05-20T18:50:00Z</dcterms:created>
  <dcterms:modified xsi:type="dcterms:W3CDTF">2019-05-20T23:53:00Z</dcterms:modified>
</cp:coreProperties>
</file>