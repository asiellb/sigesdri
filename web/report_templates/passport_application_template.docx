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6"/>
        <w:gridCol w:w="617"/>
        <w:gridCol w:w="32"/>
        <w:gridCol w:w="9"/>
        <w:gridCol w:w="99"/>
        <w:gridCol w:w="20"/>
        <w:gridCol w:w="629"/>
        <w:gridCol w:w="6"/>
        <w:gridCol w:w="240"/>
        <w:gridCol w:w="147"/>
        <w:gridCol w:w="89"/>
        <w:gridCol w:w="495"/>
        <w:gridCol w:w="216"/>
        <w:gridCol w:w="7"/>
        <w:gridCol w:w="437"/>
        <w:gridCol w:w="338"/>
        <w:gridCol w:w="553"/>
        <w:gridCol w:w="130"/>
        <w:gridCol w:w="484"/>
        <w:gridCol w:w="179"/>
        <w:gridCol w:w="17"/>
        <w:gridCol w:w="246"/>
        <w:gridCol w:w="99"/>
        <w:gridCol w:w="180"/>
        <w:gridCol w:w="37"/>
        <w:gridCol w:w="677"/>
        <w:gridCol w:w="417"/>
        <w:gridCol w:w="205"/>
        <w:gridCol w:w="29"/>
        <w:gridCol w:w="80"/>
        <w:gridCol w:w="757"/>
        <w:gridCol w:w="22"/>
        <w:gridCol w:w="317"/>
        <w:gridCol w:w="130"/>
        <w:gridCol w:w="1336"/>
      </w:tblGrid>
      <w:tr w:rsidR="007347FA" w:rsidRPr="007347FA" w:rsidTr="007347FA">
        <w:trPr>
          <w:cantSplit/>
          <w:trHeight w:val="619"/>
          <w:jc w:val="center"/>
        </w:trPr>
        <w:tc>
          <w:tcPr>
            <w:tcW w:w="5470" w:type="dxa"/>
            <w:gridSpan w:val="18"/>
            <w:vMerge w:val="restart"/>
            <w:tcBorders>
              <w:top w:val="thinThickSmallGap" w:sz="24" w:space="0" w:color="auto"/>
              <w:left w:val="thinThickSmallGap" w:sz="24" w:space="0" w:color="auto"/>
              <w:right w:val="nil"/>
            </w:tcBorders>
          </w:tcPr>
          <w:p w:rsidR="007347FA" w:rsidRPr="007347FA" w:rsidRDefault="007347FA">
            <w:pPr>
              <w:rPr>
                <w:lang w:val="es-ES"/>
              </w:rPr>
            </w:pPr>
            <w:r w:rsidRPr="007347FA">
              <w:rPr>
                <w:lang w:val="es-ES"/>
              </w:rPr>
              <w:t xml:space="preserve"> </w:t>
            </w:r>
          </w:p>
          <w:p w:rsidR="007347FA" w:rsidRPr="007347FA" w:rsidRDefault="007347FA">
            <w:pPr>
              <w:rPr>
                <w:i/>
                <w:lang w:val="es-ES"/>
              </w:rPr>
            </w:pPr>
            <w:r w:rsidRPr="007347FA">
              <w:rPr>
                <w:i/>
                <w:lang w:val="es-ES"/>
              </w:rPr>
              <w:t>República de Cuba</w:t>
            </w:r>
          </w:p>
          <w:p w:rsidR="007347FA" w:rsidRPr="007347FA" w:rsidRDefault="007347FA">
            <w:pPr>
              <w:rPr>
                <w:i/>
                <w:lang w:val="es-ES"/>
              </w:rPr>
            </w:pPr>
            <w:r w:rsidRPr="007347FA">
              <w:rPr>
                <w:i/>
                <w:lang w:val="es-ES"/>
              </w:rPr>
              <w:t>Ministerio del Interior</w:t>
            </w:r>
          </w:p>
          <w:p w:rsidR="007347FA" w:rsidRPr="007347FA" w:rsidRDefault="007347FA">
            <w:pPr>
              <w:rPr>
                <w:lang w:val="es-ES"/>
              </w:rPr>
            </w:pPr>
            <w:r w:rsidRPr="007347FA">
              <w:rPr>
                <w:i/>
                <w:lang w:val="es-ES"/>
              </w:rPr>
              <w:t>Dirección de Inmigración y Extranjería</w:t>
            </w:r>
          </w:p>
        </w:tc>
        <w:tc>
          <w:tcPr>
            <w:tcW w:w="5212" w:type="dxa"/>
            <w:gridSpan w:val="17"/>
            <w:tcBorders>
              <w:top w:val="thinThickSmallGap" w:sz="24" w:space="0" w:color="auto"/>
              <w:left w:val="nil"/>
              <w:bottom w:val="nil"/>
              <w:right w:val="thickThinSmallGap" w:sz="24" w:space="0" w:color="auto"/>
            </w:tcBorders>
          </w:tcPr>
          <w:p w:rsidR="007347FA" w:rsidRPr="007347FA" w:rsidRDefault="007347FA" w:rsidP="007347FA">
            <w:pPr>
              <w:pStyle w:val="Textoindependiente"/>
              <w:rPr>
                <w:sz w:val="36"/>
              </w:rPr>
            </w:pPr>
            <w:r w:rsidRPr="007347FA">
              <w:rPr>
                <w:sz w:val="36"/>
              </w:rPr>
              <w:t>SOLICITUD DE PASAPORTE</w:t>
            </w:r>
            <w:r w:rsidRPr="007347FA">
              <w:t xml:space="preserve">          </w:t>
            </w:r>
          </w:p>
        </w:tc>
      </w:tr>
      <w:tr w:rsidR="007347FA" w:rsidRPr="007347FA" w:rsidTr="007347FA">
        <w:trPr>
          <w:cantSplit/>
          <w:trHeight w:val="513"/>
          <w:jc w:val="center"/>
        </w:trPr>
        <w:tc>
          <w:tcPr>
            <w:tcW w:w="5470" w:type="dxa"/>
            <w:gridSpan w:val="18"/>
            <w:vMerge/>
            <w:tcBorders>
              <w:left w:val="thinThickSmallGap" w:sz="24" w:space="0" w:color="auto"/>
              <w:bottom w:val="single" w:sz="18" w:space="0" w:color="auto"/>
              <w:right w:val="nil"/>
            </w:tcBorders>
          </w:tcPr>
          <w:p w:rsidR="007347FA" w:rsidRPr="007347FA" w:rsidRDefault="007347FA" w:rsidP="007347FA">
            <w:pPr>
              <w:rPr>
                <w:lang w:val="es-ES"/>
              </w:rPr>
            </w:pPr>
          </w:p>
        </w:tc>
        <w:tc>
          <w:tcPr>
            <w:tcW w:w="6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47FA" w:rsidRPr="007347FA" w:rsidRDefault="007347FA" w:rsidP="007347FA">
            <w:pPr>
              <w:rPr>
                <w:lang w:val="es-ES"/>
              </w:rPr>
            </w:pPr>
          </w:p>
        </w:tc>
        <w:tc>
          <w:tcPr>
            <w:tcW w:w="189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347FA" w:rsidRPr="007347FA" w:rsidRDefault="007347FA" w:rsidP="007347FA">
            <w:pPr>
              <w:rPr>
                <w:lang w:val="es-ES"/>
              </w:rPr>
            </w:pPr>
            <w:r w:rsidRPr="007347FA">
              <w:rPr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1040" behindDoc="1" locked="0" layoutInCell="1" allowOverlap="1" wp14:anchorId="37D4A23C" wp14:editId="7360BAD9">
                      <wp:simplePos x="0" y="0"/>
                      <wp:positionH relativeFrom="column">
                        <wp:posOffset>-97369</wp:posOffset>
                      </wp:positionH>
                      <wp:positionV relativeFrom="paragraph">
                        <wp:posOffset>0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347FA" w:rsidRDefault="007347FA" w:rsidP="007347F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D4A23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6" type="#_x0000_t202" style="position:absolute;margin-left:-7.65pt;margin-top:0;width:15pt;height:15pt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" fillcolor="white [3201]" strokeweight=".5pt">
                      <v:textbox inset="0,0,0,0">
                        <w:txbxContent>
                          <w:p w:rsidR="007347FA" w:rsidRDefault="007347FA" w:rsidP="007347FA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${1}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7347FA">
              <w:rPr>
                <w:lang w:val="es-ES"/>
              </w:rPr>
              <w:t xml:space="preserve">Confección </w:t>
            </w:r>
          </w:p>
        </w:tc>
        <w:tc>
          <w:tcPr>
            <w:tcW w:w="2642" w:type="dxa"/>
            <w:gridSpan w:val="6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7347FA" w:rsidRPr="007347FA" w:rsidRDefault="007347FA" w:rsidP="007347FA">
            <w:pPr>
              <w:rPr>
                <w:lang w:val="es-ES"/>
              </w:rPr>
            </w:pPr>
            <w:r w:rsidRPr="007347FA">
              <w:rPr>
                <w:lang w:val="es-ES"/>
              </w:rPr>
              <mc:AlternateContent>
                <mc:Choice Requires="wps">
                  <w:drawing>
                    <wp:anchor distT="0" distB="0" distL="0" distR="125730" simplePos="0" relativeHeight="251670016" behindDoc="1" locked="0" layoutInCell="1" allowOverlap="1" wp14:anchorId="60ED1BFA" wp14:editId="03573D7C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-238125</wp:posOffset>
                      </wp:positionV>
                      <wp:extent cx="190800" cy="1908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800" cy="190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347FA" w:rsidRPr="00CD53AD" w:rsidRDefault="007347FA" w:rsidP="007347FA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${2}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ED1BFA" id="Cuadro de texto 3" o:spid="_x0000_s1027" type="#_x0000_t202" style="position:absolute;margin-left:-5.75pt;margin-top:-18.75pt;width:15pt;height:15pt;z-index:-251646464;visibility:visible;mso-wrap-style:square;mso-width-percent:0;mso-height-percent:0;mso-wrap-distance-left:0;mso-wrap-distance-top:0;mso-wrap-distance-right:9.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" fillcolor="white [3201]" strokeweight=".5pt">
                      <v:textbox inset="0,0,0,0">
                        <w:txbxContent>
                          <w:p w:rsidR="007347FA" w:rsidRPr="00CD53AD" w:rsidRDefault="007347FA" w:rsidP="007347FA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${2}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7347FA">
              <w:rPr>
                <w:lang w:val="es-ES"/>
              </w:rPr>
              <w:t xml:space="preserve"> Prórroga</w:t>
            </w:r>
          </w:p>
        </w:tc>
      </w:tr>
      <w:tr w:rsidR="007347FA" w:rsidRPr="007347FA" w:rsidTr="007347FA">
        <w:trPr>
          <w:cantSplit/>
          <w:trHeight w:val="2620"/>
          <w:jc w:val="center"/>
        </w:trPr>
        <w:tc>
          <w:tcPr>
            <w:tcW w:w="3205" w:type="dxa"/>
            <w:gridSpan w:val="10"/>
            <w:tcBorders>
              <w:top w:val="single" w:sz="18" w:space="0" w:color="auto"/>
              <w:left w:val="thinThickSmallGap" w:sz="24" w:space="0" w:color="auto"/>
              <w:right w:val="nil"/>
            </w:tcBorders>
          </w:tcPr>
          <w:p w:rsidR="007347FA" w:rsidRPr="007347FA" w:rsidRDefault="007347FA" w:rsidP="007347FA">
            <w:pPr>
              <w:rPr>
                <w:lang w:val="es-ES"/>
              </w:rPr>
            </w:pPr>
            <w:r w:rsidRPr="007347FA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25984" behindDoc="1" locked="0" layoutInCell="0" allowOverlap="1" wp14:anchorId="44DE7498" wp14:editId="252BCE0D">
                      <wp:simplePos x="0" y="0"/>
                      <wp:positionH relativeFrom="column">
                        <wp:posOffset>2760345</wp:posOffset>
                      </wp:positionH>
                      <wp:positionV relativeFrom="paragraph">
                        <wp:posOffset>327025</wp:posOffset>
                      </wp:positionV>
                      <wp:extent cx="2630170" cy="927100"/>
                      <wp:effectExtent l="7620" t="12700" r="10160" b="1270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30170" cy="927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1C473F" id="Rectangle 2" o:spid="_x0000_s1026" style="position:absolute;margin-left:217.35pt;margin-top:25.75pt;width:207.1pt;height:73pt;z-index:-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" o:allowincell="f"/>
                  </w:pict>
                </mc:Fallback>
              </mc:AlternateContent>
            </w:r>
            <w:r w:rsidRPr="007347FA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24960" behindDoc="0" locked="0" layoutInCell="0" allowOverlap="1" wp14:anchorId="1C8C929B" wp14:editId="57E0FB88">
                      <wp:simplePos x="0" y="0"/>
                      <wp:positionH relativeFrom="column">
                        <wp:posOffset>-440055</wp:posOffset>
                      </wp:positionH>
                      <wp:positionV relativeFrom="paragraph">
                        <wp:posOffset>86360</wp:posOffset>
                      </wp:positionV>
                      <wp:extent cx="1522730" cy="1487170"/>
                      <wp:effectExtent l="7620" t="10160" r="12700" b="7620"/>
                      <wp:wrapNone/>
                      <wp:docPr id="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2730" cy="1487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347FA" w:rsidRDefault="007347FA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</w:p>
                                <w:p w:rsidR="007347FA" w:rsidRDefault="007347FA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</w:p>
                                <w:p w:rsidR="007347FA" w:rsidRDefault="007347FA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</w:p>
                                <w:p w:rsidR="007347FA" w:rsidRDefault="007347FA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</w:p>
                                <w:p w:rsidR="007347FA" w:rsidRDefault="007347FA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FOTO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8C929B" id="Text Box 3" o:spid="_x0000_s1028" type="#_x0000_t202" style="position:absolute;margin-left:-34.65pt;margin-top:6.8pt;width:119.9pt;height:117.1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" o:allowincell="f">
                      <v:textbox>
                        <w:txbxContent>
                          <w:p w:rsidR="007347FA" w:rsidRDefault="007347F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7347FA" w:rsidRDefault="007347F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7347FA" w:rsidRDefault="007347F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7347FA" w:rsidRDefault="007347F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7347FA" w:rsidRDefault="007347F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FOTO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347FA" w:rsidRPr="007347FA" w:rsidRDefault="007347FA" w:rsidP="007347FA">
            <w:pPr>
              <w:rPr>
                <w:lang w:val="es-ES"/>
              </w:rPr>
            </w:pPr>
          </w:p>
          <w:p w:rsidR="007347FA" w:rsidRPr="007347FA" w:rsidRDefault="007347FA" w:rsidP="007347FA">
            <w:pPr>
              <w:rPr>
                <w:lang w:val="es-ES"/>
              </w:rPr>
            </w:pPr>
          </w:p>
          <w:p w:rsidR="007347FA" w:rsidRPr="007347FA" w:rsidRDefault="007347FA" w:rsidP="007347FA">
            <w:pPr>
              <w:rPr>
                <w:lang w:val="es-ES"/>
              </w:rPr>
            </w:pPr>
          </w:p>
        </w:tc>
        <w:tc>
          <w:tcPr>
            <w:tcW w:w="7477" w:type="dxa"/>
            <w:gridSpan w:val="25"/>
            <w:tcBorders>
              <w:top w:val="single" w:sz="18" w:space="0" w:color="auto"/>
              <w:left w:val="nil"/>
              <w:bottom w:val="single" w:sz="18" w:space="0" w:color="auto"/>
              <w:right w:val="thickThinSmallGap" w:sz="24" w:space="0" w:color="auto"/>
            </w:tcBorders>
          </w:tcPr>
          <w:p w:rsidR="007347FA" w:rsidRPr="007347FA" w:rsidRDefault="007347FA" w:rsidP="007347FA">
            <w:pPr>
              <w:jc w:val="center"/>
              <w:rPr>
                <w:lang w:val="es-ES"/>
              </w:rPr>
            </w:pPr>
          </w:p>
          <w:p w:rsidR="007347FA" w:rsidRPr="007347FA" w:rsidRDefault="007347FA" w:rsidP="007347FA">
            <w:pPr>
              <w:jc w:val="center"/>
              <w:rPr>
                <w:lang w:val="es-ES"/>
              </w:rPr>
            </w:pPr>
          </w:p>
          <w:p w:rsidR="007347FA" w:rsidRPr="007347FA" w:rsidRDefault="007347FA" w:rsidP="007347FA">
            <w:pPr>
              <w:jc w:val="center"/>
              <w:rPr>
                <w:lang w:val="es-ES"/>
              </w:rPr>
            </w:pPr>
          </w:p>
          <w:p w:rsidR="007347FA" w:rsidRPr="007347FA" w:rsidRDefault="007347FA" w:rsidP="007347FA">
            <w:pPr>
              <w:jc w:val="center"/>
              <w:rPr>
                <w:lang w:val="es-ES"/>
              </w:rPr>
            </w:pPr>
          </w:p>
          <w:p w:rsidR="007347FA" w:rsidRPr="007347FA" w:rsidRDefault="007347FA" w:rsidP="007347FA">
            <w:pPr>
              <w:jc w:val="center"/>
              <w:rPr>
                <w:lang w:val="es-ES"/>
              </w:rPr>
            </w:pPr>
          </w:p>
          <w:p w:rsidR="007347FA" w:rsidRPr="007347FA" w:rsidRDefault="007347FA" w:rsidP="007347FA">
            <w:pPr>
              <w:jc w:val="center"/>
              <w:rPr>
                <w:lang w:val="es-ES"/>
              </w:rPr>
            </w:pPr>
          </w:p>
          <w:p w:rsidR="007347FA" w:rsidRPr="007347FA" w:rsidRDefault="007347FA" w:rsidP="007347FA">
            <w:pPr>
              <w:jc w:val="center"/>
              <w:rPr>
                <w:lang w:val="es-ES"/>
              </w:rPr>
            </w:pPr>
          </w:p>
          <w:p w:rsidR="007347FA" w:rsidRPr="007347FA" w:rsidRDefault="007347FA" w:rsidP="007347FA">
            <w:pPr>
              <w:jc w:val="center"/>
              <w:rPr>
                <w:lang w:val="es-ES"/>
              </w:rPr>
            </w:pPr>
          </w:p>
          <w:p w:rsidR="007347FA" w:rsidRPr="007347FA" w:rsidRDefault="007347FA" w:rsidP="007347FA">
            <w:pPr>
              <w:jc w:val="center"/>
              <w:rPr>
                <w:lang w:val="es-ES"/>
              </w:rPr>
            </w:pPr>
            <w:r w:rsidRPr="007347FA">
              <w:rPr>
                <w:lang w:val="es-ES"/>
              </w:rPr>
              <w:t xml:space="preserve">           Firma del Solicitante (dentro del rectángulo)</w:t>
            </w:r>
          </w:p>
        </w:tc>
      </w:tr>
      <w:tr w:rsidR="007347FA" w:rsidRPr="007347FA" w:rsidTr="007347FA">
        <w:trPr>
          <w:cantSplit/>
          <w:trHeight w:val="260"/>
          <w:jc w:val="center"/>
        </w:trPr>
        <w:tc>
          <w:tcPr>
            <w:tcW w:w="3058" w:type="dxa"/>
            <w:gridSpan w:val="9"/>
            <w:tcBorders>
              <w:top w:val="single" w:sz="18" w:space="0" w:color="auto"/>
              <w:left w:val="thinThickSmallGap" w:sz="24" w:space="0" w:color="auto"/>
              <w:right w:val="nil"/>
            </w:tcBorders>
          </w:tcPr>
          <w:p w:rsidR="007347FA" w:rsidRPr="007347FA" w:rsidRDefault="007347FA" w:rsidP="007347FA">
            <w:pPr>
              <w:rPr>
                <w:b/>
                <w:sz w:val="20"/>
                <w:lang w:val="es-ES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"/>
              </w:rPr>
              <w:id w:val="1180692585"/>
              <w:lock w:val="sdtLocked"/>
              <w:placeholder>
                <w:docPart w:val="CC57FE919F3145BBB10A80DE9063B22C"/>
              </w:placeholder>
            </w:sdtPr>
            <w:sdtContent>
              <w:p w:rsidR="007347FA" w:rsidRPr="007347FA" w:rsidRDefault="007347FA" w:rsidP="007347FA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${ci}</w:t>
                </w:r>
              </w:p>
            </w:sdtContent>
          </w:sdt>
        </w:tc>
        <w:tc>
          <w:tcPr>
            <w:tcW w:w="236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7347FA" w:rsidRPr="007347FA" w:rsidRDefault="007347FA" w:rsidP="007347FA">
            <w:pPr>
              <w:rPr>
                <w:b/>
                <w:sz w:val="20"/>
                <w:lang w:val="es-ES"/>
              </w:rPr>
            </w:pPr>
          </w:p>
        </w:tc>
        <w:tc>
          <w:tcPr>
            <w:tcW w:w="2839" w:type="dxa"/>
            <w:gridSpan w:val="9"/>
            <w:tcBorders>
              <w:top w:val="single" w:sz="18" w:space="0" w:color="auto"/>
              <w:left w:val="nil"/>
              <w:right w:val="nil"/>
            </w:tcBorders>
          </w:tcPr>
          <w:p w:rsidR="007347FA" w:rsidRPr="007347FA" w:rsidRDefault="007347FA" w:rsidP="007347FA">
            <w:pPr>
              <w:rPr>
                <w:b/>
                <w:sz w:val="20"/>
                <w:lang w:val="es-ES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"/>
              </w:rPr>
              <w:id w:val="53436781"/>
              <w:lock w:val="sdtLocked"/>
              <w:placeholder>
                <w:docPart w:val="AD637997A9C64FD98BC940E8223F76C4"/>
              </w:placeholder>
              <w:date>
                <w:dateFormat w:val="dd  /  MM  /  yy"/>
                <w:lid w:val="es-ES"/>
                <w:storeMappedDataAs w:val="dateTime"/>
                <w:calendar w:val="gregorian"/>
              </w:date>
            </w:sdtPr>
            <w:sdtContent>
              <w:p w:rsidR="007347FA" w:rsidRPr="007347FA" w:rsidRDefault="007347FA" w:rsidP="007347FA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${</w:t>
                </w:r>
                <w:proofErr w:type="spellStart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applicationDate</w:t>
                </w:r>
                <w:proofErr w:type="spellEnd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}</w:t>
                </w:r>
              </w:p>
            </w:sdtContent>
          </w:sdt>
        </w:tc>
        <w:tc>
          <w:tcPr>
            <w:tcW w:w="4549" w:type="dxa"/>
            <w:gridSpan w:val="15"/>
            <w:tcBorders>
              <w:top w:val="single" w:sz="18" w:space="0" w:color="auto"/>
              <w:left w:val="nil"/>
              <w:bottom w:val="nil"/>
              <w:right w:val="thickThinSmallGap" w:sz="24" w:space="0" w:color="auto"/>
            </w:tcBorders>
          </w:tcPr>
          <w:p w:rsidR="007347FA" w:rsidRPr="007347FA" w:rsidRDefault="007347FA" w:rsidP="007347FA">
            <w:pPr>
              <w:rPr>
                <w:b/>
                <w:sz w:val="20"/>
                <w:lang w:val="es-ES"/>
              </w:rPr>
            </w:pPr>
          </w:p>
        </w:tc>
      </w:tr>
      <w:tr w:rsidR="007347FA" w:rsidRPr="007347FA" w:rsidTr="007347FA">
        <w:trPr>
          <w:cantSplit/>
          <w:trHeight w:val="440"/>
          <w:jc w:val="center"/>
        </w:trPr>
        <w:tc>
          <w:tcPr>
            <w:tcW w:w="3058" w:type="dxa"/>
            <w:gridSpan w:val="9"/>
            <w:tcBorders>
              <w:left w:val="thinThickSmallGap" w:sz="24" w:space="0" w:color="auto"/>
              <w:bottom w:val="nil"/>
              <w:right w:val="nil"/>
            </w:tcBorders>
          </w:tcPr>
          <w:p w:rsidR="007347FA" w:rsidRPr="007347FA" w:rsidRDefault="007347FA" w:rsidP="007347FA">
            <w:pPr>
              <w:pStyle w:val="Ttulo1"/>
              <w:rPr>
                <w:noProof w:val="0"/>
              </w:rPr>
            </w:pPr>
            <w:r w:rsidRPr="007347FA">
              <w:rPr>
                <w:noProof w:val="0"/>
              </w:rPr>
              <w:t>No. Identidad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47FA" w:rsidRPr="007347FA" w:rsidRDefault="007347FA" w:rsidP="007347FA">
            <w:pPr>
              <w:rPr>
                <w:sz w:val="20"/>
                <w:lang w:val="es-ES"/>
              </w:rPr>
            </w:pPr>
          </w:p>
        </w:tc>
        <w:tc>
          <w:tcPr>
            <w:tcW w:w="2839" w:type="dxa"/>
            <w:gridSpan w:val="9"/>
            <w:tcBorders>
              <w:left w:val="nil"/>
              <w:bottom w:val="nil"/>
              <w:right w:val="nil"/>
            </w:tcBorders>
          </w:tcPr>
          <w:p w:rsidR="007347FA" w:rsidRPr="007347FA" w:rsidRDefault="007347FA" w:rsidP="007347FA">
            <w:pPr>
              <w:pStyle w:val="Ttulo4"/>
              <w:rPr>
                <w:noProof w:val="0"/>
              </w:rPr>
            </w:pPr>
            <w:r w:rsidRPr="007347FA">
              <w:rPr>
                <w:noProof w:val="0"/>
              </w:rPr>
              <w:t>Fecha de Solicitud</w:t>
            </w:r>
          </w:p>
        </w:tc>
        <w:tc>
          <w:tcPr>
            <w:tcW w:w="4549" w:type="dxa"/>
            <w:gridSpan w:val="15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7347FA" w:rsidRPr="007347FA" w:rsidRDefault="007347FA" w:rsidP="007347FA">
            <w:pPr>
              <w:rPr>
                <w:sz w:val="20"/>
                <w:lang w:val="es-ES"/>
              </w:rPr>
            </w:pPr>
          </w:p>
          <w:p w:rsidR="007347FA" w:rsidRPr="007347FA" w:rsidRDefault="007347FA" w:rsidP="007347FA">
            <w:pPr>
              <w:rPr>
                <w:sz w:val="20"/>
                <w:lang w:val="es-ES"/>
              </w:rPr>
            </w:pPr>
          </w:p>
        </w:tc>
      </w:tr>
      <w:tr w:rsidR="007347FA" w:rsidRPr="007347FA" w:rsidTr="007347FA">
        <w:trPr>
          <w:cantSplit/>
          <w:trHeight w:val="260"/>
          <w:jc w:val="center"/>
        </w:trPr>
        <w:tc>
          <w:tcPr>
            <w:tcW w:w="2163" w:type="dxa"/>
            <w:gridSpan w:val="5"/>
            <w:tcBorders>
              <w:top w:val="nil"/>
              <w:left w:val="thinThickSmallGap" w:sz="24" w:space="0" w:color="auto"/>
              <w:right w:val="nil"/>
            </w:tcBorders>
            <w:vAlign w:val="bottom"/>
          </w:tcPr>
          <w:p w:rsidR="007347FA" w:rsidRPr="007347FA" w:rsidRDefault="007347FA" w:rsidP="007347FA">
            <w:pPr>
              <w:jc w:val="center"/>
              <w:rPr>
                <w:sz w:val="20"/>
                <w:lang w:val="es-ES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"/>
              </w:rPr>
              <w:id w:val="-612279025"/>
              <w:placeholder>
                <w:docPart w:val="66796EFE929B474AB5934D4E9BE5CF0D"/>
              </w:placeholder>
            </w:sdtPr>
            <w:sdtContent>
              <w:p w:rsidR="007347FA" w:rsidRPr="007347FA" w:rsidRDefault="007347FA" w:rsidP="007347FA">
                <w:pPr>
                  <w:jc w:val="center"/>
                  <w:rPr>
                    <w:rFonts w:ascii="Arial Narrow" w:hAnsi="Arial Narrow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${</w:t>
                </w:r>
                <w:proofErr w:type="spellStart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firstLastName</w:t>
                </w:r>
                <w:proofErr w:type="spellEnd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}</w:t>
                </w:r>
              </w:p>
            </w:sdtContent>
          </w:sdt>
        </w:tc>
        <w:tc>
          <w:tcPr>
            <w:tcW w:w="2286" w:type="dxa"/>
            <w:gridSpan w:val="10"/>
            <w:tcBorders>
              <w:top w:val="nil"/>
              <w:left w:val="nil"/>
              <w:right w:val="nil"/>
            </w:tcBorders>
            <w:vAlign w:val="bottom"/>
          </w:tcPr>
          <w:p w:rsidR="007347FA" w:rsidRPr="007347FA" w:rsidRDefault="007347FA" w:rsidP="007347FA">
            <w:pPr>
              <w:jc w:val="center"/>
              <w:rPr>
                <w:sz w:val="28"/>
                <w:lang w:val="es-ES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"/>
              </w:rPr>
              <w:id w:val="1771587896"/>
              <w:placeholder>
                <w:docPart w:val="D11E1DD65687427DB2069A0DA9C48AB3"/>
              </w:placeholder>
            </w:sdtPr>
            <w:sdtContent>
              <w:p w:rsidR="007347FA" w:rsidRPr="007347FA" w:rsidRDefault="007347FA" w:rsidP="007347FA">
                <w:pPr>
                  <w:jc w:val="center"/>
                  <w:rPr>
                    <w:rFonts w:ascii="Arial Narrow" w:hAnsi="Arial Narrow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${</w:t>
                </w:r>
                <w:proofErr w:type="spellStart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secondLastName</w:t>
                </w:r>
                <w:proofErr w:type="spellEnd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}</w:t>
                </w:r>
              </w:p>
            </w:sdtContent>
          </w:sdt>
        </w:tc>
        <w:tc>
          <w:tcPr>
            <w:tcW w:w="2263" w:type="dxa"/>
            <w:gridSpan w:val="10"/>
            <w:tcBorders>
              <w:top w:val="nil"/>
              <w:left w:val="nil"/>
              <w:right w:val="nil"/>
            </w:tcBorders>
            <w:vAlign w:val="bottom"/>
          </w:tcPr>
          <w:p w:rsidR="007347FA" w:rsidRPr="007347FA" w:rsidRDefault="007347FA" w:rsidP="007347FA">
            <w:pPr>
              <w:jc w:val="center"/>
              <w:rPr>
                <w:sz w:val="20"/>
                <w:lang w:val="es-ES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"/>
              </w:rPr>
              <w:id w:val="-1310331090"/>
              <w:placeholder>
                <w:docPart w:val="55A4F21D1C6F45A7B5E14D47C2082F50"/>
              </w:placeholder>
            </w:sdtPr>
            <w:sdtContent>
              <w:p w:rsidR="007347FA" w:rsidRPr="007347FA" w:rsidRDefault="007347FA" w:rsidP="007347FA">
                <w:pPr>
                  <w:jc w:val="center"/>
                  <w:rPr>
                    <w:rFonts w:ascii="Arial Narrow" w:hAnsi="Arial Narrow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${</w:t>
                </w:r>
                <w:proofErr w:type="spellStart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firstName</w:t>
                </w:r>
                <w:proofErr w:type="spellEnd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}</w:t>
                </w:r>
              </w:p>
            </w:sdtContent>
          </w:sdt>
        </w:tc>
        <w:tc>
          <w:tcPr>
            <w:tcW w:w="2165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 w:rsidR="007347FA" w:rsidRPr="007347FA" w:rsidRDefault="007347FA" w:rsidP="007347FA">
            <w:pPr>
              <w:jc w:val="center"/>
              <w:rPr>
                <w:sz w:val="20"/>
                <w:lang w:val="es-ES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"/>
              </w:rPr>
              <w:id w:val="-2824224"/>
              <w:placeholder>
                <w:docPart w:val="44A49AD5F7B94CEBAAD04CCF1AFF3B19"/>
              </w:placeholder>
            </w:sdtPr>
            <w:sdtContent>
              <w:p w:rsidR="007347FA" w:rsidRPr="007347FA" w:rsidRDefault="007347FA" w:rsidP="007347FA">
                <w:pPr>
                  <w:jc w:val="center"/>
                  <w:rPr>
                    <w:rFonts w:ascii="Arial Narrow" w:hAnsi="Arial Narrow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${</w:t>
                </w:r>
                <w:proofErr w:type="spellStart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secondName</w:t>
                </w:r>
                <w:proofErr w:type="spellEnd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}</w:t>
                </w:r>
              </w:p>
            </w:sdtContent>
          </w:sdt>
        </w:tc>
        <w:tc>
          <w:tcPr>
            <w:tcW w:w="1805" w:type="dxa"/>
            <w:gridSpan w:val="4"/>
            <w:tcBorders>
              <w:top w:val="nil"/>
              <w:left w:val="nil"/>
              <w:right w:val="thickThinSmallGap" w:sz="24" w:space="0" w:color="auto"/>
            </w:tcBorders>
            <w:vAlign w:val="bottom"/>
          </w:tcPr>
          <w:p w:rsidR="007347FA" w:rsidRPr="007347FA" w:rsidRDefault="007347FA" w:rsidP="007347FA">
            <w:pPr>
              <w:jc w:val="center"/>
              <w:rPr>
                <w:sz w:val="20"/>
                <w:lang w:val="es-ES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"/>
              </w:rPr>
              <w:id w:val="23521858"/>
              <w:placeholder>
                <w:docPart w:val="DCD21CF8DAE4426F9D9D1D00673D6C82"/>
              </w:placeholder>
              <w:text/>
            </w:sdtPr>
            <w:sdtContent>
              <w:p w:rsidR="007347FA" w:rsidRPr="007347FA" w:rsidRDefault="007347FA" w:rsidP="007347FA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${</w:t>
                </w:r>
                <w:proofErr w:type="spellStart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birthday</w:t>
                </w:r>
                <w:proofErr w:type="spellEnd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}</w:t>
                </w:r>
              </w:p>
            </w:sdtContent>
          </w:sdt>
        </w:tc>
      </w:tr>
      <w:tr w:rsidR="007347FA" w:rsidRPr="007347FA" w:rsidTr="007347FA">
        <w:trPr>
          <w:cantSplit/>
          <w:trHeight w:val="490"/>
          <w:jc w:val="center"/>
        </w:trPr>
        <w:tc>
          <w:tcPr>
            <w:tcW w:w="2163" w:type="dxa"/>
            <w:gridSpan w:val="5"/>
            <w:tcBorders>
              <w:left w:val="thinThickSmallGap" w:sz="24" w:space="0" w:color="auto"/>
              <w:bottom w:val="double" w:sz="4" w:space="0" w:color="auto"/>
              <w:right w:val="nil"/>
            </w:tcBorders>
          </w:tcPr>
          <w:p w:rsidR="007347FA" w:rsidRPr="007347FA" w:rsidRDefault="007347FA" w:rsidP="007347FA">
            <w:pPr>
              <w:tabs>
                <w:tab w:val="left" w:pos="0"/>
              </w:tabs>
              <w:jc w:val="center"/>
              <w:rPr>
                <w:sz w:val="20"/>
                <w:lang w:val="es-ES"/>
              </w:rPr>
            </w:pPr>
            <w:r w:rsidRPr="007347FA">
              <w:rPr>
                <w:b/>
                <w:sz w:val="20"/>
                <w:lang w:val="es-ES"/>
              </w:rPr>
              <w:t>Primer Apellido</w:t>
            </w:r>
          </w:p>
        </w:tc>
        <w:tc>
          <w:tcPr>
            <w:tcW w:w="2286" w:type="dxa"/>
            <w:gridSpan w:val="10"/>
            <w:tcBorders>
              <w:left w:val="nil"/>
              <w:bottom w:val="double" w:sz="4" w:space="0" w:color="auto"/>
              <w:right w:val="nil"/>
            </w:tcBorders>
          </w:tcPr>
          <w:p w:rsidR="007347FA" w:rsidRPr="007347FA" w:rsidRDefault="007347FA" w:rsidP="007347FA">
            <w:pPr>
              <w:pStyle w:val="Ttulo1"/>
              <w:tabs>
                <w:tab w:val="left" w:pos="0"/>
              </w:tabs>
              <w:rPr>
                <w:noProof w:val="0"/>
              </w:rPr>
            </w:pPr>
            <w:r w:rsidRPr="007347FA">
              <w:rPr>
                <w:noProof w:val="0"/>
              </w:rPr>
              <w:t>Segundo Apellido</w:t>
            </w:r>
          </w:p>
        </w:tc>
        <w:tc>
          <w:tcPr>
            <w:tcW w:w="2263" w:type="dxa"/>
            <w:gridSpan w:val="10"/>
            <w:tcBorders>
              <w:left w:val="nil"/>
              <w:bottom w:val="double" w:sz="4" w:space="0" w:color="auto"/>
              <w:right w:val="nil"/>
            </w:tcBorders>
          </w:tcPr>
          <w:p w:rsidR="007347FA" w:rsidRPr="007347FA" w:rsidRDefault="007347FA" w:rsidP="007347FA">
            <w:pPr>
              <w:pStyle w:val="Ttulo1"/>
              <w:rPr>
                <w:noProof w:val="0"/>
              </w:rPr>
            </w:pPr>
            <w:r w:rsidRPr="007347FA">
              <w:rPr>
                <w:noProof w:val="0"/>
              </w:rPr>
              <w:t>Nombre</w:t>
            </w:r>
          </w:p>
        </w:tc>
        <w:tc>
          <w:tcPr>
            <w:tcW w:w="2165" w:type="dxa"/>
            <w:gridSpan w:val="6"/>
            <w:tcBorders>
              <w:left w:val="nil"/>
              <w:bottom w:val="double" w:sz="4" w:space="0" w:color="auto"/>
              <w:right w:val="nil"/>
            </w:tcBorders>
          </w:tcPr>
          <w:p w:rsidR="007347FA" w:rsidRPr="007347FA" w:rsidRDefault="007347FA" w:rsidP="007347FA">
            <w:pPr>
              <w:pStyle w:val="Ttulo1"/>
              <w:rPr>
                <w:noProof w:val="0"/>
              </w:rPr>
            </w:pPr>
            <w:r w:rsidRPr="007347FA">
              <w:rPr>
                <w:noProof w:val="0"/>
              </w:rPr>
              <w:t>Segundo Nombre</w:t>
            </w:r>
          </w:p>
        </w:tc>
        <w:tc>
          <w:tcPr>
            <w:tcW w:w="1805" w:type="dxa"/>
            <w:gridSpan w:val="4"/>
            <w:tcBorders>
              <w:left w:val="nil"/>
              <w:bottom w:val="double" w:sz="4" w:space="0" w:color="auto"/>
              <w:right w:val="thickThinSmallGap" w:sz="24" w:space="0" w:color="auto"/>
            </w:tcBorders>
          </w:tcPr>
          <w:p w:rsidR="007347FA" w:rsidRPr="007347FA" w:rsidRDefault="007347FA" w:rsidP="007347FA">
            <w:pPr>
              <w:pStyle w:val="Ttulo1"/>
              <w:rPr>
                <w:noProof w:val="0"/>
                <w:sz w:val="18"/>
              </w:rPr>
            </w:pPr>
            <w:r w:rsidRPr="007347FA">
              <w:rPr>
                <w:noProof w:val="0"/>
                <w:sz w:val="18"/>
              </w:rPr>
              <w:t>Fecha Nacimiento</w:t>
            </w:r>
          </w:p>
        </w:tc>
      </w:tr>
      <w:tr w:rsidR="007347FA" w:rsidRPr="007347FA" w:rsidTr="007347FA">
        <w:trPr>
          <w:cantSplit/>
          <w:trHeight w:val="240"/>
          <w:jc w:val="center"/>
        </w:trPr>
        <w:tc>
          <w:tcPr>
            <w:tcW w:w="2055" w:type="dxa"/>
            <w:gridSpan w:val="3"/>
            <w:tcBorders>
              <w:top w:val="single" w:sz="18" w:space="0" w:color="auto"/>
              <w:left w:val="thinThickSmallGap" w:sz="24" w:space="0" w:color="auto"/>
              <w:bottom w:val="nil"/>
            </w:tcBorders>
            <w:vAlign w:val="center"/>
          </w:tcPr>
          <w:p w:rsidR="007347FA" w:rsidRPr="007347FA" w:rsidRDefault="007347FA" w:rsidP="007347FA">
            <w:pPr>
              <w:pStyle w:val="Ttulo1"/>
              <w:rPr>
                <w:noProof w:val="0"/>
              </w:rPr>
            </w:pPr>
            <w:r w:rsidRPr="007347FA">
              <w:rPr>
                <w:noProof w:val="0"/>
              </w:rPr>
              <w:t>Sexo</w:t>
            </w:r>
          </w:p>
        </w:tc>
        <w:tc>
          <w:tcPr>
            <w:tcW w:w="6065" w:type="dxa"/>
            <w:gridSpan w:val="27"/>
            <w:tcBorders>
              <w:top w:val="single" w:sz="18" w:space="0" w:color="auto"/>
              <w:bottom w:val="nil"/>
            </w:tcBorders>
          </w:tcPr>
          <w:p w:rsidR="007347FA" w:rsidRPr="007347FA" w:rsidRDefault="007347FA" w:rsidP="007347FA">
            <w:pPr>
              <w:pStyle w:val="Ttulo1"/>
              <w:rPr>
                <w:b w:val="0"/>
                <w:noProof w:val="0"/>
              </w:rPr>
            </w:pPr>
            <w:r w:rsidRPr="007347FA">
              <w:rPr>
                <w:noProof w:val="0"/>
              </w:rPr>
              <w:t>Tipo de Pasaporte</w:t>
            </w:r>
          </w:p>
        </w:tc>
        <w:tc>
          <w:tcPr>
            <w:tcW w:w="2562" w:type="dxa"/>
            <w:gridSpan w:val="5"/>
            <w:tcBorders>
              <w:top w:val="single" w:sz="18" w:space="0" w:color="auto"/>
              <w:bottom w:val="nil"/>
              <w:right w:val="thickThinSmallGap" w:sz="24" w:space="0" w:color="auto"/>
            </w:tcBorders>
            <w:vAlign w:val="center"/>
          </w:tcPr>
          <w:p w:rsidR="007347FA" w:rsidRPr="007347FA" w:rsidRDefault="007347FA" w:rsidP="007347FA">
            <w:pPr>
              <w:pStyle w:val="Ttulo1"/>
            </w:pPr>
            <w:r w:rsidRPr="007347FA">
              <w:t>Tipo de Solicitud</w:t>
            </w:r>
          </w:p>
        </w:tc>
      </w:tr>
      <w:tr w:rsidR="007347FA" w:rsidRPr="007347FA" w:rsidTr="007347FA">
        <w:trPr>
          <w:cantSplit/>
          <w:trHeight w:val="210"/>
          <w:jc w:val="center"/>
        </w:trPr>
        <w:tc>
          <w:tcPr>
            <w:tcW w:w="2055" w:type="dxa"/>
            <w:gridSpan w:val="3"/>
            <w:tcBorders>
              <w:top w:val="nil"/>
              <w:left w:val="thinThickSmallGap" w:sz="24" w:space="0" w:color="auto"/>
              <w:bottom w:val="nil"/>
            </w:tcBorders>
            <w:vAlign w:val="center"/>
          </w:tcPr>
          <w:p w:rsidR="007347FA" w:rsidRPr="007347FA" w:rsidRDefault="007347FA" w:rsidP="007347FA">
            <w:pPr>
              <w:rPr>
                <w:sz w:val="20"/>
                <w:lang w:val="es-ES"/>
              </w:rPr>
            </w:pPr>
            <w:r w:rsidRPr="007347FA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18816" behindDoc="1" locked="0" layoutInCell="1" allowOverlap="1" wp14:anchorId="6D1E6539" wp14:editId="421E2D39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0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347FA" w:rsidRDefault="007347FA" w:rsidP="00CD53A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${3}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1E6539" id="Cuadro de texto 5" o:spid="_x0000_s1029" type="#_x0000_t202" style="position:absolute;margin-left:-3.15pt;margin-top:0;width:15pt;height:15pt;z-index:-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" fillcolor="white [3201]" strokeweight=".5pt">
                      <v:textbox inset="0,0,0,0">
                        <w:txbxContent>
                          <w:p w:rsidR="007347FA" w:rsidRDefault="007347FA" w:rsidP="00CD53AD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${3}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7347FA">
              <w:rPr>
                <w:sz w:val="20"/>
                <w:lang w:val="es-ES"/>
              </w:rPr>
              <w:t>Masculino</w:t>
            </w:r>
          </w:p>
        </w:tc>
        <w:tc>
          <w:tcPr>
            <w:tcW w:w="1734" w:type="dxa"/>
            <w:gridSpan w:val="9"/>
            <w:tcBorders>
              <w:top w:val="nil"/>
              <w:bottom w:val="nil"/>
              <w:right w:val="nil"/>
            </w:tcBorders>
            <w:vAlign w:val="center"/>
          </w:tcPr>
          <w:p w:rsidR="007347FA" w:rsidRPr="007347FA" w:rsidRDefault="007347FA" w:rsidP="007347FA">
            <w:pPr>
              <w:rPr>
                <w:sz w:val="20"/>
                <w:lang w:val="es-ES"/>
              </w:rPr>
            </w:pPr>
            <w:r w:rsidRPr="007347FA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20864" behindDoc="1" locked="0" layoutInCell="1" allowOverlap="1" wp14:anchorId="1AB9C4BE" wp14:editId="63BD691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347FA" w:rsidRDefault="007347FA" w:rsidP="00CD53A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${5}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9C4BE" id="Cuadro de texto 7" o:spid="_x0000_s1030" type="#_x0000_t202" style="position:absolute;margin-left:-5.15pt;margin-top:0;width:15pt;height:15pt;z-index:-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" fillcolor="white [3201]" strokeweight=".5pt">
                      <v:textbox inset="0,0,0,0">
                        <w:txbxContent>
                          <w:p w:rsidR="007347FA" w:rsidRDefault="007347FA" w:rsidP="00CD53AD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${5}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7347FA">
              <w:rPr>
                <w:sz w:val="20"/>
                <w:lang w:val="es-ES"/>
              </w:rPr>
              <w:t xml:space="preserve">Corriente </w:t>
            </w:r>
          </w:p>
        </w:tc>
        <w:tc>
          <w:tcPr>
            <w:tcW w:w="216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7FA" w:rsidRPr="007347FA" w:rsidRDefault="007347FA" w:rsidP="007347FA">
            <w:pPr>
              <w:rPr>
                <w:sz w:val="20"/>
                <w:lang w:val="es-ES"/>
              </w:rPr>
            </w:pPr>
            <w:r w:rsidRPr="007347FA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22912" behindDoc="1" locked="0" layoutInCell="1" allowOverlap="1" wp14:anchorId="7476714C" wp14:editId="7EE562C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347FA" w:rsidRDefault="007347FA" w:rsidP="00CD53A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${6}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76714C" id="Cuadro de texto 9" o:spid="_x0000_s1031" type="#_x0000_t202" style="position:absolute;margin-left:-5.4pt;margin-top:0;width:15pt;height:15pt;z-index:-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" fillcolor="white [3201]" strokeweight=".5pt">
                      <v:textbox inset="0,0,0,0">
                        <w:txbxContent>
                          <w:p w:rsidR="007347FA" w:rsidRDefault="007347FA" w:rsidP="00CD53AD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${6}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7347FA">
              <w:rPr>
                <w:sz w:val="20"/>
                <w:lang w:val="es-ES"/>
              </w:rPr>
              <w:t>Diplomático</w:t>
            </w:r>
          </w:p>
        </w:tc>
        <w:tc>
          <w:tcPr>
            <w:tcW w:w="2166" w:type="dxa"/>
            <w:gridSpan w:val="11"/>
            <w:tcBorders>
              <w:top w:val="nil"/>
              <w:left w:val="nil"/>
              <w:bottom w:val="nil"/>
            </w:tcBorders>
            <w:vAlign w:val="center"/>
          </w:tcPr>
          <w:p w:rsidR="007347FA" w:rsidRPr="007347FA" w:rsidRDefault="007347FA" w:rsidP="007347FA">
            <w:pPr>
              <w:rPr>
                <w:b/>
                <w:sz w:val="20"/>
                <w:lang w:val="es-ES"/>
              </w:rPr>
            </w:pPr>
            <w:r w:rsidRPr="007347FA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27008" behindDoc="1" locked="0" layoutInCell="1" allowOverlap="1" wp14:anchorId="410C256B" wp14:editId="0A0456B6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347FA" w:rsidRDefault="007347FA" w:rsidP="00CD53A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${7}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C256B" id="Cuadro de texto 11" o:spid="_x0000_s1032" type="#_x0000_t202" style="position:absolute;margin-left:-5.4pt;margin-top:0;width:15pt;height:15pt;z-index:-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" fillcolor="white [3201]" strokeweight=".5pt">
                      <v:textbox inset="0,0,0,0">
                        <w:txbxContent>
                          <w:p w:rsidR="007347FA" w:rsidRDefault="007347FA" w:rsidP="00CD53AD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${7}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7347FA">
              <w:rPr>
                <w:sz w:val="20"/>
                <w:lang w:val="es-ES"/>
              </w:rPr>
              <w:t>Oficial</w:t>
            </w:r>
          </w:p>
        </w:tc>
        <w:tc>
          <w:tcPr>
            <w:tcW w:w="2562" w:type="dxa"/>
            <w:gridSpan w:val="5"/>
            <w:tcBorders>
              <w:top w:val="nil"/>
              <w:bottom w:val="nil"/>
              <w:right w:val="thickThinSmallGap" w:sz="24" w:space="0" w:color="auto"/>
            </w:tcBorders>
            <w:vAlign w:val="center"/>
          </w:tcPr>
          <w:p w:rsidR="007347FA" w:rsidRPr="007347FA" w:rsidRDefault="007347FA" w:rsidP="007347FA">
            <w:pPr>
              <w:rPr>
                <w:sz w:val="20"/>
                <w:lang w:val="es-ES"/>
              </w:rPr>
            </w:pPr>
            <w:r w:rsidRPr="007347FA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28032" behindDoc="1" locked="0" layoutInCell="1" allowOverlap="1" wp14:anchorId="637F399D" wp14:editId="22D2306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12700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347FA" w:rsidRDefault="007347FA" w:rsidP="004D308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${10}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7F399D" id="Cuadro de texto 12" o:spid="_x0000_s1033" type="#_x0000_t202" style="position:absolute;margin-left:-5.15pt;margin-top:1pt;width:15pt;height:15pt;z-index:-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" fillcolor="white [3201]" strokeweight=".5pt">
                      <v:textbox inset="0,0,0,0">
                        <w:txbxContent>
                          <w:p w:rsidR="007347FA" w:rsidRDefault="007347FA" w:rsidP="004D3088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${10}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7347FA">
              <w:rPr>
                <w:sz w:val="20"/>
                <w:lang w:val="es-ES"/>
              </w:rPr>
              <w:t>Regular</w:t>
            </w:r>
          </w:p>
        </w:tc>
      </w:tr>
      <w:tr w:rsidR="007347FA" w:rsidRPr="007347FA" w:rsidTr="007347FA">
        <w:trPr>
          <w:cantSplit/>
          <w:trHeight w:val="372"/>
          <w:jc w:val="center"/>
        </w:trPr>
        <w:tc>
          <w:tcPr>
            <w:tcW w:w="2055" w:type="dxa"/>
            <w:gridSpan w:val="3"/>
            <w:tcBorders>
              <w:top w:val="nil"/>
              <w:left w:val="thinThickSmallGap" w:sz="24" w:space="0" w:color="auto"/>
            </w:tcBorders>
            <w:vAlign w:val="center"/>
          </w:tcPr>
          <w:p w:rsidR="007347FA" w:rsidRPr="007347FA" w:rsidRDefault="007347FA" w:rsidP="007347FA">
            <w:pPr>
              <w:rPr>
                <w:lang w:val="es-ES"/>
              </w:rPr>
            </w:pPr>
            <w:r w:rsidRPr="007347FA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19840" behindDoc="1" locked="0" layoutInCell="1" allowOverlap="1" wp14:anchorId="74979643" wp14:editId="766C870A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25400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347FA" w:rsidRDefault="007347FA" w:rsidP="00CD53A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${4}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979643" id="Cuadro de texto 6" o:spid="_x0000_s1034" type="#_x0000_t202" style="position:absolute;margin-left:-3.15pt;margin-top:2pt;width:15pt;height:15pt;z-index:-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" fillcolor="white [3201]" strokeweight=".5pt">
                      <v:textbox inset="0,0,0,0">
                        <w:txbxContent>
                          <w:p w:rsidR="007347FA" w:rsidRDefault="007347FA" w:rsidP="00CD53AD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${4}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7347FA">
              <w:rPr>
                <w:sz w:val="20"/>
                <w:lang w:val="es-ES"/>
              </w:rPr>
              <w:t>Femenino</w:t>
            </w:r>
          </w:p>
        </w:tc>
        <w:tc>
          <w:tcPr>
            <w:tcW w:w="1734" w:type="dxa"/>
            <w:gridSpan w:val="9"/>
            <w:tcBorders>
              <w:top w:val="nil"/>
              <w:right w:val="nil"/>
            </w:tcBorders>
            <w:vAlign w:val="center"/>
          </w:tcPr>
          <w:p w:rsidR="007347FA" w:rsidRPr="007347FA" w:rsidRDefault="007347FA" w:rsidP="007347FA">
            <w:pPr>
              <w:rPr>
                <w:lang w:val="es-ES"/>
              </w:rPr>
            </w:pPr>
            <w:r w:rsidRPr="007347FA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21888" behindDoc="1" locked="0" layoutInCell="1" allowOverlap="1" wp14:anchorId="3C8590D4" wp14:editId="6B11FB2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25400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347FA" w:rsidRDefault="007347FA" w:rsidP="00CD53A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${8}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590D4" id="Cuadro de texto 8" o:spid="_x0000_s1035" type="#_x0000_t202" style="position:absolute;margin-left:-5.15pt;margin-top:2pt;width:15pt;height:15pt;z-index:-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" fillcolor="white [3201]" strokeweight=".5pt">
                      <v:textbox inset="0,0,0,0">
                        <w:txbxContent>
                          <w:p w:rsidR="007347FA" w:rsidRDefault="007347FA" w:rsidP="00CD53AD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${8}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7347FA">
              <w:rPr>
                <w:sz w:val="20"/>
                <w:lang w:val="es-ES"/>
              </w:rPr>
              <w:t>Servicio</w:t>
            </w:r>
          </w:p>
        </w:tc>
        <w:tc>
          <w:tcPr>
            <w:tcW w:w="216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:rsidR="007347FA" w:rsidRPr="007347FA" w:rsidRDefault="007347FA" w:rsidP="007347FA">
            <w:pPr>
              <w:rPr>
                <w:lang w:val="es-ES"/>
              </w:rPr>
            </w:pPr>
            <w:r w:rsidRPr="007347FA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23936" behindDoc="1" locked="0" layoutInCell="1" allowOverlap="1" wp14:anchorId="2BDC8406" wp14:editId="45C19C0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25400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347FA" w:rsidRDefault="007347FA" w:rsidP="00CD53A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${9}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DC8406" id="Cuadro de texto 10" o:spid="_x0000_s1036" type="#_x0000_t202" style="position:absolute;margin-left:-5.4pt;margin-top:2pt;width:15pt;height:15pt;z-index:-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" fillcolor="white [3201]" strokeweight=".5pt">
                      <v:textbox inset="0,0,0,0">
                        <w:txbxContent>
                          <w:p w:rsidR="007347FA" w:rsidRDefault="007347FA" w:rsidP="00CD53AD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${9}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7347FA">
              <w:rPr>
                <w:sz w:val="20"/>
                <w:lang w:val="es-ES"/>
              </w:rPr>
              <w:t>Marino</w:t>
            </w:r>
          </w:p>
        </w:tc>
        <w:tc>
          <w:tcPr>
            <w:tcW w:w="2166" w:type="dxa"/>
            <w:gridSpan w:val="11"/>
            <w:tcBorders>
              <w:top w:val="nil"/>
              <w:left w:val="nil"/>
            </w:tcBorders>
          </w:tcPr>
          <w:p w:rsidR="007347FA" w:rsidRPr="007347FA" w:rsidRDefault="007347FA" w:rsidP="007347FA">
            <w:pPr>
              <w:jc w:val="center"/>
              <w:rPr>
                <w:b/>
                <w:sz w:val="20"/>
                <w:lang w:val="es-ES"/>
              </w:rPr>
            </w:pPr>
          </w:p>
        </w:tc>
        <w:tc>
          <w:tcPr>
            <w:tcW w:w="2562" w:type="dxa"/>
            <w:gridSpan w:val="5"/>
            <w:tcBorders>
              <w:top w:val="nil"/>
              <w:right w:val="thickThinSmallGap" w:sz="24" w:space="0" w:color="auto"/>
            </w:tcBorders>
            <w:vAlign w:val="center"/>
          </w:tcPr>
          <w:p w:rsidR="007347FA" w:rsidRPr="007347FA" w:rsidRDefault="007347FA" w:rsidP="007347FA">
            <w:pPr>
              <w:rPr>
                <w:sz w:val="20"/>
                <w:lang w:val="es-ES"/>
              </w:rPr>
            </w:pPr>
            <w:r w:rsidRPr="007347FA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29056" behindDoc="1" locked="0" layoutInCell="1" allowOverlap="1" wp14:anchorId="2F8C1EE0" wp14:editId="2D8938C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25400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347FA" w:rsidRDefault="007347FA" w:rsidP="004D308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${11}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8C1EE0" id="Cuadro de texto 13" o:spid="_x0000_s1037" type="#_x0000_t202" style="position:absolute;margin-left:-5.15pt;margin-top:2pt;width:15pt;height:15pt;z-index:-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" fillcolor="white [3201]" strokeweight=".5pt">
                      <v:textbox inset="0,0,0,0">
                        <w:txbxContent>
                          <w:p w:rsidR="007347FA" w:rsidRDefault="007347FA" w:rsidP="004D3088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${11}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7347FA">
              <w:rPr>
                <w:sz w:val="20"/>
                <w:lang w:val="es-ES"/>
              </w:rPr>
              <w:t>Inmediato</w:t>
            </w:r>
          </w:p>
        </w:tc>
      </w:tr>
      <w:tr w:rsidR="007347FA" w:rsidRPr="007347FA" w:rsidTr="007347FA">
        <w:trPr>
          <w:cantSplit/>
          <w:trHeight w:val="323"/>
          <w:jc w:val="center"/>
        </w:trPr>
        <w:tc>
          <w:tcPr>
            <w:tcW w:w="2818" w:type="dxa"/>
            <w:gridSpan w:val="8"/>
            <w:tcBorders>
              <w:top w:val="nil"/>
              <w:left w:val="thinThickSmallGap" w:sz="24" w:space="0" w:color="auto"/>
              <w:right w:val="nil"/>
            </w:tcBorders>
            <w:vAlign w:val="center"/>
          </w:tcPr>
          <w:sdt>
            <w:sdtPr>
              <w:rPr>
                <w:rFonts w:ascii="Arial Narrow" w:hAnsi="Arial Narrow"/>
                <w:sz w:val="22"/>
                <w:szCs w:val="22"/>
                <w:lang w:val="es-ES"/>
              </w:rPr>
              <w:id w:val="347836159"/>
              <w:placeholder>
                <w:docPart w:val="9ACC999FCF584440AF1AC1EFA6ED9563"/>
              </w:placeholder>
            </w:sdtPr>
            <w:sdtContent>
              <w:p w:rsidR="007347FA" w:rsidRPr="007347FA" w:rsidRDefault="007347FA" w:rsidP="007347FA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${</w:t>
                </w:r>
                <w:proofErr w:type="spellStart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organ</w:t>
                </w:r>
                <w:proofErr w:type="spellEnd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}</w:t>
                </w:r>
              </w:p>
            </w:sdtContent>
          </w:sdt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7FA" w:rsidRPr="007347FA" w:rsidRDefault="007347FA" w:rsidP="007347FA">
            <w:pPr>
              <w:pStyle w:val="Ttulo3"/>
              <w:rPr>
                <w:noProof w:val="0"/>
                <w:sz w:val="20"/>
              </w:rPr>
            </w:pPr>
          </w:p>
        </w:tc>
        <w:tc>
          <w:tcPr>
            <w:tcW w:w="3437" w:type="dxa"/>
            <w:gridSpan w:val="14"/>
            <w:tcBorders>
              <w:top w:val="nil"/>
              <w:left w:val="nil"/>
              <w:right w:val="nil"/>
            </w:tcBorders>
            <w:vAlign w:val="center"/>
          </w:tcPr>
          <w:sdt>
            <w:sdtPr>
              <w:rPr>
                <w:rFonts w:ascii="Arial Narrow" w:hAnsi="Arial Narrow"/>
                <w:sz w:val="22"/>
                <w:szCs w:val="22"/>
                <w:lang w:val="es-ES"/>
              </w:rPr>
              <w:id w:val="-1586755544"/>
              <w:placeholder>
                <w:docPart w:val="337DF3C5A4DB46C6B5BCD6188C2824BB"/>
              </w:placeholder>
            </w:sdtPr>
            <w:sdtContent>
              <w:p w:rsidR="007347FA" w:rsidRPr="007347FA" w:rsidRDefault="007347FA" w:rsidP="007347FA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${</w:t>
                </w:r>
                <w:proofErr w:type="spellStart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travelReason</w:t>
                </w:r>
                <w:proofErr w:type="spellEnd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}</w:t>
                </w:r>
              </w:p>
            </w:sdtContent>
          </w:sdt>
        </w:tc>
        <w:tc>
          <w:tcPr>
            <w:tcW w:w="4187" w:type="dxa"/>
            <w:gridSpan w:val="12"/>
            <w:tcBorders>
              <w:top w:val="nil"/>
              <w:left w:val="nil"/>
              <w:bottom w:val="nil"/>
              <w:right w:val="thickThinSmallGap" w:sz="24" w:space="0" w:color="auto"/>
            </w:tcBorders>
            <w:vAlign w:val="center"/>
          </w:tcPr>
          <w:p w:rsidR="007347FA" w:rsidRPr="007347FA" w:rsidRDefault="007347FA" w:rsidP="007347FA">
            <w:pPr>
              <w:pStyle w:val="Ttulo3"/>
              <w:rPr>
                <w:noProof w:val="0"/>
                <w:sz w:val="20"/>
              </w:rPr>
            </w:pPr>
          </w:p>
        </w:tc>
      </w:tr>
      <w:tr w:rsidR="007347FA" w:rsidRPr="007347FA" w:rsidTr="007347FA">
        <w:trPr>
          <w:cantSplit/>
          <w:trHeight w:val="420"/>
          <w:jc w:val="center"/>
        </w:trPr>
        <w:tc>
          <w:tcPr>
            <w:tcW w:w="2818" w:type="dxa"/>
            <w:gridSpan w:val="8"/>
            <w:tcBorders>
              <w:left w:val="thinThickSmallGap" w:sz="24" w:space="0" w:color="auto"/>
              <w:bottom w:val="single" w:sz="18" w:space="0" w:color="auto"/>
              <w:right w:val="nil"/>
            </w:tcBorders>
            <w:vAlign w:val="center"/>
          </w:tcPr>
          <w:p w:rsidR="007347FA" w:rsidRPr="007347FA" w:rsidRDefault="007347FA" w:rsidP="007347FA">
            <w:pPr>
              <w:pStyle w:val="Ttulo3"/>
              <w:jc w:val="center"/>
              <w:rPr>
                <w:noProof w:val="0"/>
              </w:rPr>
            </w:pPr>
            <w:r w:rsidRPr="007347FA">
              <w:rPr>
                <w:noProof w:val="0"/>
                <w:sz w:val="20"/>
              </w:rPr>
              <w:t>Órgano Solicitante</w:t>
            </w:r>
          </w:p>
        </w:tc>
        <w:tc>
          <w:tcPr>
            <w:tcW w:w="24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7347FA" w:rsidRPr="007347FA" w:rsidRDefault="007347FA" w:rsidP="007347FA">
            <w:pPr>
              <w:pStyle w:val="Ttulo3"/>
              <w:rPr>
                <w:b w:val="0"/>
                <w:noProof w:val="0"/>
                <w:sz w:val="20"/>
              </w:rPr>
            </w:pPr>
          </w:p>
        </w:tc>
        <w:tc>
          <w:tcPr>
            <w:tcW w:w="3437" w:type="dxa"/>
            <w:gridSpan w:val="14"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:rsidR="007347FA" w:rsidRPr="007347FA" w:rsidRDefault="007347FA" w:rsidP="007347FA">
            <w:pPr>
              <w:pStyle w:val="Ttulo3"/>
              <w:ind w:left="-27"/>
              <w:jc w:val="center"/>
              <w:rPr>
                <w:b w:val="0"/>
                <w:noProof w:val="0"/>
                <w:sz w:val="20"/>
              </w:rPr>
            </w:pPr>
            <w:r w:rsidRPr="007347FA">
              <w:rPr>
                <w:noProof w:val="0"/>
                <w:sz w:val="20"/>
              </w:rPr>
              <w:t>Motivo de Viaje</w:t>
            </w:r>
          </w:p>
        </w:tc>
        <w:tc>
          <w:tcPr>
            <w:tcW w:w="4187" w:type="dxa"/>
            <w:gridSpan w:val="12"/>
            <w:tcBorders>
              <w:top w:val="nil"/>
              <w:left w:val="nil"/>
              <w:bottom w:val="single" w:sz="18" w:space="0" w:color="auto"/>
              <w:right w:val="thickThinSmallGap" w:sz="24" w:space="0" w:color="auto"/>
            </w:tcBorders>
            <w:vAlign w:val="center"/>
          </w:tcPr>
          <w:p w:rsidR="007347FA" w:rsidRPr="007347FA" w:rsidRDefault="007347FA" w:rsidP="007347FA">
            <w:pPr>
              <w:pStyle w:val="Ttulo3"/>
              <w:rPr>
                <w:b w:val="0"/>
                <w:noProof w:val="0"/>
                <w:sz w:val="20"/>
              </w:rPr>
            </w:pPr>
          </w:p>
        </w:tc>
      </w:tr>
      <w:tr w:rsidR="007347FA" w:rsidRPr="007347FA" w:rsidTr="001B14FD">
        <w:trPr>
          <w:cantSplit/>
          <w:trHeight w:val="281"/>
          <w:jc w:val="center"/>
        </w:trPr>
        <w:tc>
          <w:tcPr>
            <w:tcW w:w="1406" w:type="dxa"/>
            <w:tcBorders>
              <w:top w:val="single" w:sz="18" w:space="0" w:color="auto"/>
              <w:left w:val="thinThickSmallGap" w:sz="24" w:space="0" w:color="auto"/>
              <w:bottom w:val="single" w:sz="4" w:space="0" w:color="auto"/>
            </w:tcBorders>
          </w:tcPr>
          <w:sdt>
            <w:sdtPr>
              <w:rPr>
                <w:rFonts w:ascii="Arial Narrow" w:hAnsi="Arial Narrow"/>
                <w:sz w:val="22"/>
                <w:szCs w:val="22"/>
                <w:lang w:val="es-ES"/>
              </w:rPr>
              <w:id w:val="234670588"/>
              <w:placeholder>
                <w:docPart w:val="5449BA04D67841439CEBD0389E0FF670"/>
              </w:placeholder>
            </w:sdtPr>
            <w:sdtContent>
              <w:p w:rsidR="007347FA" w:rsidRPr="007347FA" w:rsidRDefault="007347FA" w:rsidP="007347FA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${</w:t>
                </w:r>
                <w:proofErr w:type="spellStart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mothersName</w:t>
                </w:r>
                <w:proofErr w:type="spellEnd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}</w:t>
                </w:r>
              </w:p>
            </w:sdtContent>
          </w:sdt>
        </w:tc>
        <w:tc>
          <w:tcPr>
            <w:tcW w:w="1406" w:type="dxa"/>
            <w:gridSpan w:val="6"/>
            <w:tcBorders>
              <w:top w:val="single" w:sz="18" w:space="0" w:color="auto"/>
              <w:bottom w:val="single" w:sz="4" w:space="0" w:color="auto"/>
            </w:tcBorders>
          </w:tcPr>
          <w:sdt>
            <w:sdtPr>
              <w:rPr>
                <w:rFonts w:ascii="Arial Narrow" w:hAnsi="Arial Narrow"/>
                <w:sz w:val="22"/>
                <w:szCs w:val="22"/>
                <w:lang w:val="es-ES"/>
              </w:rPr>
              <w:id w:val="-114760331"/>
              <w:placeholder>
                <w:docPart w:val="EFF71DB99F0E44838492D649C4538582"/>
              </w:placeholder>
            </w:sdtPr>
            <w:sdtContent>
              <w:p w:rsidR="007347FA" w:rsidRPr="007347FA" w:rsidRDefault="007347FA" w:rsidP="007347FA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${</w:t>
                </w:r>
                <w:proofErr w:type="spellStart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fathersName</w:t>
                </w:r>
                <w:proofErr w:type="spellEnd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}</w:t>
                </w:r>
              </w:p>
            </w:sdtContent>
          </w:sdt>
        </w:tc>
        <w:tc>
          <w:tcPr>
            <w:tcW w:w="1193" w:type="dxa"/>
            <w:gridSpan w:val="6"/>
            <w:tcBorders>
              <w:top w:val="single" w:sz="18" w:space="0" w:color="auto"/>
              <w:bottom w:val="single" w:sz="4" w:space="0" w:color="auto"/>
            </w:tcBorders>
          </w:tcPr>
          <w:p w:rsidR="007347FA" w:rsidRPr="007347FA" w:rsidRDefault="007347FA" w:rsidP="007347FA">
            <w:pPr>
              <w:jc w:val="center"/>
              <w:rPr>
                <w:b/>
                <w:lang w:val="es-ES"/>
              </w:rPr>
            </w:pPr>
            <w:sdt>
              <w:sdtPr>
                <w:rPr>
                  <w:rFonts w:ascii="Arial Narrow" w:hAnsi="Arial Narrow"/>
                  <w:sz w:val="22"/>
                  <w:szCs w:val="22"/>
                  <w:lang w:val="es-ES"/>
                </w:rPr>
                <w:id w:val="-617066461"/>
                <w:placeholder>
                  <w:docPart w:val="25EDD438734D4CF587FE9101CD5843D8"/>
                </w:placeholder>
                <w:text/>
              </w:sdtPr>
              <w:sdtContent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${</w:t>
                </w:r>
                <w:proofErr w:type="spellStart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height</w:t>
                </w:r>
                <w:proofErr w:type="spellEnd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}</w:t>
                </w:r>
              </w:sdtContent>
            </w:sdt>
            <w:r w:rsidRPr="007347FA">
              <w:rPr>
                <w:sz w:val="20"/>
                <w:lang w:val="es-ES"/>
              </w:rPr>
              <w:t xml:space="preserve"> </w:t>
            </w:r>
            <w:r w:rsidRPr="007347FA">
              <w:rPr>
                <w:rFonts w:ascii="Arial Narrow" w:hAnsi="Arial Narrow"/>
                <w:sz w:val="22"/>
                <w:lang w:val="es-ES"/>
              </w:rPr>
              <w:t>cm</w:t>
            </w:r>
          </w:p>
        </w:tc>
        <w:tc>
          <w:tcPr>
            <w:tcW w:w="1335" w:type="dxa"/>
            <w:gridSpan w:val="4"/>
            <w:tcBorders>
              <w:top w:val="single" w:sz="18" w:space="0" w:color="auto"/>
              <w:bottom w:val="nil"/>
            </w:tcBorders>
          </w:tcPr>
          <w:p w:rsidR="007347FA" w:rsidRPr="007347FA" w:rsidRDefault="007347FA" w:rsidP="007347FA">
            <w:pPr>
              <w:pStyle w:val="Ttulo1"/>
              <w:jc w:val="left"/>
              <w:rPr>
                <w:noProof w:val="0"/>
              </w:rPr>
            </w:pPr>
            <w:r w:rsidRPr="007347FA">
              <w:rPr>
                <w:noProof w:val="0"/>
              </w:rPr>
              <w:t>Color Ojos</w:t>
            </w:r>
          </w:p>
        </w:tc>
        <w:tc>
          <w:tcPr>
            <w:tcW w:w="2671" w:type="dxa"/>
            <w:gridSpan w:val="11"/>
            <w:tcBorders>
              <w:top w:val="single" w:sz="18" w:space="0" w:color="auto"/>
              <w:bottom w:val="nil"/>
            </w:tcBorders>
          </w:tcPr>
          <w:p w:rsidR="007347FA" w:rsidRPr="007347FA" w:rsidRDefault="007347FA" w:rsidP="007347FA">
            <w:pPr>
              <w:pStyle w:val="Ttulo1"/>
              <w:rPr>
                <w:noProof w:val="0"/>
              </w:rPr>
            </w:pPr>
            <w:r w:rsidRPr="007347FA">
              <w:rPr>
                <w:noProof w:val="0"/>
              </w:rPr>
              <w:t>Color de la Piel</w:t>
            </w:r>
          </w:p>
        </w:tc>
        <w:tc>
          <w:tcPr>
            <w:tcW w:w="2671" w:type="dxa"/>
            <w:gridSpan w:val="7"/>
            <w:tcBorders>
              <w:top w:val="single" w:sz="18" w:space="0" w:color="auto"/>
              <w:bottom w:val="nil"/>
              <w:right w:val="thickThinSmallGap" w:sz="24" w:space="0" w:color="auto"/>
            </w:tcBorders>
          </w:tcPr>
          <w:p w:rsidR="007347FA" w:rsidRPr="007347FA" w:rsidRDefault="007347FA" w:rsidP="007347FA">
            <w:pPr>
              <w:pStyle w:val="Ttulo1"/>
              <w:rPr>
                <w:noProof w:val="0"/>
              </w:rPr>
            </w:pPr>
            <w:r w:rsidRPr="007347FA">
              <w:rPr>
                <w:noProof w:val="0"/>
              </w:rPr>
              <w:t>Color Cabello</w:t>
            </w:r>
          </w:p>
        </w:tc>
      </w:tr>
      <w:tr w:rsidR="007347FA" w:rsidRPr="007347FA" w:rsidTr="007347FA">
        <w:trPr>
          <w:cantSplit/>
          <w:trHeight w:val="334"/>
          <w:jc w:val="center"/>
        </w:trPr>
        <w:tc>
          <w:tcPr>
            <w:tcW w:w="1406" w:type="dxa"/>
            <w:tcBorders>
              <w:left w:val="thinThickSmallGap" w:sz="24" w:space="0" w:color="auto"/>
              <w:bottom w:val="nil"/>
              <w:right w:val="nil"/>
            </w:tcBorders>
            <w:vAlign w:val="center"/>
          </w:tcPr>
          <w:p w:rsidR="007347FA" w:rsidRPr="007347FA" w:rsidRDefault="007347FA" w:rsidP="007347FA">
            <w:pPr>
              <w:jc w:val="center"/>
              <w:rPr>
                <w:b/>
                <w:sz w:val="20"/>
                <w:lang w:val="es-ES"/>
              </w:rPr>
            </w:pPr>
            <w:r w:rsidRPr="007347FA">
              <w:rPr>
                <w:b/>
                <w:sz w:val="20"/>
                <w:lang w:val="es-ES"/>
              </w:rPr>
              <w:t>Madre</w:t>
            </w:r>
          </w:p>
        </w:tc>
        <w:tc>
          <w:tcPr>
            <w:tcW w:w="1406" w:type="dxa"/>
            <w:gridSpan w:val="6"/>
            <w:tcBorders>
              <w:left w:val="nil"/>
              <w:bottom w:val="nil"/>
            </w:tcBorders>
            <w:vAlign w:val="center"/>
          </w:tcPr>
          <w:p w:rsidR="007347FA" w:rsidRPr="007347FA" w:rsidRDefault="007347FA" w:rsidP="007347FA">
            <w:pPr>
              <w:jc w:val="center"/>
              <w:rPr>
                <w:sz w:val="20"/>
                <w:lang w:val="es-ES"/>
              </w:rPr>
            </w:pPr>
            <w:r w:rsidRPr="007347FA">
              <w:rPr>
                <w:b/>
                <w:sz w:val="20"/>
                <w:lang w:val="es-ES"/>
              </w:rPr>
              <w:t>Padre</w:t>
            </w:r>
          </w:p>
        </w:tc>
        <w:tc>
          <w:tcPr>
            <w:tcW w:w="1193" w:type="dxa"/>
            <w:gridSpan w:val="6"/>
            <w:tcBorders>
              <w:bottom w:val="nil"/>
            </w:tcBorders>
            <w:vAlign w:val="center"/>
          </w:tcPr>
          <w:p w:rsidR="007347FA" w:rsidRPr="007347FA" w:rsidRDefault="007347FA" w:rsidP="007347FA">
            <w:pPr>
              <w:jc w:val="center"/>
              <w:rPr>
                <w:sz w:val="20"/>
                <w:lang w:val="es-ES"/>
              </w:rPr>
            </w:pPr>
            <w:r w:rsidRPr="007347FA">
              <w:rPr>
                <w:b/>
                <w:sz w:val="20"/>
                <w:lang w:val="es-ES"/>
              </w:rPr>
              <w:t>Estatura</w:t>
            </w:r>
          </w:p>
        </w:tc>
        <w:tc>
          <w:tcPr>
            <w:tcW w:w="1335" w:type="dxa"/>
            <w:gridSpan w:val="4"/>
            <w:tcBorders>
              <w:top w:val="nil"/>
              <w:bottom w:val="nil"/>
            </w:tcBorders>
          </w:tcPr>
          <w:p w:rsidR="007347FA" w:rsidRPr="007347FA" w:rsidRDefault="007347FA" w:rsidP="007347FA">
            <w:pPr>
              <w:rPr>
                <w:sz w:val="20"/>
                <w:lang w:val="es-ES"/>
              </w:rPr>
            </w:pPr>
            <w:r w:rsidRPr="007347FA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10976" behindDoc="1" locked="0" layoutInCell="1" allowOverlap="1" wp14:anchorId="24E64770" wp14:editId="314F4C1C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4445</wp:posOffset>
                      </wp:positionV>
                      <wp:extent cx="186055" cy="190500"/>
                      <wp:effectExtent l="0" t="0" r="23495" b="19050"/>
                      <wp:wrapTight wrapText="bothSides">
                        <wp:wrapPolygon edited="0">
                          <wp:start x="0" y="0"/>
                          <wp:lineTo x="0" y="21600"/>
                          <wp:lineTo x="22116" y="21600"/>
                          <wp:lineTo x="22116" y="0"/>
                          <wp:lineTo x="0" y="0"/>
                        </wp:wrapPolygon>
                      </wp:wrapTight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05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347FA" w:rsidRDefault="007347FA" w:rsidP="004D308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${12}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E64770" id="Cuadro de texto 14" o:spid="_x0000_s1038" type="#_x0000_t202" style="position:absolute;margin-left:-3.45pt;margin-top:.35pt;width:14.65pt;height:15pt;z-index:-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" fillcolor="white [3201]" strokeweight=".5pt">
                      <v:textbox inset="0,0,0,0">
                        <w:txbxContent>
                          <w:p w:rsidR="007347FA" w:rsidRDefault="007347FA" w:rsidP="004D3088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${12}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7347FA">
              <w:rPr>
                <w:sz w:val="20"/>
                <w:lang w:val="es-ES"/>
              </w:rPr>
              <w:t>Claros</w:t>
            </w:r>
          </w:p>
        </w:tc>
        <w:tc>
          <w:tcPr>
            <w:tcW w:w="1335" w:type="dxa"/>
            <w:gridSpan w:val="7"/>
            <w:tcBorders>
              <w:top w:val="nil"/>
              <w:bottom w:val="nil"/>
              <w:right w:val="nil"/>
            </w:tcBorders>
          </w:tcPr>
          <w:p w:rsidR="007347FA" w:rsidRPr="007347FA" w:rsidRDefault="007347FA" w:rsidP="007347FA">
            <w:pPr>
              <w:rPr>
                <w:sz w:val="20"/>
                <w:lang w:val="es-ES"/>
              </w:rPr>
            </w:pPr>
            <w:r w:rsidRPr="007347FA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20192" behindDoc="1" locked="0" layoutInCell="1" allowOverlap="1" wp14:anchorId="4A279F65" wp14:editId="6D1ABBA2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4445</wp:posOffset>
                      </wp:positionV>
                      <wp:extent cx="186055" cy="190500"/>
                      <wp:effectExtent l="0" t="0" r="23495" b="19050"/>
                      <wp:wrapTight wrapText="bothSides">
                        <wp:wrapPolygon edited="0">
                          <wp:start x="0" y="0"/>
                          <wp:lineTo x="0" y="21600"/>
                          <wp:lineTo x="22116" y="21600"/>
                          <wp:lineTo x="22116" y="0"/>
                          <wp:lineTo x="0" y="0"/>
                        </wp:wrapPolygon>
                      </wp:wrapTight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05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347FA" w:rsidRDefault="007347FA" w:rsidP="004D308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${15}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279F65" id="Cuadro de texto 17" o:spid="_x0000_s1039" type="#_x0000_t202" style="position:absolute;margin-left:-5.2pt;margin-top:.35pt;width:14.65pt;height:15pt;z-index:-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" fillcolor="white [3201]" strokeweight=".5pt">
                      <v:textbox inset="0,0,0,0">
                        <w:txbxContent>
                          <w:p w:rsidR="007347FA" w:rsidRDefault="007347FA" w:rsidP="004D3088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${15}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7347FA">
              <w:rPr>
                <w:sz w:val="20"/>
                <w:lang w:val="es-ES"/>
              </w:rPr>
              <w:t>Blanca</w:t>
            </w:r>
          </w:p>
        </w:tc>
        <w:tc>
          <w:tcPr>
            <w:tcW w:w="1336" w:type="dxa"/>
            <w:gridSpan w:val="4"/>
            <w:tcBorders>
              <w:top w:val="nil"/>
              <w:left w:val="nil"/>
              <w:bottom w:val="nil"/>
            </w:tcBorders>
          </w:tcPr>
          <w:p w:rsidR="007347FA" w:rsidRPr="007347FA" w:rsidRDefault="007347FA" w:rsidP="007347FA">
            <w:pPr>
              <w:rPr>
                <w:sz w:val="20"/>
                <w:lang w:val="es-ES"/>
              </w:rPr>
            </w:pPr>
            <w:r w:rsidRPr="007347FA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29408" behindDoc="1" locked="0" layoutInCell="1" allowOverlap="1" wp14:anchorId="359D1CCE" wp14:editId="6766D47D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4445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20" name="Cuadro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347FA" w:rsidRDefault="007347FA" w:rsidP="004D308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${18}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D1CCE" id="Cuadro de texto 20" o:spid="_x0000_s1040" type="#_x0000_t202" style="position:absolute;margin-left:-5.35pt;margin-top:.35pt;width:15pt;height:15pt;z-index:-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" fillcolor="white [3201]" strokeweight=".5pt">
                      <v:textbox inset="0,0,0,0">
                        <w:txbxContent>
                          <w:p w:rsidR="007347FA" w:rsidRDefault="007347FA" w:rsidP="004D3088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${18}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7347FA">
              <w:rPr>
                <w:sz w:val="20"/>
                <w:lang w:val="es-ES"/>
              </w:rPr>
              <w:t>Mulata</w:t>
            </w:r>
          </w:p>
        </w:tc>
        <w:tc>
          <w:tcPr>
            <w:tcW w:w="1335" w:type="dxa"/>
            <w:gridSpan w:val="6"/>
            <w:tcBorders>
              <w:top w:val="nil"/>
              <w:bottom w:val="nil"/>
              <w:right w:val="nil"/>
            </w:tcBorders>
          </w:tcPr>
          <w:p w:rsidR="007347FA" w:rsidRPr="007347FA" w:rsidRDefault="007347FA" w:rsidP="007347FA">
            <w:pPr>
              <w:rPr>
                <w:sz w:val="20"/>
                <w:lang w:val="es-ES"/>
              </w:rPr>
            </w:pPr>
            <w:r w:rsidRPr="007347FA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38624" behindDoc="1" locked="0" layoutInCell="1" allowOverlap="1" wp14:anchorId="6EF2AE74" wp14:editId="6F1B7952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4445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22" name="Cuadro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347FA" w:rsidRDefault="007347FA" w:rsidP="004D308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${20}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F2AE74" id="Cuadro de texto 22" o:spid="_x0000_s1041" type="#_x0000_t202" style="position:absolute;margin-left:-4.7pt;margin-top:.35pt;width:15pt;height:15pt;z-index:-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" fillcolor="white [3201]" strokeweight=".5pt">
                      <v:textbox inset="0,0,0,0">
                        <w:txbxContent>
                          <w:p w:rsidR="007347FA" w:rsidRDefault="007347FA" w:rsidP="004D3088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${20}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7347FA">
              <w:rPr>
                <w:sz w:val="20"/>
                <w:lang w:val="es-ES"/>
              </w:rPr>
              <w:t>Canoso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7347FA" w:rsidRPr="007347FA" w:rsidRDefault="007347FA" w:rsidP="007347FA">
            <w:pPr>
              <w:rPr>
                <w:sz w:val="20"/>
                <w:lang w:val="es-ES"/>
              </w:rPr>
            </w:pPr>
            <w:r w:rsidRPr="007347FA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47840" behindDoc="1" locked="0" layoutInCell="1" allowOverlap="1" wp14:anchorId="0C0A2F43" wp14:editId="7DC3C32D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4445</wp:posOffset>
                      </wp:positionV>
                      <wp:extent cx="1908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25" name="Cuadro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8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347FA" w:rsidRDefault="007347FA" w:rsidP="004D308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${23}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0A2F43" id="Cuadro de texto 25" o:spid="_x0000_s1042" type="#_x0000_t202" style="position:absolute;margin-left:-4.65pt;margin-top:.35pt;width:15pt;height:15pt;z-index:-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" fillcolor="white [3201]" strokeweight=".5pt">
                      <v:textbox inset="0,0,0,0">
                        <w:txbxContent>
                          <w:p w:rsidR="007347FA" w:rsidRDefault="007347FA" w:rsidP="004D3088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${23}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7347FA">
              <w:rPr>
                <w:sz w:val="20"/>
                <w:lang w:val="es-ES"/>
              </w:rPr>
              <w:t>Rojo</w:t>
            </w:r>
          </w:p>
        </w:tc>
      </w:tr>
      <w:tr w:rsidR="007347FA" w:rsidRPr="007347FA" w:rsidTr="001444E8">
        <w:trPr>
          <w:cantSplit/>
          <w:trHeight w:val="373"/>
          <w:jc w:val="center"/>
        </w:trPr>
        <w:tc>
          <w:tcPr>
            <w:tcW w:w="2812" w:type="dxa"/>
            <w:gridSpan w:val="7"/>
            <w:tcBorders>
              <w:top w:val="nil"/>
              <w:left w:val="thinThickSmallGap" w:sz="24" w:space="0" w:color="auto"/>
              <w:bottom w:val="single" w:sz="18" w:space="0" w:color="auto"/>
            </w:tcBorders>
          </w:tcPr>
          <w:p w:rsidR="007347FA" w:rsidRPr="007347FA" w:rsidRDefault="007347FA" w:rsidP="007347FA">
            <w:pPr>
              <w:jc w:val="center"/>
              <w:rPr>
                <w:sz w:val="20"/>
                <w:lang w:val="es-ES"/>
              </w:rPr>
            </w:pPr>
            <w:r w:rsidRPr="007347FA">
              <w:rPr>
                <w:b/>
                <w:sz w:val="20"/>
                <w:lang w:val="es-ES"/>
              </w:rPr>
              <w:t>hijo de</w:t>
            </w:r>
          </w:p>
        </w:tc>
        <w:tc>
          <w:tcPr>
            <w:tcW w:w="1193" w:type="dxa"/>
            <w:gridSpan w:val="6"/>
            <w:tcBorders>
              <w:top w:val="nil"/>
              <w:bottom w:val="single" w:sz="18" w:space="0" w:color="auto"/>
            </w:tcBorders>
          </w:tcPr>
          <w:p w:rsidR="007347FA" w:rsidRPr="007347FA" w:rsidRDefault="007347FA" w:rsidP="007347FA">
            <w:pPr>
              <w:rPr>
                <w:sz w:val="20"/>
                <w:lang w:val="es-ES"/>
              </w:rPr>
            </w:pPr>
          </w:p>
        </w:tc>
        <w:tc>
          <w:tcPr>
            <w:tcW w:w="1335" w:type="dxa"/>
            <w:gridSpan w:val="4"/>
            <w:tcBorders>
              <w:top w:val="nil"/>
              <w:bottom w:val="nil"/>
            </w:tcBorders>
          </w:tcPr>
          <w:p w:rsidR="007347FA" w:rsidRPr="007347FA" w:rsidRDefault="007347FA" w:rsidP="007347FA">
            <w:pPr>
              <w:rPr>
                <w:sz w:val="20"/>
                <w:lang w:val="es-ES"/>
              </w:rPr>
            </w:pPr>
            <w:r w:rsidRPr="007347FA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61152" behindDoc="1" locked="0" layoutInCell="1" allowOverlap="1" wp14:anchorId="3A44A1E8" wp14:editId="760408FC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5715</wp:posOffset>
                      </wp:positionV>
                      <wp:extent cx="1908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15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8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347FA" w:rsidRDefault="007347FA" w:rsidP="004D308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${13}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44A1E8" id="Cuadro de texto 15" o:spid="_x0000_s1043" type="#_x0000_t202" style="position:absolute;margin-left:-3.4pt;margin-top:.45pt;width:15pt;height:15pt;z-index:-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" fillcolor="white [3201]" strokeweight=".5pt">
                      <v:textbox inset="0,0,0,0">
                        <w:txbxContent>
                          <w:p w:rsidR="007347FA" w:rsidRDefault="007347FA" w:rsidP="004D3088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${13}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7347FA">
              <w:rPr>
                <w:sz w:val="20"/>
                <w:lang w:val="es-ES"/>
              </w:rPr>
              <w:t xml:space="preserve">Negros </w:t>
            </w:r>
          </w:p>
        </w:tc>
        <w:tc>
          <w:tcPr>
            <w:tcW w:w="1335" w:type="dxa"/>
            <w:gridSpan w:val="7"/>
            <w:tcBorders>
              <w:top w:val="nil"/>
              <w:bottom w:val="nil"/>
              <w:right w:val="nil"/>
            </w:tcBorders>
          </w:tcPr>
          <w:p w:rsidR="007347FA" w:rsidRPr="007347FA" w:rsidRDefault="007347FA" w:rsidP="007347FA">
            <w:pPr>
              <w:rPr>
                <w:sz w:val="20"/>
                <w:lang w:val="es-ES"/>
              </w:rPr>
            </w:pPr>
            <w:r w:rsidRPr="007347FA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69344" behindDoc="1" locked="0" layoutInCell="1" allowOverlap="1" wp14:anchorId="13D9A53C" wp14:editId="1FA4A1AD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5715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347FA" w:rsidRDefault="007347FA" w:rsidP="004D308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${16}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D9A53C" id="Cuadro de texto 18" o:spid="_x0000_s1044" type="#_x0000_t202" style="position:absolute;margin-left:-5.2pt;margin-top:.45pt;width:15pt;height:15pt;z-index:-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" fillcolor="white [3201]" strokeweight=".5pt">
                      <v:textbox inset="0,0,0,0">
                        <w:txbxContent>
                          <w:p w:rsidR="007347FA" w:rsidRDefault="007347FA" w:rsidP="004D3088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${16}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7347FA">
              <w:rPr>
                <w:sz w:val="20"/>
                <w:lang w:val="es-ES"/>
              </w:rPr>
              <w:t>Negra</w:t>
            </w:r>
          </w:p>
        </w:tc>
        <w:tc>
          <w:tcPr>
            <w:tcW w:w="1336" w:type="dxa"/>
            <w:gridSpan w:val="4"/>
            <w:tcBorders>
              <w:top w:val="nil"/>
              <w:left w:val="nil"/>
              <w:bottom w:val="nil"/>
            </w:tcBorders>
          </w:tcPr>
          <w:p w:rsidR="007347FA" w:rsidRPr="007347FA" w:rsidRDefault="007347FA" w:rsidP="007347FA">
            <w:pPr>
              <w:rPr>
                <w:sz w:val="20"/>
                <w:lang w:val="es-ES"/>
              </w:rPr>
            </w:pPr>
            <w:r w:rsidRPr="007347FA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77536" behindDoc="1" locked="0" layoutInCell="1" allowOverlap="1" wp14:anchorId="09DB2A24" wp14:editId="37EC54B6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5715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21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347FA" w:rsidRDefault="007347FA" w:rsidP="004D308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${19}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DB2A24" id="Cuadro de texto 21" o:spid="_x0000_s1045" type="#_x0000_t202" style="position:absolute;margin-left:-5.35pt;margin-top:.45pt;width:15pt;height:15pt;z-index:-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" fillcolor="white [3201]" strokeweight=".5pt">
                      <v:textbox inset="0,0,0,0">
                        <w:txbxContent>
                          <w:p w:rsidR="007347FA" w:rsidRDefault="007347FA" w:rsidP="004D3088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${19}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7347FA">
              <w:rPr>
                <w:sz w:val="20"/>
                <w:lang w:val="es-ES"/>
              </w:rPr>
              <w:t>Albina</w:t>
            </w:r>
          </w:p>
        </w:tc>
        <w:tc>
          <w:tcPr>
            <w:tcW w:w="1335" w:type="dxa"/>
            <w:gridSpan w:val="6"/>
            <w:tcBorders>
              <w:top w:val="nil"/>
              <w:bottom w:val="nil"/>
              <w:right w:val="nil"/>
            </w:tcBorders>
          </w:tcPr>
          <w:p w:rsidR="007347FA" w:rsidRPr="007347FA" w:rsidRDefault="007347FA" w:rsidP="007347FA">
            <w:pPr>
              <w:rPr>
                <w:sz w:val="20"/>
                <w:lang w:val="es-ES"/>
              </w:rPr>
            </w:pPr>
            <w:r w:rsidRPr="007347FA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85728" behindDoc="1" locked="0" layoutInCell="1" allowOverlap="1" wp14:anchorId="007A9559" wp14:editId="79C038E4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5715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23" name="Cuadro de tex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347FA" w:rsidRDefault="007347FA" w:rsidP="004D308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${21}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7A9559" id="Cuadro de texto 23" o:spid="_x0000_s1046" type="#_x0000_t202" style="position:absolute;margin-left:-4.7pt;margin-top:.45pt;width:15pt;height:15pt;z-index:-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" fillcolor="white [3201]" strokeweight=".5pt">
                      <v:textbox inset="0,0,0,0">
                        <w:txbxContent>
                          <w:p w:rsidR="007347FA" w:rsidRDefault="007347FA" w:rsidP="004D3088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${21}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7347FA">
              <w:rPr>
                <w:sz w:val="20"/>
                <w:lang w:val="es-ES"/>
              </w:rPr>
              <w:t>Castaño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7347FA" w:rsidRPr="007347FA" w:rsidRDefault="007347FA" w:rsidP="007347FA">
            <w:pPr>
              <w:rPr>
                <w:sz w:val="20"/>
                <w:lang w:val="es-ES"/>
              </w:rPr>
            </w:pPr>
            <w:r w:rsidRPr="007347FA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93920" behindDoc="1" locked="0" layoutInCell="1" allowOverlap="1" wp14:anchorId="5E53808F" wp14:editId="4477CB63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5715</wp:posOffset>
                      </wp:positionV>
                      <wp:extent cx="1908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26" name="Cuadro de tex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8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347FA" w:rsidRDefault="007347FA" w:rsidP="004D308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${24}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53808F" id="Cuadro de texto 26" o:spid="_x0000_s1047" type="#_x0000_t202" style="position:absolute;margin-left:-4.65pt;margin-top:.45pt;width:15pt;height:15pt;z-index:-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" fillcolor="white [3201]" strokeweight=".5pt">
                      <v:textbox inset="0,0,0,0">
                        <w:txbxContent>
                          <w:p w:rsidR="007347FA" w:rsidRDefault="007347FA" w:rsidP="004D3088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${24}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7347FA">
              <w:rPr>
                <w:sz w:val="20"/>
                <w:lang w:val="es-ES"/>
              </w:rPr>
              <w:t>Rubio</w:t>
            </w:r>
          </w:p>
        </w:tc>
      </w:tr>
      <w:bookmarkStart w:id="0" w:name="Texto12"/>
      <w:tr w:rsidR="001444E8" w:rsidRPr="007347FA" w:rsidTr="001444E8">
        <w:trPr>
          <w:cantSplit/>
          <w:trHeight w:val="319"/>
          <w:jc w:val="center"/>
        </w:trPr>
        <w:tc>
          <w:tcPr>
            <w:tcW w:w="4005" w:type="dxa"/>
            <w:gridSpan w:val="13"/>
            <w:tcBorders>
              <w:top w:val="single" w:sz="18" w:space="0" w:color="auto"/>
              <w:left w:val="thinThickSmallGap" w:sz="24" w:space="0" w:color="auto"/>
              <w:bottom w:val="nil"/>
            </w:tcBorders>
          </w:tcPr>
          <w:p w:rsidR="001444E8" w:rsidRPr="007347FA" w:rsidRDefault="001444E8" w:rsidP="001444E8">
            <w:pPr>
              <w:pStyle w:val="Textoindependiente2"/>
              <w:jc w:val="center"/>
              <w:rPr>
                <w:noProof w:val="0"/>
              </w:rPr>
            </w:pPr>
            <w:sdt>
              <w:sdtPr>
                <w:rPr>
                  <w:rFonts w:ascii="Arial Narrow" w:hAnsi="Arial Narrow"/>
                  <w:b w:val="0"/>
                  <w:noProof w:val="0"/>
                  <w:sz w:val="22"/>
                </w:rPr>
                <w:id w:val="1821995978"/>
                <w:placeholder>
                  <w:docPart w:val="5E347C954C9D437B923D507D78C1E1A0"/>
                </w:placeholder>
                <w:text/>
              </w:sdtPr>
              <w:sdtContent>
                <w:r w:rsidRPr="007347FA">
                  <w:rPr>
                    <w:rFonts w:ascii="Arial Narrow" w:hAnsi="Arial Narrow"/>
                    <w:b w:val="0"/>
                    <w:noProof w:val="0"/>
                    <w:sz w:val="22"/>
                  </w:rPr>
                  <w:t>${</w:t>
                </w:r>
                <w:proofErr w:type="spellStart"/>
                <w:r w:rsidRPr="007347FA">
                  <w:rPr>
                    <w:rFonts w:ascii="Arial Narrow" w:hAnsi="Arial Narrow"/>
                    <w:b w:val="0"/>
                    <w:noProof w:val="0"/>
                    <w:sz w:val="22"/>
                  </w:rPr>
                  <w:t>pvs</w:t>
                </w:r>
                <w:proofErr w:type="spellEnd"/>
                <w:r w:rsidRPr="007347FA">
                  <w:rPr>
                    <w:rFonts w:ascii="Arial Narrow" w:hAnsi="Arial Narrow"/>
                    <w:b w:val="0"/>
                    <w:noProof w:val="0"/>
                    <w:sz w:val="22"/>
                  </w:rPr>
                  <w:t>}</w:t>
                </w:r>
              </w:sdtContent>
            </w:sdt>
            <w:r w:rsidRPr="007347FA">
              <w:rPr>
                <w:noProof w:val="0"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r w:rsidRPr="007347FA">
              <w:rPr>
                <w:noProof w:val="0"/>
              </w:rPr>
              <w:instrText xml:space="preserve"> FORMTEXT </w:instrText>
            </w:r>
            <w:r w:rsidRPr="007347FA">
              <w:rPr>
                <w:noProof w:val="0"/>
              </w:rPr>
            </w:r>
            <w:r w:rsidRPr="007347FA">
              <w:rPr>
                <w:noProof w:val="0"/>
              </w:rPr>
              <w:fldChar w:fldCharType="separate"/>
            </w:r>
            <w:r w:rsidRPr="007347FA">
              <w:rPr>
                <w:noProof w:val="0"/>
              </w:rPr>
              <w:fldChar w:fldCharType="end"/>
            </w:r>
            <w:bookmarkEnd w:id="0"/>
          </w:p>
        </w:tc>
        <w:tc>
          <w:tcPr>
            <w:tcW w:w="1335" w:type="dxa"/>
            <w:gridSpan w:val="4"/>
            <w:vMerge w:val="restart"/>
            <w:tcBorders>
              <w:top w:val="nil"/>
            </w:tcBorders>
          </w:tcPr>
          <w:p w:rsidR="001444E8" w:rsidRPr="001444E8" w:rsidRDefault="001444E8" w:rsidP="001444E8">
            <w:pPr>
              <w:pStyle w:val="Ttulo1"/>
              <w:jc w:val="left"/>
              <w:rPr>
                <w:b w:val="0"/>
                <w:noProof w:val="0"/>
              </w:rPr>
            </w:pPr>
            <w:r w:rsidRPr="007347FA">
              <mc:AlternateContent>
                <mc:Choice Requires="wps">
                  <w:drawing>
                    <wp:anchor distT="0" distB="0" distL="114300" distR="114300" simplePos="0" relativeHeight="251794944" behindDoc="1" locked="0" layoutInCell="1" allowOverlap="1" wp14:anchorId="5F0AFEF9" wp14:editId="43E487AC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-4445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44E8" w:rsidRDefault="001444E8" w:rsidP="004D308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${14}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0AFEF9" id="Cuadro de texto 16" o:spid="_x0000_s1048" type="#_x0000_t202" style="position:absolute;margin-left:-3.45pt;margin-top:-.35pt;width:15pt;height:15pt;z-index:-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" fillcolor="white [3201]" strokeweight=".5pt">
                      <v:textbox inset="0,0,0,0">
                        <w:txbxContent>
                          <w:p w:rsidR="001444E8" w:rsidRDefault="001444E8" w:rsidP="004D3088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${14}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7347FA">
              <w:rPr>
                <w:b w:val="0"/>
                <w:noProof w:val="0"/>
              </w:rPr>
              <w:t>Pardos</w:t>
            </w:r>
          </w:p>
        </w:tc>
        <w:tc>
          <w:tcPr>
            <w:tcW w:w="1335" w:type="dxa"/>
            <w:gridSpan w:val="7"/>
            <w:vMerge w:val="restart"/>
            <w:tcBorders>
              <w:top w:val="nil"/>
              <w:right w:val="nil"/>
            </w:tcBorders>
          </w:tcPr>
          <w:p w:rsidR="001444E8" w:rsidRPr="007347FA" w:rsidRDefault="001444E8" w:rsidP="007347FA">
            <w:pPr>
              <w:rPr>
                <w:sz w:val="20"/>
                <w:lang w:val="es-ES"/>
              </w:rPr>
            </w:pPr>
            <w:r w:rsidRPr="007347FA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95968" behindDoc="1" locked="0" layoutInCell="1" allowOverlap="1" wp14:anchorId="3135BCEF" wp14:editId="759DE26E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635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19" name="Cuadro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44E8" w:rsidRDefault="001444E8" w:rsidP="004D308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${17}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5BCEF" id="Cuadro de texto 19" o:spid="_x0000_s1049" type="#_x0000_t202" style="position:absolute;margin-left:-5.2pt;margin-top:.05pt;width:15pt;height:15pt;z-index:-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" fillcolor="white [3201]" strokeweight=".5pt">
                      <v:textbox inset="0,0,0,0">
                        <w:txbxContent>
                          <w:p w:rsidR="001444E8" w:rsidRDefault="001444E8" w:rsidP="004D3088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${17}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7347FA">
              <w:rPr>
                <w:sz w:val="20"/>
                <w:lang w:val="es-ES"/>
              </w:rPr>
              <w:t>Amarilla</w:t>
            </w:r>
          </w:p>
        </w:tc>
        <w:tc>
          <w:tcPr>
            <w:tcW w:w="1336" w:type="dxa"/>
            <w:gridSpan w:val="4"/>
            <w:vMerge w:val="restart"/>
            <w:tcBorders>
              <w:top w:val="nil"/>
              <w:left w:val="nil"/>
            </w:tcBorders>
          </w:tcPr>
          <w:p w:rsidR="001444E8" w:rsidRPr="007347FA" w:rsidRDefault="001444E8" w:rsidP="007347FA">
            <w:pPr>
              <w:rPr>
                <w:sz w:val="20"/>
                <w:lang w:val="es-ES"/>
              </w:rPr>
            </w:pPr>
          </w:p>
        </w:tc>
        <w:tc>
          <w:tcPr>
            <w:tcW w:w="1335" w:type="dxa"/>
            <w:gridSpan w:val="6"/>
            <w:vMerge w:val="restart"/>
            <w:tcBorders>
              <w:top w:val="nil"/>
              <w:right w:val="nil"/>
            </w:tcBorders>
          </w:tcPr>
          <w:p w:rsidR="001444E8" w:rsidRPr="007347FA" w:rsidRDefault="001444E8" w:rsidP="007347FA">
            <w:pPr>
              <w:rPr>
                <w:sz w:val="20"/>
                <w:lang w:val="es-ES"/>
              </w:rPr>
            </w:pPr>
            <w:r w:rsidRPr="007347FA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96992" behindDoc="1" locked="0" layoutInCell="1" allowOverlap="1" wp14:anchorId="45048C59" wp14:editId="5A890BDF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635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24" name="Cuadro de tex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44E8" w:rsidRDefault="001444E8" w:rsidP="004D308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${22}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048C59" id="Cuadro de texto 24" o:spid="_x0000_s1050" type="#_x0000_t202" style="position:absolute;margin-left:-4.7pt;margin-top:.05pt;width:15pt;height:15pt;z-index:-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" fillcolor="white [3201]" strokeweight=".5pt">
                      <v:textbox inset="0,0,0,0">
                        <w:txbxContent>
                          <w:p w:rsidR="001444E8" w:rsidRDefault="001444E8" w:rsidP="004D3088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${22}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7347FA">
              <w:rPr>
                <w:sz w:val="20"/>
                <w:lang w:val="es-ES"/>
              </w:rPr>
              <w:t>Negro</w:t>
            </w:r>
          </w:p>
        </w:tc>
        <w:tc>
          <w:tcPr>
            <w:tcW w:w="1336" w:type="dxa"/>
            <w:vMerge w:val="restart"/>
            <w:tcBorders>
              <w:top w:val="nil"/>
              <w:left w:val="nil"/>
              <w:right w:val="thickThinSmallGap" w:sz="24" w:space="0" w:color="auto"/>
            </w:tcBorders>
          </w:tcPr>
          <w:p w:rsidR="001444E8" w:rsidRPr="007347FA" w:rsidRDefault="001444E8" w:rsidP="007347FA">
            <w:pPr>
              <w:rPr>
                <w:sz w:val="20"/>
                <w:lang w:val="es-ES"/>
              </w:rPr>
            </w:pPr>
            <w:r w:rsidRPr="007347FA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798016" behindDoc="1" locked="0" layoutInCell="1" allowOverlap="1" wp14:anchorId="5699462C" wp14:editId="5125EFDB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635</wp:posOffset>
                      </wp:positionV>
                      <wp:extent cx="190500" cy="1905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27" name="Cuadro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44E8" w:rsidRDefault="001444E8" w:rsidP="004D308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</w:rPr>
                                    <w:t>${25}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99462C" id="Cuadro de texto 27" o:spid="_x0000_s1051" type="#_x0000_t202" style="position:absolute;margin-left:-4.65pt;margin-top:.05pt;width:15pt;height:15pt;z-index:-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" fillcolor="white [3201]" strokeweight=".5pt">
                      <v:textbox inset="0,0,0,0">
                        <w:txbxContent>
                          <w:p w:rsidR="001444E8" w:rsidRDefault="001444E8" w:rsidP="004D3088">
                            <w:pPr>
                              <w:jc w:val="center"/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</w:rPr>
                              <w:t>${25}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7347FA">
              <w:rPr>
                <w:sz w:val="20"/>
                <w:lang w:val="es-ES"/>
              </w:rPr>
              <w:t>Otros</w:t>
            </w:r>
          </w:p>
        </w:tc>
      </w:tr>
      <w:tr w:rsidR="001444E8" w:rsidRPr="007347FA" w:rsidTr="001444E8">
        <w:trPr>
          <w:cantSplit/>
          <w:trHeight w:val="319"/>
          <w:jc w:val="center"/>
        </w:trPr>
        <w:tc>
          <w:tcPr>
            <w:tcW w:w="4005" w:type="dxa"/>
            <w:gridSpan w:val="13"/>
            <w:tcBorders>
              <w:top w:val="nil"/>
              <w:left w:val="thinThickSmallGap" w:sz="24" w:space="0" w:color="auto"/>
              <w:bottom w:val="single" w:sz="18" w:space="0" w:color="auto"/>
            </w:tcBorders>
          </w:tcPr>
          <w:p w:rsidR="001444E8" w:rsidRPr="007347FA" w:rsidRDefault="001444E8" w:rsidP="007347FA">
            <w:pPr>
              <w:pStyle w:val="Textoindependiente2"/>
              <w:jc w:val="center"/>
              <w:rPr>
                <w:rFonts w:ascii="Arial Narrow" w:hAnsi="Arial Narrow"/>
                <w:b w:val="0"/>
                <w:noProof w:val="0"/>
                <w:sz w:val="22"/>
              </w:rPr>
            </w:pPr>
            <w:r w:rsidRPr="007347FA">
              <w:t>Características Especiales</w:t>
            </w:r>
            <w:bookmarkStart w:id="1" w:name="_GoBack"/>
            <w:bookmarkEnd w:id="1"/>
          </w:p>
        </w:tc>
        <w:tc>
          <w:tcPr>
            <w:tcW w:w="1335" w:type="dxa"/>
            <w:gridSpan w:val="4"/>
            <w:vMerge/>
            <w:tcBorders>
              <w:bottom w:val="single" w:sz="18" w:space="0" w:color="auto"/>
            </w:tcBorders>
          </w:tcPr>
          <w:p w:rsidR="001444E8" w:rsidRPr="007347FA" w:rsidRDefault="001444E8" w:rsidP="001444E8">
            <w:pPr>
              <w:pStyle w:val="Ttulo1"/>
              <w:jc w:val="left"/>
            </w:pPr>
          </w:p>
        </w:tc>
        <w:tc>
          <w:tcPr>
            <w:tcW w:w="1335" w:type="dxa"/>
            <w:gridSpan w:val="7"/>
            <w:vMerge/>
            <w:tcBorders>
              <w:bottom w:val="single" w:sz="18" w:space="0" w:color="auto"/>
              <w:right w:val="nil"/>
            </w:tcBorders>
          </w:tcPr>
          <w:p w:rsidR="001444E8" w:rsidRPr="007347FA" w:rsidRDefault="001444E8" w:rsidP="007347FA">
            <w:pPr>
              <w:rPr>
                <w:noProof/>
                <w:lang w:val="es-ES"/>
              </w:rPr>
            </w:pPr>
          </w:p>
        </w:tc>
        <w:tc>
          <w:tcPr>
            <w:tcW w:w="1336" w:type="dxa"/>
            <w:gridSpan w:val="4"/>
            <w:vMerge/>
            <w:tcBorders>
              <w:left w:val="nil"/>
              <w:bottom w:val="single" w:sz="18" w:space="0" w:color="auto"/>
            </w:tcBorders>
          </w:tcPr>
          <w:p w:rsidR="001444E8" w:rsidRPr="007347FA" w:rsidRDefault="001444E8" w:rsidP="007347FA">
            <w:pPr>
              <w:rPr>
                <w:sz w:val="20"/>
                <w:lang w:val="es-ES"/>
              </w:rPr>
            </w:pPr>
          </w:p>
        </w:tc>
        <w:tc>
          <w:tcPr>
            <w:tcW w:w="1335" w:type="dxa"/>
            <w:gridSpan w:val="6"/>
            <w:vMerge/>
            <w:tcBorders>
              <w:bottom w:val="single" w:sz="18" w:space="0" w:color="auto"/>
              <w:right w:val="nil"/>
            </w:tcBorders>
          </w:tcPr>
          <w:p w:rsidR="001444E8" w:rsidRPr="007347FA" w:rsidRDefault="001444E8" w:rsidP="007347FA">
            <w:pPr>
              <w:rPr>
                <w:noProof/>
                <w:lang w:val="es-ES"/>
              </w:rPr>
            </w:pPr>
          </w:p>
        </w:tc>
        <w:tc>
          <w:tcPr>
            <w:tcW w:w="1336" w:type="dxa"/>
            <w:vMerge/>
            <w:tcBorders>
              <w:left w:val="nil"/>
              <w:bottom w:val="single" w:sz="18" w:space="0" w:color="auto"/>
              <w:right w:val="thickThinSmallGap" w:sz="24" w:space="0" w:color="auto"/>
            </w:tcBorders>
          </w:tcPr>
          <w:p w:rsidR="001444E8" w:rsidRPr="007347FA" w:rsidRDefault="001444E8" w:rsidP="007347FA">
            <w:pPr>
              <w:rPr>
                <w:noProof/>
                <w:lang w:val="es-ES"/>
              </w:rPr>
            </w:pPr>
          </w:p>
        </w:tc>
      </w:tr>
      <w:tr w:rsidR="007347FA" w:rsidRPr="007347FA" w:rsidTr="007347FA">
        <w:trPr>
          <w:cantSplit/>
          <w:trHeight w:val="460"/>
          <w:jc w:val="center"/>
        </w:trPr>
        <w:tc>
          <w:tcPr>
            <w:tcW w:w="2064" w:type="dxa"/>
            <w:gridSpan w:val="4"/>
            <w:tcBorders>
              <w:top w:val="single" w:sz="18" w:space="0" w:color="auto"/>
              <w:left w:val="thinThickSmallGap" w:sz="24" w:space="0" w:color="auto"/>
              <w:right w:val="nil"/>
            </w:tcBorders>
            <w:vAlign w:val="center"/>
          </w:tcPr>
          <w:p w:rsidR="007347FA" w:rsidRPr="007347FA" w:rsidRDefault="007347FA" w:rsidP="007347FA">
            <w:pPr>
              <w:jc w:val="center"/>
              <w:rPr>
                <w:sz w:val="20"/>
                <w:lang w:val="es-ES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"/>
              </w:rPr>
              <w:id w:val="1611086909"/>
              <w:placeholder>
                <w:docPart w:val="0F07774C99DE447EAC73CCA005015B4A"/>
              </w:placeholder>
            </w:sdtPr>
            <w:sdtContent>
              <w:p w:rsidR="007347FA" w:rsidRPr="007347FA" w:rsidRDefault="007347FA" w:rsidP="007347FA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${</w:t>
                </w:r>
                <w:proofErr w:type="spellStart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countryBirth</w:t>
                </w:r>
                <w:proofErr w:type="spellEnd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}</w:t>
                </w:r>
              </w:p>
            </w:sdtContent>
          </w:sdt>
        </w:tc>
        <w:tc>
          <w:tcPr>
            <w:tcW w:w="1948" w:type="dxa"/>
            <w:gridSpan w:val="10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7347FA" w:rsidRPr="007347FA" w:rsidRDefault="007347FA" w:rsidP="007347FA">
            <w:pPr>
              <w:jc w:val="center"/>
              <w:rPr>
                <w:b/>
                <w:sz w:val="20"/>
                <w:lang w:val="es-ES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"/>
              </w:rPr>
              <w:id w:val="-772095661"/>
              <w:placeholder>
                <w:docPart w:val="F73B1533A7BB4DFFBC40F0BC3A0F71E5"/>
              </w:placeholder>
            </w:sdtPr>
            <w:sdtContent>
              <w:p w:rsidR="007347FA" w:rsidRPr="007347FA" w:rsidRDefault="007347FA" w:rsidP="007347FA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${</w:t>
                </w:r>
                <w:proofErr w:type="spellStart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stateBirth</w:t>
                </w:r>
                <w:proofErr w:type="spellEnd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}</w:t>
                </w:r>
              </w:p>
            </w:sdtContent>
          </w:sdt>
        </w:tc>
        <w:tc>
          <w:tcPr>
            <w:tcW w:w="2384" w:type="dxa"/>
            <w:gridSpan w:val="8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7347FA" w:rsidRPr="007347FA" w:rsidRDefault="007347FA" w:rsidP="007347FA">
            <w:pPr>
              <w:jc w:val="center"/>
              <w:rPr>
                <w:b/>
                <w:sz w:val="20"/>
                <w:lang w:val="es-ES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"/>
              </w:rPr>
              <w:id w:val="-624317771"/>
              <w:placeholder>
                <w:docPart w:val="FB5F216BFD654C5BB7BB932951B73479"/>
              </w:placeholder>
            </w:sdtPr>
            <w:sdtContent>
              <w:p w:rsidR="007347FA" w:rsidRPr="007347FA" w:rsidRDefault="007347FA" w:rsidP="007347FA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${</w:t>
                </w:r>
                <w:proofErr w:type="spellStart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cityBirth</w:t>
                </w:r>
                <w:proofErr w:type="spellEnd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}</w:t>
                </w:r>
              </w:p>
            </w:sdtContent>
          </w:sdt>
        </w:tc>
        <w:tc>
          <w:tcPr>
            <w:tcW w:w="2503" w:type="dxa"/>
            <w:gridSpan w:val="10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7347FA" w:rsidRPr="007347FA" w:rsidRDefault="007347FA" w:rsidP="007347FA">
            <w:pPr>
              <w:jc w:val="center"/>
              <w:rPr>
                <w:b/>
                <w:sz w:val="20"/>
                <w:lang w:val="es-ES"/>
              </w:rPr>
            </w:pPr>
          </w:p>
          <w:bookmarkStart w:id="2" w:name="Texto17"/>
          <w:p w:rsidR="007347FA" w:rsidRPr="007347FA" w:rsidRDefault="007347FA" w:rsidP="007347FA">
            <w:pPr>
              <w:jc w:val="center"/>
              <w:rPr>
                <w:rFonts w:ascii="Arial Narrow" w:hAnsi="Arial Narrow"/>
                <w:sz w:val="22"/>
                <w:szCs w:val="22"/>
                <w:lang w:val="es-ES"/>
              </w:rPr>
            </w:pPr>
            <w:sdt>
              <w:sdtPr>
                <w:rPr>
                  <w:rFonts w:ascii="Arial Narrow" w:hAnsi="Arial Narrow"/>
                  <w:sz w:val="22"/>
                  <w:szCs w:val="22"/>
                  <w:lang w:val="es-ES"/>
                </w:rPr>
                <w:id w:val="165525922"/>
                <w:placeholder>
                  <w:docPart w:val="6F35731C5D7E410BB27E8554A62EE137"/>
                </w:placeholder>
              </w:sdtPr>
              <w:sdtContent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${</w:t>
                </w:r>
                <w:proofErr w:type="spellStart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foreignCityBirth</w:t>
                </w:r>
                <w:proofErr w:type="spellEnd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}</w:t>
                </w:r>
              </w:sdtContent>
            </w:sdt>
            <w:r w:rsidRPr="007347FA">
              <w:rPr>
                <w:rFonts w:ascii="Arial Narrow" w:hAnsi="Arial Narrow"/>
                <w:lang w:val="es-ES"/>
              </w:rPr>
              <w:fldChar w:fldCharType="begin">
                <w:ffData>
                  <w:name w:val="Texto17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7347FA">
              <w:rPr>
                <w:rFonts w:ascii="Arial Narrow" w:hAnsi="Arial Narrow"/>
                <w:lang w:val="es-ES"/>
              </w:rPr>
              <w:instrText xml:space="preserve"> FORMTEXT </w:instrText>
            </w:r>
            <w:r w:rsidRPr="007347FA">
              <w:rPr>
                <w:rFonts w:ascii="Arial Narrow" w:hAnsi="Arial Narrow"/>
                <w:lang w:val="es-ES"/>
              </w:rPr>
            </w:r>
            <w:r w:rsidRPr="007347FA">
              <w:rPr>
                <w:rFonts w:ascii="Arial Narrow" w:hAnsi="Arial Narrow"/>
                <w:lang w:val="es-ES"/>
              </w:rPr>
              <w:fldChar w:fldCharType="separate"/>
            </w:r>
            <w:r w:rsidRPr="007347FA">
              <w:rPr>
                <w:rFonts w:ascii="Arial Narrow" w:hAnsi="Arial Narrow"/>
                <w:lang w:val="es-ES"/>
              </w:rPr>
              <w:fldChar w:fldCharType="end"/>
            </w:r>
            <w:bookmarkEnd w:id="2"/>
          </w:p>
        </w:tc>
        <w:tc>
          <w:tcPr>
            <w:tcW w:w="1783" w:type="dxa"/>
            <w:gridSpan w:val="3"/>
            <w:tcBorders>
              <w:top w:val="single" w:sz="18" w:space="0" w:color="auto"/>
              <w:left w:val="nil"/>
              <w:right w:val="thickThinSmallGap" w:sz="24" w:space="0" w:color="auto"/>
            </w:tcBorders>
            <w:vAlign w:val="center"/>
          </w:tcPr>
          <w:p w:rsidR="007347FA" w:rsidRPr="007347FA" w:rsidRDefault="007347FA" w:rsidP="007347FA">
            <w:pPr>
              <w:jc w:val="center"/>
              <w:rPr>
                <w:b/>
                <w:sz w:val="20"/>
                <w:lang w:val="es-ES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"/>
              </w:rPr>
              <w:id w:val="135917036"/>
              <w:placeholder>
                <w:docPart w:val="74C652B588C3426D8F026FB4196D7B3A"/>
              </w:placeholder>
            </w:sdtPr>
            <w:sdtContent>
              <w:p w:rsidR="007347FA" w:rsidRPr="007347FA" w:rsidRDefault="007347FA" w:rsidP="007347FA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${</w:t>
                </w:r>
                <w:proofErr w:type="spellStart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citizenship</w:t>
                </w:r>
                <w:proofErr w:type="spellEnd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}</w:t>
                </w:r>
              </w:p>
            </w:sdtContent>
          </w:sdt>
        </w:tc>
      </w:tr>
      <w:tr w:rsidR="007347FA" w:rsidRPr="007347FA" w:rsidTr="007347FA">
        <w:trPr>
          <w:cantSplit/>
          <w:trHeight w:val="440"/>
          <w:jc w:val="center"/>
        </w:trPr>
        <w:tc>
          <w:tcPr>
            <w:tcW w:w="2064" w:type="dxa"/>
            <w:gridSpan w:val="4"/>
            <w:tcBorders>
              <w:left w:val="thinThickSmallGap" w:sz="24" w:space="0" w:color="auto"/>
              <w:bottom w:val="single" w:sz="18" w:space="0" w:color="auto"/>
              <w:right w:val="nil"/>
            </w:tcBorders>
            <w:vAlign w:val="center"/>
          </w:tcPr>
          <w:p w:rsidR="007347FA" w:rsidRPr="007347FA" w:rsidRDefault="007347FA" w:rsidP="007347FA">
            <w:pPr>
              <w:pStyle w:val="Ttulo2"/>
              <w:rPr>
                <w:noProof w:val="0"/>
              </w:rPr>
            </w:pPr>
            <w:r w:rsidRPr="007347FA">
              <w:rPr>
                <w:noProof w:val="0"/>
              </w:rPr>
              <w:t xml:space="preserve">     País Nacimiento</w:t>
            </w:r>
          </w:p>
          <w:p w:rsidR="007347FA" w:rsidRPr="007347FA" w:rsidRDefault="007347FA" w:rsidP="007347FA">
            <w:pPr>
              <w:pStyle w:val="Ttulo2"/>
              <w:rPr>
                <w:noProof w:val="0"/>
              </w:rPr>
            </w:pPr>
            <w:r w:rsidRPr="007347FA">
              <w:rPr>
                <w:noProof w:val="0"/>
              </w:rPr>
              <w:t xml:space="preserve">  </w:t>
            </w:r>
          </w:p>
        </w:tc>
        <w:tc>
          <w:tcPr>
            <w:tcW w:w="1948" w:type="dxa"/>
            <w:gridSpan w:val="10"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:rsidR="007347FA" w:rsidRPr="007347FA" w:rsidRDefault="007347FA" w:rsidP="007347FA">
            <w:pPr>
              <w:pStyle w:val="Ttulo2"/>
              <w:ind w:left="492"/>
              <w:rPr>
                <w:noProof w:val="0"/>
              </w:rPr>
            </w:pPr>
            <w:r w:rsidRPr="007347FA">
              <w:rPr>
                <w:noProof w:val="0"/>
              </w:rPr>
              <w:t>Provincia</w:t>
            </w:r>
          </w:p>
          <w:p w:rsidR="007347FA" w:rsidRPr="007347FA" w:rsidRDefault="007347FA" w:rsidP="007347FA">
            <w:pPr>
              <w:pStyle w:val="Ttulo2"/>
              <w:rPr>
                <w:noProof w:val="0"/>
              </w:rPr>
            </w:pPr>
          </w:p>
        </w:tc>
        <w:tc>
          <w:tcPr>
            <w:tcW w:w="2384" w:type="dxa"/>
            <w:gridSpan w:val="8"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:rsidR="007347FA" w:rsidRPr="007347FA" w:rsidRDefault="007347FA" w:rsidP="007347FA">
            <w:pPr>
              <w:pStyle w:val="Ttulo2"/>
              <w:ind w:left="492"/>
              <w:rPr>
                <w:noProof w:val="0"/>
              </w:rPr>
            </w:pPr>
            <w:r w:rsidRPr="007347FA">
              <w:rPr>
                <w:noProof w:val="0"/>
              </w:rPr>
              <w:t>Municipio/Ciudad</w:t>
            </w:r>
          </w:p>
          <w:p w:rsidR="007347FA" w:rsidRPr="007347FA" w:rsidRDefault="007347FA" w:rsidP="007347FA">
            <w:pPr>
              <w:pStyle w:val="Ttulo2"/>
              <w:rPr>
                <w:noProof w:val="0"/>
              </w:rPr>
            </w:pPr>
          </w:p>
        </w:tc>
        <w:tc>
          <w:tcPr>
            <w:tcW w:w="2503" w:type="dxa"/>
            <w:gridSpan w:val="10"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:rsidR="007347FA" w:rsidRPr="007347FA" w:rsidRDefault="007347FA" w:rsidP="007347FA">
            <w:pPr>
              <w:pStyle w:val="Ttulo2"/>
              <w:ind w:left="192"/>
              <w:rPr>
                <w:noProof w:val="0"/>
              </w:rPr>
            </w:pPr>
            <w:r w:rsidRPr="007347FA">
              <w:rPr>
                <w:noProof w:val="0"/>
              </w:rPr>
              <w:t>Ciudad en el extranjero</w:t>
            </w:r>
          </w:p>
          <w:p w:rsidR="007347FA" w:rsidRPr="007347FA" w:rsidRDefault="007347FA" w:rsidP="007347FA">
            <w:pPr>
              <w:pStyle w:val="Ttulo2"/>
              <w:rPr>
                <w:noProof w:val="0"/>
              </w:rPr>
            </w:pPr>
          </w:p>
        </w:tc>
        <w:tc>
          <w:tcPr>
            <w:tcW w:w="1783" w:type="dxa"/>
            <w:gridSpan w:val="3"/>
            <w:tcBorders>
              <w:left w:val="nil"/>
              <w:bottom w:val="single" w:sz="18" w:space="0" w:color="auto"/>
              <w:right w:val="thickThinSmallGap" w:sz="24" w:space="0" w:color="auto"/>
            </w:tcBorders>
            <w:vAlign w:val="center"/>
          </w:tcPr>
          <w:p w:rsidR="007347FA" w:rsidRPr="007347FA" w:rsidRDefault="007347FA" w:rsidP="007347FA">
            <w:pPr>
              <w:pStyle w:val="Ttulo2"/>
              <w:ind w:left="232"/>
              <w:rPr>
                <w:noProof w:val="0"/>
              </w:rPr>
            </w:pPr>
            <w:r w:rsidRPr="007347FA">
              <w:rPr>
                <w:noProof w:val="0"/>
              </w:rPr>
              <w:t xml:space="preserve">Ciudadanía                   </w:t>
            </w:r>
          </w:p>
          <w:p w:rsidR="007347FA" w:rsidRPr="007347FA" w:rsidRDefault="007347FA" w:rsidP="007347FA">
            <w:pPr>
              <w:pStyle w:val="Ttulo2"/>
              <w:rPr>
                <w:noProof w:val="0"/>
              </w:rPr>
            </w:pPr>
          </w:p>
        </w:tc>
      </w:tr>
      <w:tr w:rsidR="007347FA" w:rsidRPr="007347FA" w:rsidTr="001444E8">
        <w:trPr>
          <w:cantSplit/>
          <w:trHeight w:val="370"/>
          <w:jc w:val="center"/>
        </w:trPr>
        <w:tc>
          <w:tcPr>
            <w:tcW w:w="4449" w:type="dxa"/>
            <w:gridSpan w:val="15"/>
            <w:tcBorders>
              <w:top w:val="single" w:sz="18" w:space="0" w:color="auto"/>
              <w:left w:val="thinThickSmallGap" w:sz="24" w:space="0" w:color="auto"/>
              <w:right w:val="nil"/>
            </w:tcBorders>
            <w:vAlign w:val="center"/>
          </w:tcPr>
          <w:sdt>
            <w:sdtPr>
              <w:rPr>
                <w:rFonts w:ascii="Arial Narrow" w:hAnsi="Arial Narrow"/>
                <w:sz w:val="22"/>
                <w:szCs w:val="22"/>
                <w:lang w:val="es-ES"/>
              </w:rPr>
              <w:id w:val="1662124854"/>
              <w:placeholder>
                <w:docPart w:val="6D9ACCCF42E64A3FA8DD02A4BC1BAB3A"/>
              </w:placeholder>
            </w:sdtPr>
            <w:sdtContent>
              <w:p w:rsidR="007347FA" w:rsidRPr="007347FA" w:rsidRDefault="007347FA" w:rsidP="007347FA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${</w:t>
                </w:r>
                <w:proofErr w:type="spellStart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workersOccupation</w:t>
                </w:r>
                <w:proofErr w:type="spellEnd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}</w:t>
                </w:r>
              </w:p>
            </w:sdtContent>
          </w:sdt>
        </w:tc>
        <w:tc>
          <w:tcPr>
            <w:tcW w:w="6233" w:type="dxa"/>
            <w:gridSpan w:val="20"/>
            <w:tcBorders>
              <w:top w:val="single" w:sz="18" w:space="0" w:color="auto"/>
              <w:left w:val="nil"/>
              <w:right w:val="thickThinSmallGap" w:sz="24" w:space="0" w:color="auto"/>
            </w:tcBorders>
            <w:vAlign w:val="center"/>
          </w:tcPr>
          <w:sdt>
            <w:sdtPr>
              <w:rPr>
                <w:rFonts w:ascii="Arial Narrow" w:hAnsi="Arial Narrow"/>
                <w:sz w:val="22"/>
                <w:szCs w:val="22"/>
                <w:lang w:val="es-ES"/>
              </w:rPr>
              <w:id w:val="-406459812"/>
              <w:placeholder>
                <w:docPart w:val="FE120E9471754F6AAD36578471B6CF8E"/>
              </w:placeholder>
            </w:sdtPr>
            <w:sdtContent>
              <w:p w:rsidR="007347FA" w:rsidRPr="007347FA" w:rsidRDefault="007347FA" w:rsidP="001444E8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Universidad de Camagüey</w:t>
                </w:r>
              </w:p>
            </w:sdtContent>
          </w:sdt>
        </w:tc>
      </w:tr>
      <w:tr w:rsidR="007347FA" w:rsidRPr="007347FA" w:rsidTr="001444E8">
        <w:trPr>
          <w:cantSplit/>
          <w:trHeight w:val="437"/>
          <w:jc w:val="center"/>
        </w:trPr>
        <w:tc>
          <w:tcPr>
            <w:tcW w:w="4449" w:type="dxa"/>
            <w:gridSpan w:val="15"/>
            <w:tcBorders>
              <w:left w:val="thinThickSmallGap" w:sz="24" w:space="0" w:color="auto"/>
              <w:bottom w:val="single" w:sz="18" w:space="0" w:color="auto"/>
              <w:right w:val="nil"/>
            </w:tcBorders>
            <w:vAlign w:val="center"/>
          </w:tcPr>
          <w:p w:rsidR="007347FA" w:rsidRPr="007347FA" w:rsidRDefault="007347FA" w:rsidP="007347FA">
            <w:pPr>
              <w:pStyle w:val="Ttulo2"/>
              <w:jc w:val="center"/>
              <w:rPr>
                <w:noProof w:val="0"/>
              </w:rPr>
            </w:pPr>
            <w:r w:rsidRPr="007347FA">
              <w:rPr>
                <w:noProof w:val="0"/>
              </w:rPr>
              <w:t>Profesión</w:t>
            </w:r>
          </w:p>
        </w:tc>
        <w:tc>
          <w:tcPr>
            <w:tcW w:w="6233" w:type="dxa"/>
            <w:gridSpan w:val="20"/>
            <w:tcBorders>
              <w:left w:val="nil"/>
              <w:bottom w:val="single" w:sz="18" w:space="0" w:color="auto"/>
              <w:right w:val="thickThinSmallGap" w:sz="24" w:space="0" w:color="auto"/>
            </w:tcBorders>
            <w:vAlign w:val="center"/>
          </w:tcPr>
          <w:p w:rsidR="007347FA" w:rsidRPr="007347FA" w:rsidRDefault="007347FA" w:rsidP="001444E8">
            <w:pPr>
              <w:pStyle w:val="Ttulo2"/>
              <w:ind w:left="-62"/>
              <w:jc w:val="center"/>
              <w:rPr>
                <w:noProof w:val="0"/>
              </w:rPr>
            </w:pPr>
            <w:r w:rsidRPr="007347FA">
              <w:rPr>
                <w:noProof w:val="0"/>
              </w:rPr>
              <w:t>Lugar de Trabajo</w:t>
            </w:r>
          </w:p>
        </w:tc>
      </w:tr>
      <w:tr w:rsidR="001444E8" w:rsidRPr="007347FA" w:rsidTr="001444E8">
        <w:trPr>
          <w:cantSplit/>
          <w:trHeight w:val="319"/>
          <w:jc w:val="center"/>
        </w:trPr>
        <w:tc>
          <w:tcPr>
            <w:tcW w:w="10682" w:type="dxa"/>
            <w:gridSpan w:val="35"/>
            <w:tcBorders>
              <w:top w:val="single" w:sz="18" w:space="0" w:color="auto"/>
              <w:left w:val="thinThickSmallGap" w:sz="24" w:space="0" w:color="auto"/>
              <w:bottom w:val="nil"/>
              <w:right w:val="thickThinSmallGap" w:sz="24" w:space="0" w:color="auto"/>
            </w:tcBorders>
            <w:vAlign w:val="center"/>
          </w:tcPr>
          <w:p w:rsidR="001444E8" w:rsidRPr="007347FA" w:rsidRDefault="001444E8" w:rsidP="001444E8">
            <w:pPr>
              <w:pStyle w:val="Ttulo4"/>
              <w:spacing w:after="120"/>
              <w:jc w:val="left"/>
              <w:rPr>
                <w:rFonts w:ascii="Arial Narrow" w:hAnsi="Arial Narrow"/>
                <w:szCs w:val="22"/>
              </w:rPr>
            </w:pPr>
            <w:r w:rsidRPr="007347FA">
              <w:t>Dirección Actual</w:t>
            </w:r>
          </w:p>
        </w:tc>
      </w:tr>
      <w:tr w:rsidR="001444E8" w:rsidRPr="007347FA" w:rsidTr="001444E8">
        <w:trPr>
          <w:cantSplit/>
          <w:trHeight w:val="319"/>
          <w:jc w:val="center"/>
        </w:trPr>
        <w:tc>
          <w:tcPr>
            <w:tcW w:w="2183" w:type="dxa"/>
            <w:gridSpan w:val="6"/>
            <w:tcBorders>
              <w:top w:val="nil"/>
              <w:left w:val="thinThickSmallGap" w:sz="24" w:space="0" w:color="auto"/>
              <w:right w:val="nil"/>
            </w:tcBorders>
          </w:tcPr>
          <w:sdt>
            <w:sdtPr>
              <w:rPr>
                <w:rFonts w:ascii="Arial Narrow" w:hAnsi="Arial Narrow"/>
                <w:sz w:val="22"/>
                <w:szCs w:val="22"/>
                <w:lang w:val="es-ES"/>
              </w:rPr>
              <w:id w:val="-356113717"/>
              <w:placeholder>
                <w:docPart w:val="12341684DBBE45078F5979BF1E019BAB"/>
              </w:placeholder>
            </w:sdtPr>
            <w:sdtContent>
              <w:p w:rsidR="001444E8" w:rsidRPr="001444E8" w:rsidRDefault="001444E8" w:rsidP="001444E8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${country}</w:t>
                </w:r>
              </w:p>
            </w:sdtContent>
          </w:sdt>
        </w:tc>
        <w:tc>
          <w:tcPr>
            <w:tcW w:w="2604" w:type="dxa"/>
            <w:gridSpan w:val="10"/>
            <w:tcBorders>
              <w:top w:val="nil"/>
              <w:left w:val="nil"/>
              <w:right w:val="nil"/>
            </w:tcBorders>
          </w:tcPr>
          <w:sdt>
            <w:sdtPr>
              <w:rPr>
                <w:rFonts w:ascii="Arial Narrow" w:hAnsi="Arial Narrow"/>
                <w:sz w:val="22"/>
                <w:szCs w:val="22"/>
                <w:lang w:val="es-ES"/>
              </w:rPr>
              <w:id w:val="93367695"/>
              <w:placeholder>
                <w:docPart w:val="5602950645314207B3C84E7E54845823"/>
              </w:placeholder>
            </w:sdtPr>
            <w:sdtContent>
              <w:p w:rsidR="001444E8" w:rsidRPr="007347FA" w:rsidRDefault="001444E8" w:rsidP="001444E8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${</w:t>
                </w:r>
                <w:proofErr w:type="spellStart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state</w:t>
                </w:r>
                <w:proofErr w:type="spellEnd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}</w:t>
                </w:r>
              </w:p>
            </w:sdtContent>
          </w:sdt>
        </w:tc>
        <w:tc>
          <w:tcPr>
            <w:tcW w:w="3019" w:type="dxa"/>
            <w:gridSpan w:val="11"/>
            <w:tcBorders>
              <w:top w:val="nil"/>
              <w:left w:val="nil"/>
              <w:right w:val="nil"/>
            </w:tcBorders>
          </w:tcPr>
          <w:sdt>
            <w:sdtPr>
              <w:rPr>
                <w:rFonts w:ascii="Arial Narrow" w:hAnsi="Arial Narrow"/>
                <w:sz w:val="22"/>
                <w:szCs w:val="22"/>
                <w:lang w:val="es-ES"/>
              </w:rPr>
              <w:id w:val="316698548"/>
              <w:placeholder>
                <w:docPart w:val="1D9D9CA3F8BF4AF197F56458681DF258"/>
              </w:placeholder>
            </w:sdtPr>
            <w:sdtContent>
              <w:p w:rsidR="001444E8" w:rsidRPr="007347FA" w:rsidRDefault="001444E8" w:rsidP="001444E8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${</w:t>
                </w:r>
                <w:proofErr w:type="spellStart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city</w:t>
                </w:r>
                <w:proofErr w:type="spellEnd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}</w:t>
                </w:r>
              </w:p>
            </w:sdtContent>
          </w:sdt>
        </w:tc>
        <w:tc>
          <w:tcPr>
            <w:tcW w:w="2876" w:type="dxa"/>
            <w:gridSpan w:val="8"/>
            <w:tcBorders>
              <w:top w:val="nil"/>
              <w:left w:val="nil"/>
              <w:right w:val="thickThinSmallGap" w:sz="24" w:space="0" w:color="auto"/>
            </w:tcBorders>
          </w:tcPr>
          <w:sdt>
            <w:sdtPr>
              <w:rPr>
                <w:rFonts w:ascii="Arial Narrow" w:hAnsi="Arial Narrow"/>
                <w:sz w:val="22"/>
                <w:szCs w:val="22"/>
                <w:lang w:val="es-ES"/>
              </w:rPr>
              <w:id w:val="-1714723182"/>
              <w:placeholder>
                <w:docPart w:val="66A1668F40144DD7937D4A9EB606C20C"/>
              </w:placeholder>
            </w:sdtPr>
            <w:sdtContent>
              <w:p w:rsidR="001444E8" w:rsidRPr="007347FA" w:rsidRDefault="001444E8" w:rsidP="001444E8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${</w:t>
                </w:r>
                <w:proofErr w:type="spellStart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street</w:t>
                </w:r>
                <w:proofErr w:type="spellEnd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}</w:t>
                </w:r>
              </w:p>
            </w:sdtContent>
          </w:sdt>
        </w:tc>
      </w:tr>
      <w:tr w:rsidR="007347FA" w:rsidRPr="007347FA" w:rsidTr="007347FA">
        <w:trPr>
          <w:cantSplit/>
          <w:trHeight w:val="240"/>
          <w:jc w:val="center"/>
        </w:trPr>
        <w:tc>
          <w:tcPr>
            <w:tcW w:w="2183" w:type="dxa"/>
            <w:gridSpan w:val="6"/>
            <w:tcBorders>
              <w:left w:val="thinThickSmallGap" w:sz="24" w:space="0" w:color="auto"/>
              <w:bottom w:val="nil"/>
              <w:right w:val="nil"/>
            </w:tcBorders>
          </w:tcPr>
          <w:p w:rsidR="007347FA" w:rsidRPr="007347FA" w:rsidRDefault="007347FA" w:rsidP="007347FA">
            <w:pPr>
              <w:jc w:val="center"/>
              <w:rPr>
                <w:sz w:val="22"/>
                <w:lang w:val="es-ES"/>
              </w:rPr>
            </w:pPr>
            <w:r w:rsidRPr="007347FA">
              <w:rPr>
                <w:b/>
                <w:sz w:val="20"/>
                <w:lang w:val="es-ES"/>
              </w:rPr>
              <w:t>País</w:t>
            </w:r>
          </w:p>
        </w:tc>
        <w:tc>
          <w:tcPr>
            <w:tcW w:w="2604" w:type="dxa"/>
            <w:gridSpan w:val="10"/>
            <w:tcBorders>
              <w:left w:val="nil"/>
              <w:bottom w:val="nil"/>
              <w:right w:val="nil"/>
            </w:tcBorders>
          </w:tcPr>
          <w:p w:rsidR="007347FA" w:rsidRPr="007347FA" w:rsidRDefault="007347FA" w:rsidP="007347FA">
            <w:pPr>
              <w:pStyle w:val="Ttulo1"/>
              <w:rPr>
                <w:noProof w:val="0"/>
                <w:sz w:val="22"/>
              </w:rPr>
            </w:pPr>
            <w:r w:rsidRPr="007347FA">
              <w:rPr>
                <w:noProof w:val="0"/>
              </w:rPr>
              <w:t>Provincia</w:t>
            </w:r>
          </w:p>
        </w:tc>
        <w:tc>
          <w:tcPr>
            <w:tcW w:w="3019" w:type="dxa"/>
            <w:gridSpan w:val="11"/>
            <w:tcBorders>
              <w:left w:val="nil"/>
              <w:bottom w:val="nil"/>
              <w:right w:val="nil"/>
            </w:tcBorders>
          </w:tcPr>
          <w:p w:rsidR="007347FA" w:rsidRPr="007347FA" w:rsidRDefault="007347FA" w:rsidP="007347FA">
            <w:pPr>
              <w:jc w:val="center"/>
              <w:rPr>
                <w:sz w:val="22"/>
                <w:lang w:val="es-ES"/>
              </w:rPr>
            </w:pPr>
            <w:r w:rsidRPr="007347FA">
              <w:rPr>
                <w:b/>
                <w:sz w:val="20"/>
                <w:lang w:val="es-ES"/>
              </w:rPr>
              <w:t>Municipio/Ciudad</w:t>
            </w:r>
          </w:p>
        </w:tc>
        <w:tc>
          <w:tcPr>
            <w:tcW w:w="2876" w:type="dxa"/>
            <w:gridSpan w:val="8"/>
            <w:tcBorders>
              <w:left w:val="nil"/>
              <w:bottom w:val="nil"/>
              <w:right w:val="thickThinSmallGap" w:sz="24" w:space="0" w:color="auto"/>
            </w:tcBorders>
          </w:tcPr>
          <w:p w:rsidR="007347FA" w:rsidRPr="007347FA" w:rsidRDefault="007347FA" w:rsidP="007347FA">
            <w:pPr>
              <w:jc w:val="center"/>
              <w:rPr>
                <w:sz w:val="22"/>
                <w:lang w:val="es-ES"/>
              </w:rPr>
            </w:pPr>
            <w:r w:rsidRPr="007347FA">
              <w:rPr>
                <w:b/>
                <w:sz w:val="20"/>
                <w:lang w:val="es-ES"/>
              </w:rPr>
              <w:t>Calle</w:t>
            </w:r>
          </w:p>
        </w:tc>
      </w:tr>
      <w:tr w:rsidR="007347FA" w:rsidRPr="007347FA" w:rsidTr="007347FA">
        <w:trPr>
          <w:cantSplit/>
          <w:trHeight w:val="140"/>
          <w:jc w:val="center"/>
        </w:trPr>
        <w:tc>
          <w:tcPr>
            <w:tcW w:w="2183" w:type="dxa"/>
            <w:gridSpan w:val="6"/>
            <w:tcBorders>
              <w:top w:val="nil"/>
              <w:left w:val="thinThickSmallGap" w:sz="24" w:space="0" w:color="auto"/>
              <w:right w:val="nil"/>
            </w:tcBorders>
          </w:tcPr>
          <w:p w:rsidR="007347FA" w:rsidRPr="007347FA" w:rsidRDefault="007347FA" w:rsidP="007347FA">
            <w:pPr>
              <w:jc w:val="center"/>
              <w:rPr>
                <w:b/>
                <w:sz w:val="22"/>
                <w:szCs w:val="22"/>
                <w:lang w:val="es-ES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"/>
              </w:rPr>
              <w:id w:val="1631666068"/>
              <w:placeholder>
                <w:docPart w:val="E7E2B662FF2046D98D9E26FEB967BC81"/>
              </w:placeholder>
              <w:text/>
            </w:sdtPr>
            <w:sdtContent>
              <w:p w:rsidR="007347FA" w:rsidRPr="007347FA" w:rsidRDefault="007347FA" w:rsidP="007347FA">
                <w:pPr>
                  <w:jc w:val="center"/>
                  <w:rPr>
                    <w:rFonts w:ascii="Arial Narrow" w:hAnsi="Arial Narrow"/>
                    <w:b/>
                    <w:sz w:val="22"/>
                    <w:szCs w:val="22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${</w:t>
                </w:r>
                <w:proofErr w:type="spellStart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highway</w:t>
                </w:r>
                <w:proofErr w:type="spellEnd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}</w:t>
                </w:r>
              </w:p>
            </w:sdtContent>
          </w:sdt>
        </w:tc>
        <w:tc>
          <w:tcPr>
            <w:tcW w:w="2604" w:type="dxa"/>
            <w:gridSpan w:val="10"/>
            <w:tcBorders>
              <w:top w:val="nil"/>
              <w:left w:val="nil"/>
              <w:right w:val="nil"/>
            </w:tcBorders>
          </w:tcPr>
          <w:p w:rsidR="007347FA" w:rsidRPr="007347FA" w:rsidRDefault="007347FA" w:rsidP="007347FA">
            <w:pPr>
              <w:jc w:val="center"/>
              <w:rPr>
                <w:b/>
                <w:sz w:val="22"/>
                <w:szCs w:val="22"/>
                <w:lang w:val="es-ES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"/>
              </w:rPr>
              <w:id w:val="-1839842216"/>
              <w:placeholder>
                <w:docPart w:val="C930D0C73294475FA463AE95CCFA923A"/>
              </w:placeholder>
              <w:text/>
            </w:sdtPr>
            <w:sdtContent>
              <w:p w:rsidR="007347FA" w:rsidRPr="007347FA" w:rsidRDefault="007347FA" w:rsidP="007347FA">
                <w:pPr>
                  <w:jc w:val="center"/>
                  <w:rPr>
                    <w:rFonts w:ascii="Arial Narrow" w:hAnsi="Arial Narrow"/>
                    <w:b/>
                    <w:sz w:val="22"/>
                    <w:szCs w:val="22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${</w:t>
                </w:r>
                <w:proofErr w:type="spellStart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firstBetween</w:t>
                </w:r>
                <w:proofErr w:type="spellEnd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}</w:t>
                </w:r>
              </w:p>
            </w:sdtContent>
          </w:sdt>
        </w:tc>
        <w:tc>
          <w:tcPr>
            <w:tcW w:w="2602" w:type="dxa"/>
            <w:gridSpan w:val="10"/>
            <w:tcBorders>
              <w:top w:val="nil"/>
              <w:left w:val="nil"/>
              <w:right w:val="nil"/>
            </w:tcBorders>
          </w:tcPr>
          <w:p w:rsidR="007347FA" w:rsidRPr="007347FA" w:rsidRDefault="007347FA" w:rsidP="007347FA">
            <w:pPr>
              <w:jc w:val="center"/>
              <w:rPr>
                <w:b/>
                <w:sz w:val="22"/>
                <w:szCs w:val="22"/>
                <w:lang w:val="es-ES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"/>
              </w:rPr>
              <w:id w:val="1141156500"/>
              <w:placeholder>
                <w:docPart w:val="799810B6446A45249CB2F417E00EF15B"/>
              </w:placeholder>
              <w:text/>
            </w:sdtPr>
            <w:sdtContent>
              <w:p w:rsidR="007347FA" w:rsidRPr="007347FA" w:rsidRDefault="007347FA" w:rsidP="007347FA">
                <w:pPr>
                  <w:jc w:val="center"/>
                  <w:rPr>
                    <w:rFonts w:ascii="Arial Narrow" w:hAnsi="Arial Narrow"/>
                    <w:b/>
                    <w:sz w:val="22"/>
                    <w:szCs w:val="22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${</w:t>
                </w:r>
                <w:proofErr w:type="spellStart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secondBetween</w:t>
                </w:r>
                <w:proofErr w:type="spellEnd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}</w:t>
                </w:r>
              </w:p>
            </w:sdtContent>
          </w:sdt>
        </w:tc>
        <w:tc>
          <w:tcPr>
            <w:tcW w:w="1827" w:type="dxa"/>
            <w:gridSpan w:val="7"/>
            <w:tcBorders>
              <w:top w:val="nil"/>
              <w:left w:val="nil"/>
              <w:right w:val="nil"/>
            </w:tcBorders>
          </w:tcPr>
          <w:p w:rsidR="007347FA" w:rsidRPr="007347FA" w:rsidRDefault="007347FA" w:rsidP="007347FA">
            <w:pPr>
              <w:jc w:val="center"/>
              <w:rPr>
                <w:b/>
                <w:sz w:val="22"/>
                <w:szCs w:val="22"/>
                <w:lang w:val="es-ES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"/>
              </w:rPr>
              <w:id w:val="254331266"/>
              <w:placeholder>
                <w:docPart w:val="274094A74FB44421BB344FB73FD68180"/>
              </w:placeholder>
              <w:text/>
            </w:sdtPr>
            <w:sdtContent>
              <w:p w:rsidR="007347FA" w:rsidRPr="007347FA" w:rsidRDefault="007347FA" w:rsidP="007347FA">
                <w:pPr>
                  <w:jc w:val="center"/>
                  <w:rPr>
                    <w:rFonts w:ascii="Arial Narrow" w:hAnsi="Arial Narrow"/>
                    <w:b/>
                    <w:sz w:val="22"/>
                    <w:szCs w:val="22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${</w:t>
                </w:r>
                <w:proofErr w:type="spellStart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number</w:t>
                </w:r>
                <w:proofErr w:type="spellEnd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}</w:t>
                </w:r>
              </w:p>
            </w:sdtContent>
          </w:sdt>
        </w:tc>
        <w:tc>
          <w:tcPr>
            <w:tcW w:w="1466" w:type="dxa"/>
            <w:gridSpan w:val="2"/>
            <w:tcBorders>
              <w:top w:val="nil"/>
              <w:left w:val="nil"/>
              <w:right w:val="thickThinSmallGap" w:sz="24" w:space="0" w:color="auto"/>
            </w:tcBorders>
          </w:tcPr>
          <w:p w:rsidR="007347FA" w:rsidRPr="007347FA" w:rsidRDefault="007347FA" w:rsidP="007347FA">
            <w:pPr>
              <w:jc w:val="center"/>
              <w:rPr>
                <w:b/>
                <w:sz w:val="22"/>
                <w:szCs w:val="22"/>
                <w:lang w:val="es-ES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"/>
              </w:rPr>
              <w:id w:val="-793750250"/>
              <w:placeholder>
                <w:docPart w:val="DDE97B5590E14EA48F88C294CA02E8CD"/>
              </w:placeholder>
              <w:text/>
            </w:sdtPr>
            <w:sdtContent>
              <w:p w:rsidR="007347FA" w:rsidRPr="007347FA" w:rsidRDefault="007347FA" w:rsidP="007347FA">
                <w:pPr>
                  <w:jc w:val="center"/>
                  <w:rPr>
                    <w:rFonts w:ascii="Arial Narrow" w:hAnsi="Arial Narrow"/>
                    <w:b/>
                    <w:sz w:val="22"/>
                    <w:szCs w:val="22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${km}</w:t>
                </w:r>
              </w:p>
            </w:sdtContent>
          </w:sdt>
        </w:tc>
      </w:tr>
      <w:tr w:rsidR="007347FA" w:rsidRPr="007347FA" w:rsidTr="007347FA">
        <w:trPr>
          <w:cantSplit/>
          <w:trHeight w:val="300"/>
          <w:jc w:val="center"/>
        </w:trPr>
        <w:tc>
          <w:tcPr>
            <w:tcW w:w="2183" w:type="dxa"/>
            <w:gridSpan w:val="6"/>
            <w:tcBorders>
              <w:left w:val="thinThickSmallGap" w:sz="24" w:space="0" w:color="auto"/>
              <w:bottom w:val="nil"/>
              <w:right w:val="nil"/>
            </w:tcBorders>
          </w:tcPr>
          <w:p w:rsidR="007347FA" w:rsidRPr="007347FA" w:rsidRDefault="007347FA" w:rsidP="007347FA">
            <w:pPr>
              <w:jc w:val="center"/>
              <w:rPr>
                <w:b/>
                <w:sz w:val="20"/>
                <w:lang w:val="es-ES"/>
              </w:rPr>
            </w:pPr>
            <w:r w:rsidRPr="007347FA">
              <w:rPr>
                <w:b/>
                <w:sz w:val="20"/>
                <w:lang w:val="es-ES"/>
              </w:rPr>
              <w:t>Carretera</w:t>
            </w:r>
          </w:p>
        </w:tc>
        <w:tc>
          <w:tcPr>
            <w:tcW w:w="2604" w:type="dxa"/>
            <w:gridSpan w:val="10"/>
            <w:tcBorders>
              <w:left w:val="nil"/>
              <w:bottom w:val="nil"/>
              <w:right w:val="nil"/>
            </w:tcBorders>
          </w:tcPr>
          <w:p w:rsidR="007347FA" w:rsidRPr="007347FA" w:rsidRDefault="007347FA" w:rsidP="007347FA">
            <w:pPr>
              <w:jc w:val="center"/>
              <w:rPr>
                <w:b/>
                <w:sz w:val="20"/>
                <w:lang w:val="es-ES"/>
              </w:rPr>
            </w:pPr>
            <w:r w:rsidRPr="007347FA">
              <w:rPr>
                <w:b/>
                <w:sz w:val="20"/>
                <w:lang w:val="es-ES"/>
              </w:rPr>
              <w:t>Entre1</w:t>
            </w:r>
          </w:p>
        </w:tc>
        <w:tc>
          <w:tcPr>
            <w:tcW w:w="2602" w:type="dxa"/>
            <w:gridSpan w:val="10"/>
            <w:tcBorders>
              <w:left w:val="nil"/>
              <w:bottom w:val="nil"/>
              <w:right w:val="nil"/>
            </w:tcBorders>
          </w:tcPr>
          <w:p w:rsidR="007347FA" w:rsidRPr="007347FA" w:rsidRDefault="007347FA" w:rsidP="007347FA">
            <w:pPr>
              <w:jc w:val="center"/>
              <w:rPr>
                <w:b/>
                <w:sz w:val="20"/>
                <w:lang w:val="es-ES"/>
              </w:rPr>
            </w:pPr>
            <w:r w:rsidRPr="007347FA">
              <w:rPr>
                <w:b/>
                <w:sz w:val="20"/>
                <w:lang w:val="es-ES"/>
              </w:rPr>
              <w:t>Entre1</w:t>
            </w:r>
          </w:p>
        </w:tc>
        <w:tc>
          <w:tcPr>
            <w:tcW w:w="1827" w:type="dxa"/>
            <w:gridSpan w:val="7"/>
            <w:tcBorders>
              <w:left w:val="nil"/>
              <w:bottom w:val="nil"/>
              <w:right w:val="nil"/>
            </w:tcBorders>
          </w:tcPr>
          <w:p w:rsidR="007347FA" w:rsidRPr="007347FA" w:rsidRDefault="007347FA" w:rsidP="007347FA">
            <w:pPr>
              <w:jc w:val="center"/>
              <w:rPr>
                <w:b/>
                <w:sz w:val="20"/>
                <w:lang w:val="es-ES"/>
              </w:rPr>
            </w:pPr>
            <w:r w:rsidRPr="007347FA">
              <w:rPr>
                <w:b/>
                <w:sz w:val="20"/>
                <w:lang w:val="es-ES"/>
              </w:rPr>
              <w:t>Número</w:t>
            </w:r>
          </w:p>
        </w:tc>
        <w:tc>
          <w:tcPr>
            <w:tcW w:w="1466" w:type="dxa"/>
            <w:gridSpan w:val="2"/>
            <w:tcBorders>
              <w:left w:val="nil"/>
              <w:bottom w:val="nil"/>
              <w:right w:val="thickThinSmallGap" w:sz="24" w:space="0" w:color="auto"/>
            </w:tcBorders>
          </w:tcPr>
          <w:p w:rsidR="007347FA" w:rsidRPr="007347FA" w:rsidRDefault="007347FA" w:rsidP="007347FA">
            <w:pPr>
              <w:jc w:val="center"/>
              <w:rPr>
                <w:b/>
                <w:sz w:val="20"/>
                <w:lang w:val="es-ES"/>
              </w:rPr>
            </w:pPr>
            <w:r w:rsidRPr="007347FA">
              <w:rPr>
                <w:b/>
                <w:sz w:val="20"/>
                <w:lang w:val="es-ES"/>
              </w:rPr>
              <w:t>Km</w:t>
            </w:r>
          </w:p>
        </w:tc>
      </w:tr>
      <w:tr w:rsidR="007347FA" w:rsidRPr="007347FA" w:rsidTr="007347FA">
        <w:trPr>
          <w:cantSplit/>
          <w:trHeight w:val="180"/>
          <w:jc w:val="center"/>
        </w:trPr>
        <w:tc>
          <w:tcPr>
            <w:tcW w:w="2023" w:type="dxa"/>
            <w:gridSpan w:val="2"/>
            <w:tcBorders>
              <w:top w:val="nil"/>
              <w:left w:val="thinThickSmallGap" w:sz="24" w:space="0" w:color="auto"/>
              <w:right w:val="nil"/>
            </w:tcBorders>
          </w:tcPr>
          <w:p w:rsidR="007347FA" w:rsidRPr="007347FA" w:rsidRDefault="007347FA" w:rsidP="007347FA">
            <w:pPr>
              <w:jc w:val="center"/>
              <w:rPr>
                <w:b/>
                <w:sz w:val="22"/>
                <w:szCs w:val="22"/>
                <w:lang w:val="es-ES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"/>
              </w:rPr>
              <w:id w:val="-480695315"/>
              <w:placeholder>
                <w:docPart w:val="B5717A7A0D55421EA1DE5B4B0398744E"/>
              </w:placeholder>
              <w:text/>
            </w:sdtPr>
            <w:sdtContent>
              <w:p w:rsidR="007347FA" w:rsidRPr="007347FA" w:rsidRDefault="007347FA" w:rsidP="007347FA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${</w:t>
                </w:r>
                <w:proofErr w:type="spellStart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apartment</w:t>
                </w:r>
                <w:proofErr w:type="spellEnd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}</w:t>
                </w:r>
              </w:p>
            </w:sdtContent>
          </w:sdt>
        </w:tc>
        <w:tc>
          <w:tcPr>
            <w:tcW w:w="2764" w:type="dxa"/>
            <w:gridSpan w:val="14"/>
            <w:tcBorders>
              <w:top w:val="nil"/>
              <w:left w:val="nil"/>
              <w:right w:val="nil"/>
            </w:tcBorders>
          </w:tcPr>
          <w:p w:rsidR="007347FA" w:rsidRPr="007347FA" w:rsidRDefault="007347FA" w:rsidP="007347FA">
            <w:pPr>
              <w:jc w:val="center"/>
              <w:rPr>
                <w:b/>
                <w:sz w:val="22"/>
                <w:szCs w:val="22"/>
                <w:lang w:val="es-ES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"/>
              </w:rPr>
              <w:id w:val="36861176"/>
              <w:placeholder>
                <w:docPart w:val="1F3A691B634B47B39621F48D73CB3756"/>
              </w:placeholder>
              <w:text/>
            </w:sdtPr>
            <w:sdtContent>
              <w:p w:rsidR="007347FA" w:rsidRPr="007347FA" w:rsidRDefault="007347FA" w:rsidP="007347FA">
                <w:pPr>
                  <w:jc w:val="center"/>
                  <w:rPr>
                    <w:rFonts w:ascii="Arial Narrow" w:hAnsi="Arial Narrow"/>
                    <w:b/>
                    <w:sz w:val="22"/>
                    <w:szCs w:val="22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${</w:t>
                </w:r>
                <w:proofErr w:type="spellStart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cpa</w:t>
                </w:r>
                <w:proofErr w:type="spellEnd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}</w:t>
                </w:r>
              </w:p>
            </w:sdtContent>
          </w:sdt>
        </w:tc>
        <w:tc>
          <w:tcPr>
            <w:tcW w:w="2602" w:type="dxa"/>
            <w:gridSpan w:val="10"/>
            <w:tcBorders>
              <w:top w:val="nil"/>
              <w:left w:val="nil"/>
              <w:right w:val="nil"/>
            </w:tcBorders>
          </w:tcPr>
          <w:p w:rsidR="007347FA" w:rsidRPr="007347FA" w:rsidRDefault="007347FA" w:rsidP="007347FA">
            <w:pPr>
              <w:jc w:val="center"/>
              <w:rPr>
                <w:b/>
                <w:sz w:val="22"/>
                <w:szCs w:val="22"/>
                <w:lang w:val="es-ES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"/>
              </w:rPr>
              <w:id w:val="1880666645"/>
              <w:placeholder>
                <w:docPart w:val="D0550451FA0D4E7BA659294C5E723457"/>
              </w:placeholder>
              <w:text/>
            </w:sdtPr>
            <w:sdtContent>
              <w:p w:rsidR="007347FA" w:rsidRPr="007347FA" w:rsidRDefault="007347FA" w:rsidP="007347FA">
                <w:pPr>
                  <w:jc w:val="center"/>
                  <w:rPr>
                    <w:rFonts w:ascii="Arial Narrow" w:hAnsi="Arial Narrow"/>
                    <w:b/>
                    <w:sz w:val="22"/>
                    <w:szCs w:val="22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${</w:t>
                </w:r>
                <w:proofErr w:type="spellStart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farm</w:t>
                </w:r>
                <w:proofErr w:type="spellEnd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}</w:t>
                </w:r>
              </w:p>
            </w:sdtContent>
          </w:sdt>
        </w:tc>
        <w:tc>
          <w:tcPr>
            <w:tcW w:w="1827" w:type="dxa"/>
            <w:gridSpan w:val="7"/>
            <w:tcBorders>
              <w:top w:val="nil"/>
              <w:left w:val="nil"/>
              <w:right w:val="nil"/>
            </w:tcBorders>
          </w:tcPr>
          <w:p w:rsidR="007347FA" w:rsidRPr="007347FA" w:rsidRDefault="007347FA" w:rsidP="007347FA">
            <w:pPr>
              <w:jc w:val="center"/>
              <w:rPr>
                <w:b/>
                <w:sz w:val="22"/>
                <w:szCs w:val="22"/>
                <w:lang w:val="es-ES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"/>
              </w:rPr>
              <w:id w:val="-1731834317"/>
              <w:text/>
            </w:sdtPr>
            <w:sdtContent>
              <w:p w:rsidR="007347FA" w:rsidRPr="007347FA" w:rsidRDefault="007347FA" w:rsidP="007347FA">
                <w:pPr>
                  <w:jc w:val="center"/>
                  <w:rPr>
                    <w:rFonts w:ascii="Arial Narrow" w:hAnsi="Arial Narrow"/>
                    <w:sz w:val="22"/>
                    <w:szCs w:val="22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${</w:t>
                </w:r>
                <w:proofErr w:type="spellStart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town</w:t>
                </w:r>
                <w:proofErr w:type="spellEnd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}</w:t>
                </w:r>
              </w:p>
            </w:sdtContent>
          </w:sdt>
        </w:tc>
        <w:tc>
          <w:tcPr>
            <w:tcW w:w="1466" w:type="dxa"/>
            <w:gridSpan w:val="2"/>
            <w:tcBorders>
              <w:top w:val="nil"/>
              <w:left w:val="nil"/>
              <w:right w:val="thickThinSmallGap" w:sz="24" w:space="0" w:color="auto"/>
            </w:tcBorders>
          </w:tcPr>
          <w:p w:rsidR="007347FA" w:rsidRPr="007347FA" w:rsidRDefault="007347FA" w:rsidP="007347FA">
            <w:pPr>
              <w:jc w:val="center"/>
              <w:rPr>
                <w:b/>
                <w:sz w:val="22"/>
                <w:szCs w:val="22"/>
                <w:lang w:val="es-ES"/>
              </w:rPr>
            </w:pPr>
          </w:p>
          <w:sdt>
            <w:sdtPr>
              <w:rPr>
                <w:rFonts w:ascii="Arial Narrow" w:hAnsi="Arial Narrow"/>
                <w:sz w:val="22"/>
                <w:szCs w:val="22"/>
                <w:lang w:val="es-ES"/>
              </w:rPr>
              <w:id w:val="-771012236"/>
              <w:placeholder>
                <w:docPart w:val="315E40708D1143E384FD8008ED0B81CB"/>
              </w:placeholder>
              <w:text/>
            </w:sdtPr>
            <w:sdtContent>
              <w:p w:rsidR="007347FA" w:rsidRPr="007347FA" w:rsidRDefault="007347FA" w:rsidP="007347FA">
                <w:pPr>
                  <w:jc w:val="center"/>
                  <w:rPr>
                    <w:rFonts w:ascii="Arial Narrow" w:hAnsi="Arial Narrow"/>
                    <w:b/>
                    <w:sz w:val="22"/>
                    <w:szCs w:val="22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${</w:t>
                </w:r>
                <w:proofErr w:type="spellStart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circunscription</w:t>
                </w:r>
                <w:proofErr w:type="spellEnd"/>
                <w:r w:rsidRPr="007347FA">
                  <w:rPr>
                    <w:rFonts w:ascii="Arial Narrow" w:hAnsi="Arial Narrow"/>
                    <w:sz w:val="22"/>
                    <w:szCs w:val="22"/>
                    <w:lang w:val="es-ES"/>
                  </w:rPr>
                  <w:t>}</w:t>
                </w:r>
              </w:p>
            </w:sdtContent>
          </w:sdt>
        </w:tc>
      </w:tr>
      <w:tr w:rsidR="007347FA" w:rsidRPr="007347FA" w:rsidTr="007347FA">
        <w:trPr>
          <w:cantSplit/>
          <w:trHeight w:val="460"/>
          <w:jc w:val="center"/>
        </w:trPr>
        <w:tc>
          <w:tcPr>
            <w:tcW w:w="2023" w:type="dxa"/>
            <w:gridSpan w:val="2"/>
            <w:tcBorders>
              <w:left w:val="thinThickSmallGap" w:sz="24" w:space="0" w:color="auto"/>
              <w:bottom w:val="thickThinSmallGap" w:sz="24" w:space="0" w:color="auto"/>
              <w:right w:val="nil"/>
            </w:tcBorders>
          </w:tcPr>
          <w:p w:rsidR="007347FA" w:rsidRPr="007347FA" w:rsidRDefault="007347FA" w:rsidP="007347FA">
            <w:pPr>
              <w:jc w:val="center"/>
              <w:rPr>
                <w:b/>
                <w:sz w:val="20"/>
                <w:lang w:val="es-ES"/>
              </w:rPr>
            </w:pPr>
            <w:r w:rsidRPr="007347FA">
              <w:rPr>
                <w:b/>
                <w:sz w:val="20"/>
                <w:lang w:val="es-ES"/>
              </w:rPr>
              <w:t>Apto</w:t>
            </w:r>
          </w:p>
        </w:tc>
        <w:tc>
          <w:tcPr>
            <w:tcW w:w="2764" w:type="dxa"/>
            <w:gridSpan w:val="14"/>
            <w:tcBorders>
              <w:left w:val="nil"/>
              <w:bottom w:val="thickThinSmallGap" w:sz="24" w:space="0" w:color="auto"/>
              <w:right w:val="nil"/>
            </w:tcBorders>
          </w:tcPr>
          <w:p w:rsidR="007347FA" w:rsidRPr="007347FA" w:rsidRDefault="007347FA" w:rsidP="007347FA">
            <w:pPr>
              <w:jc w:val="center"/>
              <w:rPr>
                <w:b/>
                <w:sz w:val="20"/>
                <w:lang w:val="es-ES"/>
              </w:rPr>
            </w:pPr>
            <w:r w:rsidRPr="007347FA">
              <w:rPr>
                <w:b/>
                <w:sz w:val="20"/>
                <w:lang w:val="es-ES"/>
              </w:rPr>
              <w:t>CPA</w:t>
            </w:r>
          </w:p>
        </w:tc>
        <w:tc>
          <w:tcPr>
            <w:tcW w:w="2602" w:type="dxa"/>
            <w:gridSpan w:val="10"/>
            <w:tcBorders>
              <w:left w:val="nil"/>
              <w:bottom w:val="thickThinSmallGap" w:sz="24" w:space="0" w:color="auto"/>
              <w:right w:val="nil"/>
            </w:tcBorders>
          </w:tcPr>
          <w:p w:rsidR="007347FA" w:rsidRPr="007347FA" w:rsidRDefault="007347FA" w:rsidP="007347FA">
            <w:pPr>
              <w:jc w:val="center"/>
              <w:rPr>
                <w:b/>
                <w:sz w:val="20"/>
                <w:lang w:val="es-ES"/>
              </w:rPr>
            </w:pPr>
            <w:r w:rsidRPr="007347FA">
              <w:rPr>
                <w:b/>
                <w:sz w:val="20"/>
                <w:lang w:val="es-ES"/>
              </w:rPr>
              <w:t>Finca</w:t>
            </w:r>
          </w:p>
        </w:tc>
        <w:tc>
          <w:tcPr>
            <w:tcW w:w="1827" w:type="dxa"/>
            <w:gridSpan w:val="7"/>
            <w:tcBorders>
              <w:left w:val="nil"/>
              <w:bottom w:val="thickThinSmallGap" w:sz="24" w:space="0" w:color="auto"/>
              <w:right w:val="nil"/>
            </w:tcBorders>
          </w:tcPr>
          <w:p w:rsidR="007347FA" w:rsidRPr="007347FA" w:rsidRDefault="007347FA" w:rsidP="007347FA">
            <w:pPr>
              <w:jc w:val="center"/>
              <w:rPr>
                <w:b/>
                <w:sz w:val="20"/>
                <w:lang w:val="es-ES"/>
              </w:rPr>
            </w:pPr>
            <w:r w:rsidRPr="007347FA">
              <w:rPr>
                <w:b/>
                <w:sz w:val="20"/>
                <w:lang w:val="es-ES"/>
              </w:rPr>
              <w:t>Localidad</w:t>
            </w:r>
          </w:p>
        </w:tc>
        <w:tc>
          <w:tcPr>
            <w:tcW w:w="1466" w:type="dxa"/>
            <w:gridSpan w:val="2"/>
            <w:tcBorders>
              <w:left w:val="nil"/>
              <w:bottom w:val="thickThinSmallGap" w:sz="24" w:space="0" w:color="auto"/>
              <w:right w:val="thickThinSmallGap" w:sz="24" w:space="0" w:color="auto"/>
            </w:tcBorders>
          </w:tcPr>
          <w:p w:rsidR="007347FA" w:rsidRPr="007347FA" w:rsidRDefault="007347FA" w:rsidP="007347FA">
            <w:pPr>
              <w:pStyle w:val="Ttulo1"/>
              <w:rPr>
                <w:noProof w:val="0"/>
                <w:spacing w:val="-14"/>
              </w:rPr>
            </w:pPr>
            <w:r w:rsidRPr="007347FA">
              <w:rPr>
                <w:noProof w:val="0"/>
                <w:spacing w:val="-14"/>
              </w:rPr>
              <w:t>Circunscripción</w:t>
            </w:r>
          </w:p>
        </w:tc>
      </w:tr>
    </w:tbl>
    <w:p w:rsidR="008E1BEB" w:rsidRPr="007347FA" w:rsidRDefault="008E1BEB">
      <w:pPr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5"/>
        <w:gridCol w:w="654"/>
        <w:gridCol w:w="11"/>
        <w:gridCol w:w="189"/>
        <w:gridCol w:w="151"/>
        <w:gridCol w:w="85"/>
        <w:gridCol w:w="15"/>
        <w:gridCol w:w="540"/>
        <w:gridCol w:w="208"/>
        <w:gridCol w:w="452"/>
        <w:gridCol w:w="240"/>
        <w:gridCol w:w="398"/>
        <w:gridCol w:w="327"/>
        <w:gridCol w:w="15"/>
        <w:gridCol w:w="440"/>
        <w:gridCol w:w="240"/>
        <w:gridCol w:w="504"/>
        <w:gridCol w:w="136"/>
        <w:gridCol w:w="236"/>
        <w:gridCol w:w="524"/>
        <w:gridCol w:w="85"/>
        <w:gridCol w:w="355"/>
        <w:gridCol w:w="236"/>
        <w:gridCol w:w="404"/>
        <w:gridCol w:w="240"/>
        <w:gridCol w:w="2370"/>
      </w:tblGrid>
      <w:tr w:rsidR="008E1BEB" w:rsidRPr="007347FA" w:rsidTr="00D94022">
        <w:trPr>
          <w:cantSplit/>
          <w:trHeight w:val="360"/>
          <w:jc w:val="center"/>
        </w:trPr>
        <w:tc>
          <w:tcPr>
            <w:tcW w:w="10682" w:type="dxa"/>
            <w:gridSpan w:val="26"/>
            <w:tcBorders>
              <w:top w:val="thinThickSmallGap" w:sz="24" w:space="0" w:color="auto"/>
              <w:left w:val="thinThickSmallGap" w:sz="24" w:space="0" w:color="auto"/>
              <w:bottom w:val="single" w:sz="18" w:space="0" w:color="auto"/>
              <w:right w:val="thickThinSmallGap" w:sz="24" w:space="0" w:color="auto"/>
            </w:tcBorders>
            <w:vAlign w:val="center"/>
          </w:tcPr>
          <w:p w:rsidR="008E1BEB" w:rsidRPr="007347FA" w:rsidRDefault="008E1BEB">
            <w:pPr>
              <w:pStyle w:val="Ttulo2"/>
              <w:jc w:val="center"/>
              <w:rPr>
                <w:noProof w:val="0"/>
                <w:sz w:val="28"/>
              </w:rPr>
            </w:pPr>
            <w:r w:rsidRPr="007347FA">
              <w:rPr>
                <w:noProof w:val="0"/>
              </w:rPr>
              <w:lastRenderedPageBreak/>
              <w:br w:type="page"/>
            </w:r>
          </w:p>
          <w:p w:rsidR="008E1BEB" w:rsidRPr="007347FA" w:rsidRDefault="008E1BEB">
            <w:pPr>
              <w:pStyle w:val="Ttulo2"/>
              <w:jc w:val="center"/>
              <w:rPr>
                <w:noProof w:val="0"/>
                <w:sz w:val="32"/>
              </w:rPr>
            </w:pPr>
            <w:r w:rsidRPr="007347FA">
              <w:rPr>
                <w:noProof w:val="0"/>
                <w:sz w:val="32"/>
              </w:rPr>
              <w:t xml:space="preserve">SOLO PARA </w:t>
            </w:r>
            <w:proofErr w:type="gramStart"/>
            <w:r w:rsidRPr="007347FA">
              <w:rPr>
                <w:noProof w:val="0"/>
                <w:sz w:val="32"/>
              </w:rPr>
              <w:t>USO  OFICIAL</w:t>
            </w:r>
            <w:proofErr w:type="gramEnd"/>
          </w:p>
          <w:p w:rsidR="008E1BEB" w:rsidRPr="007347FA" w:rsidRDefault="008E1BEB">
            <w:pPr>
              <w:rPr>
                <w:lang w:val="es-ES"/>
              </w:rPr>
            </w:pPr>
          </w:p>
        </w:tc>
      </w:tr>
      <w:tr w:rsidR="008E1BEB" w:rsidRPr="007347FA" w:rsidTr="00D94022">
        <w:trPr>
          <w:cantSplit/>
          <w:trHeight w:val="520"/>
          <w:jc w:val="center"/>
        </w:trPr>
        <w:tc>
          <w:tcPr>
            <w:tcW w:w="2740" w:type="dxa"/>
            <w:gridSpan w:val="7"/>
            <w:tcBorders>
              <w:top w:val="single" w:sz="18" w:space="0" w:color="auto"/>
              <w:left w:val="thinThickSmallGap" w:sz="24" w:space="0" w:color="auto"/>
              <w:right w:val="nil"/>
            </w:tcBorders>
          </w:tcPr>
          <w:p w:rsidR="008E1BEB" w:rsidRPr="007347FA" w:rsidRDefault="008E1BEB">
            <w:pPr>
              <w:pStyle w:val="Ttulo2"/>
              <w:rPr>
                <w:noProof w:val="0"/>
                <w:sz w:val="24"/>
              </w:rPr>
            </w:pPr>
            <w:r w:rsidRPr="007347FA">
              <w:rPr>
                <w:noProof w:val="0"/>
                <w:sz w:val="24"/>
              </w:rPr>
              <w:t>Del Pasaporte Anterior</w:t>
            </w:r>
          </w:p>
          <w:p w:rsidR="008E1BEB" w:rsidRPr="007347FA" w:rsidRDefault="008E1BEB">
            <w:pPr>
              <w:rPr>
                <w:lang w:val="es-ES"/>
              </w:rPr>
            </w:pPr>
          </w:p>
          <w:bookmarkStart w:id="3" w:name="Texto35"/>
          <w:p w:rsidR="008E1BEB" w:rsidRPr="007347FA" w:rsidRDefault="008E1BEB" w:rsidP="00C47EA9">
            <w:pPr>
              <w:jc w:val="center"/>
              <w:rPr>
                <w:rFonts w:ascii="Arial Narrow" w:hAnsi="Arial Narrow"/>
                <w:b/>
                <w:sz w:val="20"/>
                <w:lang w:val="es-ES"/>
              </w:rPr>
            </w:pPr>
            <w:r w:rsidRPr="007347FA">
              <w:rPr>
                <w:rFonts w:ascii="Arial Narrow" w:hAnsi="Arial Narrow"/>
                <w:b/>
                <w:sz w:val="20"/>
                <w:lang w:val="es-ES"/>
              </w:rPr>
              <w:fldChar w:fldCharType="begin">
                <w:ffData>
                  <w:name w:val="Texto35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7347FA">
              <w:rPr>
                <w:rFonts w:ascii="Arial Narrow" w:hAnsi="Arial Narrow"/>
                <w:b/>
                <w:sz w:val="20"/>
                <w:lang w:val="es-ES"/>
              </w:rPr>
              <w:instrText xml:space="preserve"> FORMTEXT </w:instrText>
            </w:r>
            <w:r w:rsidR="001444E8" w:rsidRPr="007347FA">
              <w:rPr>
                <w:rFonts w:ascii="Arial Narrow" w:hAnsi="Arial Narrow"/>
                <w:b/>
                <w:sz w:val="20"/>
                <w:lang w:val="es-ES"/>
              </w:rPr>
            </w:r>
            <w:r w:rsidR="001444E8" w:rsidRPr="007347FA">
              <w:rPr>
                <w:rFonts w:ascii="Arial Narrow" w:hAnsi="Arial Narrow"/>
                <w:b/>
                <w:sz w:val="20"/>
                <w:lang w:val="es-ES"/>
              </w:rPr>
              <w:fldChar w:fldCharType="separate"/>
            </w:r>
            <w:r w:rsidRPr="007347FA">
              <w:rPr>
                <w:rFonts w:ascii="Arial Narrow" w:hAnsi="Arial Narrow"/>
                <w:b/>
                <w:sz w:val="20"/>
                <w:lang w:val="es-ES"/>
              </w:rPr>
              <w:fldChar w:fldCharType="end"/>
            </w:r>
            <w:bookmarkEnd w:id="3"/>
          </w:p>
        </w:tc>
        <w:tc>
          <w:tcPr>
            <w:tcW w:w="2180" w:type="dxa"/>
            <w:gridSpan w:val="7"/>
            <w:tcBorders>
              <w:top w:val="single" w:sz="18" w:space="0" w:color="auto"/>
              <w:left w:val="nil"/>
              <w:right w:val="nil"/>
            </w:tcBorders>
          </w:tcPr>
          <w:p w:rsidR="008E1BEB" w:rsidRPr="007347FA" w:rsidRDefault="008E1BEB">
            <w:pPr>
              <w:rPr>
                <w:lang w:val="es-ES"/>
              </w:rPr>
            </w:pPr>
          </w:p>
          <w:p w:rsidR="008E1BEB" w:rsidRPr="007347FA" w:rsidRDefault="008E1BEB">
            <w:pPr>
              <w:rPr>
                <w:lang w:val="es-ES"/>
              </w:rPr>
            </w:pPr>
          </w:p>
          <w:bookmarkStart w:id="4" w:name="Texto36"/>
          <w:p w:rsidR="008E1BEB" w:rsidRPr="007347FA" w:rsidRDefault="008E1BEB" w:rsidP="00C47EA9">
            <w:pPr>
              <w:jc w:val="center"/>
              <w:rPr>
                <w:rFonts w:ascii="Arial Narrow" w:hAnsi="Arial Narrow"/>
                <w:b/>
                <w:sz w:val="20"/>
                <w:lang w:val="es-ES"/>
              </w:rPr>
            </w:pPr>
            <w:r w:rsidRPr="007347FA">
              <w:rPr>
                <w:rFonts w:ascii="Arial Narrow" w:hAnsi="Arial Narrow"/>
                <w:b/>
                <w:sz w:val="20"/>
                <w:lang w:val="es-ES"/>
              </w:rPr>
              <w:fldChar w:fldCharType="begin">
                <w:ffData>
                  <w:name w:val="Texto36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r w:rsidRPr="007347FA">
              <w:rPr>
                <w:rFonts w:ascii="Arial Narrow" w:hAnsi="Arial Narrow"/>
                <w:b/>
                <w:sz w:val="20"/>
                <w:lang w:val="es-ES"/>
              </w:rPr>
              <w:instrText xml:space="preserve"> FORMTEXT </w:instrText>
            </w:r>
            <w:r w:rsidR="001444E8" w:rsidRPr="007347FA">
              <w:rPr>
                <w:rFonts w:ascii="Arial Narrow" w:hAnsi="Arial Narrow"/>
                <w:b/>
                <w:sz w:val="20"/>
                <w:lang w:val="es-ES"/>
              </w:rPr>
            </w:r>
            <w:r w:rsidR="001444E8" w:rsidRPr="007347FA">
              <w:rPr>
                <w:rFonts w:ascii="Arial Narrow" w:hAnsi="Arial Narrow"/>
                <w:b/>
                <w:sz w:val="20"/>
                <w:lang w:val="es-ES"/>
              </w:rPr>
              <w:fldChar w:fldCharType="separate"/>
            </w:r>
            <w:r w:rsidRPr="007347FA">
              <w:rPr>
                <w:rFonts w:ascii="Arial Narrow" w:hAnsi="Arial Narrow"/>
                <w:b/>
                <w:sz w:val="20"/>
                <w:lang w:val="es-ES"/>
              </w:rPr>
              <w:fldChar w:fldCharType="end"/>
            </w:r>
            <w:bookmarkEnd w:id="4"/>
          </w:p>
        </w:tc>
        <w:tc>
          <w:tcPr>
            <w:tcW w:w="5762" w:type="dxa"/>
            <w:gridSpan w:val="12"/>
            <w:tcBorders>
              <w:top w:val="single" w:sz="18" w:space="0" w:color="auto"/>
              <w:left w:val="nil"/>
              <w:right w:val="thickThinSmallGap" w:sz="24" w:space="0" w:color="auto"/>
            </w:tcBorders>
          </w:tcPr>
          <w:p w:rsidR="008E1BEB" w:rsidRPr="007347FA" w:rsidRDefault="008E1BEB">
            <w:pPr>
              <w:rPr>
                <w:lang w:val="es-ES"/>
              </w:rPr>
            </w:pPr>
          </w:p>
          <w:p w:rsidR="008E1BEB" w:rsidRPr="007347FA" w:rsidRDefault="008E1BEB">
            <w:pPr>
              <w:rPr>
                <w:lang w:val="es-ES"/>
              </w:rPr>
            </w:pPr>
          </w:p>
          <w:p w:rsidR="008E1BEB" w:rsidRPr="007347FA" w:rsidRDefault="008E1BEB">
            <w:pPr>
              <w:rPr>
                <w:rFonts w:ascii="Arial Narrow" w:hAnsi="Arial Narrow"/>
                <w:b/>
                <w:sz w:val="20"/>
                <w:lang w:val="es-ES"/>
              </w:rPr>
            </w:pPr>
          </w:p>
        </w:tc>
      </w:tr>
      <w:tr w:rsidR="008E1BEB" w:rsidRPr="007347FA" w:rsidTr="00D94022">
        <w:trPr>
          <w:cantSplit/>
          <w:trHeight w:val="520"/>
          <w:jc w:val="center"/>
        </w:trPr>
        <w:tc>
          <w:tcPr>
            <w:tcW w:w="2489" w:type="dxa"/>
            <w:gridSpan w:val="4"/>
            <w:tcBorders>
              <w:left w:val="thinThickSmallGap" w:sz="24" w:space="0" w:color="auto"/>
              <w:bottom w:val="single" w:sz="18" w:space="0" w:color="auto"/>
              <w:right w:val="nil"/>
            </w:tcBorders>
          </w:tcPr>
          <w:p w:rsidR="008E1BEB" w:rsidRPr="007347FA" w:rsidRDefault="008E1BEB">
            <w:pPr>
              <w:pStyle w:val="Ttulo2"/>
              <w:rPr>
                <w:noProof w:val="0"/>
              </w:rPr>
            </w:pPr>
            <w:r w:rsidRPr="007347FA">
              <w:rPr>
                <w:noProof w:val="0"/>
              </w:rPr>
              <w:t xml:space="preserve">       No. Pasaporte</w:t>
            </w:r>
          </w:p>
          <w:p w:rsidR="008E1BEB" w:rsidRPr="007347FA" w:rsidRDefault="008E1BEB">
            <w:pPr>
              <w:rPr>
                <w:lang w:val="es-E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8E1BEB" w:rsidRPr="007347FA" w:rsidRDefault="008E1BEB">
            <w:pPr>
              <w:pStyle w:val="Ttulo2"/>
              <w:ind w:left="452"/>
              <w:rPr>
                <w:noProof w:val="0"/>
              </w:rPr>
            </w:pPr>
          </w:p>
          <w:p w:rsidR="008E1BEB" w:rsidRPr="007347FA" w:rsidRDefault="008E1BEB">
            <w:pPr>
              <w:rPr>
                <w:lang w:val="es-ES"/>
              </w:rPr>
            </w:pPr>
          </w:p>
        </w:tc>
        <w:tc>
          <w:tcPr>
            <w:tcW w:w="1853" w:type="dxa"/>
            <w:gridSpan w:val="6"/>
            <w:tcBorders>
              <w:left w:val="nil"/>
              <w:bottom w:val="single" w:sz="18" w:space="0" w:color="auto"/>
              <w:right w:val="nil"/>
            </w:tcBorders>
          </w:tcPr>
          <w:p w:rsidR="008E1BEB" w:rsidRPr="007347FA" w:rsidRDefault="008E1BEB">
            <w:pPr>
              <w:pStyle w:val="Ttulo2"/>
              <w:ind w:left="252"/>
              <w:rPr>
                <w:noProof w:val="0"/>
              </w:rPr>
            </w:pPr>
            <w:r w:rsidRPr="007347FA">
              <w:rPr>
                <w:noProof w:val="0"/>
              </w:rPr>
              <w:t>Fecha Emisión</w:t>
            </w:r>
          </w:p>
          <w:p w:rsidR="008E1BEB" w:rsidRPr="007347FA" w:rsidRDefault="008E1BEB">
            <w:pPr>
              <w:rPr>
                <w:lang w:val="es-ES"/>
              </w:rPr>
            </w:pPr>
          </w:p>
        </w:tc>
        <w:tc>
          <w:tcPr>
            <w:tcW w:w="32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8E1BEB" w:rsidRPr="007347FA" w:rsidRDefault="008E1BEB">
            <w:pPr>
              <w:pStyle w:val="Ttulo2"/>
              <w:ind w:left="592"/>
              <w:rPr>
                <w:noProof w:val="0"/>
              </w:rPr>
            </w:pPr>
          </w:p>
          <w:p w:rsidR="008E1BEB" w:rsidRPr="007347FA" w:rsidRDefault="008E1BEB">
            <w:pPr>
              <w:rPr>
                <w:lang w:val="es-ES"/>
              </w:rPr>
            </w:pPr>
          </w:p>
        </w:tc>
        <w:tc>
          <w:tcPr>
            <w:tcW w:w="5777" w:type="dxa"/>
            <w:gridSpan w:val="13"/>
            <w:tcBorders>
              <w:left w:val="nil"/>
              <w:bottom w:val="single" w:sz="18" w:space="0" w:color="auto"/>
              <w:right w:val="thickThinSmallGap" w:sz="24" w:space="0" w:color="auto"/>
            </w:tcBorders>
          </w:tcPr>
          <w:p w:rsidR="008E1BEB" w:rsidRPr="007347FA" w:rsidRDefault="008E1BEB">
            <w:pPr>
              <w:pStyle w:val="Ttulo2"/>
              <w:ind w:left="392"/>
              <w:rPr>
                <w:noProof w:val="0"/>
              </w:rPr>
            </w:pPr>
            <w:r w:rsidRPr="007347FA">
              <w:rPr>
                <w:noProof w:val="0"/>
              </w:rPr>
              <w:t xml:space="preserve">Lugar Emisión                                     </w:t>
            </w:r>
          </w:p>
          <w:p w:rsidR="008E1BEB" w:rsidRPr="007347FA" w:rsidRDefault="008E1BEB">
            <w:pPr>
              <w:rPr>
                <w:lang w:val="es-ES"/>
              </w:rPr>
            </w:pPr>
          </w:p>
        </w:tc>
      </w:tr>
      <w:tr w:rsidR="008E1BEB" w:rsidRPr="007347FA" w:rsidTr="00D94022">
        <w:trPr>
          <w:cantSplit/>
          <w:trHeight w:val="339"/>
          <w:jc w:val="center"/>
        </w:trPr>
        <w:tc>
          <w:tcPr>
            <w:tcW w:w="1635" w:type="dxa"/>
            <w:tcBorders>
              <w:top w:val="single" w:sz="18" w:space="0" w:color="auto"/>
              <w:left w:val="thinThickSmallGap" w:sz="24" w:space="0" w:color="auto"/>
              <w:bottom w:val="nil"/>
              <w:right w:val="nil"/>
            </w:tcBorders>
          </w:tcPr>
          <w:p w:rsidR="008E1BEB" w:rsidRPr="007347FA" w:rsidRDefault="008E1BEB">
            <w:pPr>
              <w:pStyle w:val="Ttulo2"/>
              <w:rPr>
                <w:noProof w:val="0"/>
              </w:rPr>
            </w:pPr>
          </w:p>
          <w:p w:rsidR="008E1BEB" w:rsidRPr="007347FA" w:rsidRDefault="008E1BEB">
            <w:pPr>
              <w:pStyle w:val="Ttulo2"/>
              <w:jc w:val="center"/>
              <w:rPr>
                <w:noProof w:val="0"/>
              </w:rPr>
            </w:pPr>
            <w:r w:rsidRPr="007347FA">
              <w:rPr>
                <w:noProof w:val="0"/>
              </w:rPr>
              <w:t>Tipo Pasaporte</w:t>
            </w:r>
          </w:p>
        </w:tc>
        <w:tc>
          <w:tcPr>
            <w:tcW w:w="1853" w:type="dxa"/>
            <w:gridSpan w:val="8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8E1BEB" w:rsidRPr="007347FA" w:rsidRDefault="001444E8">
            <w:pPr>
              <w:rPr>
                <w:sz w:val="20"/>
                <w:lang w:val="es-ES"/>
              </w:rPr>
            </w:pPr>
            <w:sdt>
              <w:sdtPr>
                <w:rPr>
                  <w:sz w:val="20"/>
                  <w:lang w:val="es-ES"/>
                </w:rPr>
                <w:id w:val="-1169253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45DA" w:rsidRPr="007347FA">
                  <w:rPr>
                    <w:rFonts w:ascii="MS Gothic" w:eastAsia="MS Gothic" w:hAnsi="MS Gothic"/>
                    <w:sz w:val="20"/>
                    <w:lang w:val="es-ES"/>
                  </w:rPr>
                  <w:t>☐</w:t>
                </w:r>
              </w:sdtContent>
            </w:sdt>
            <w:r w:rsidR="00D15DB8" w:rsidRPr="007347FA">
              <w:rPr>
                <w:sz w:val="20"/>
                <w:lang w:val="es-ES"/>
              </w:rPr>
              <w:t xml:space="preserve"> </w:t>
            </w:r>
            <w:r w:rsidR="008E1BEB" w:rsidRPr="007347FA">
              <w:rPr>
                <w:sz w:val="20"/>
                <w:lang w:val="es-ES"/>
              </w:rPr>
              <w:t>Corriente</w:t>
            </w:r>
          </w:p>
        </w:tc>
        <w:tc>
          <w:tcPr>
            <w:tcW w:w="1417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8E1BEB" w:rsidRPr="007347FA" w:rsidRDefault="001444E8">
            <w:pPr>
              <w:rPr>
                <w:sz w:val="20"/>
                <w:lang w:val="es-ES"/>
              </w:rPr>
            </w:pPr>
            <w:sdt>
              <w:sdtPr>
                <w:rPr>
                  <w:sz w:val="20"/>
                  <w:lang w:val="es-ES"/>
                </w:rPr>
                <w:id w:val="-418644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5DB8" w:rsidRPr="007347FA">
                  <w:rPr>
                    <w:rFonts w:ascii="MS Gothic" w:eastAsia="MS Gothic" w:hAnsi="MS Gothic"/>
                    <w:sz w:val="20"/>
                    <w:lang w:val="es-ES"/>
                  </w:rPr>
                  <w:t>☐</w:t>
                </w:r>
              </w:sdtContent>
            </w:sdt>
            <w:r w:rsidR="00D15DB8" w:rsidRPr="007347FA">
              <w:rPr>
                <w:sz w:val="20"/>
                <w:lang w:val="es-ES"/>
              </w:rPr>
              <w:t xml:space="preserve"> </w:t>
            </w:r>
            <w:r w:rsidR="008E1BEB" w:rsidRPr="007347FA">
              <w:rPr>
                <w:sz w:val="20"/>
                <w:lang w:val="es-ES"/>
              </w:rPr>
              <w:t>Oficial</w:t>
            </w:r>
          </w:p>
        </w:tc>
        <w:tc>
          <w:tcPr>
            <w:tcW w:w="1199" w:type="dxa"/>
            <w:gridSpan w:val="4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8E1BEB" w:rsidRPr="007347FA" w:rsidRDefault="001444E8">
            <w:pPr>
              <w:rPr>
                <w:sz w:val="20"/>
                <w:lang w:val="es-ES"/>
              </w:rPr>
            </w:pPr>
            <w:sdt>
              <w:sdtPr>
                <w:rPr>
                  <w:sz w:val="20"/>
                  <w:lang w:val="es-ES"/>
                </w:rPr>
                <w:id w:val="1296338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5DB8" w:rsidRPr="007347FA">
                  <w:rPr>
                    <w:rFonts w:ascii="MS Gothic" w:eastAsia="MS Gothic" w:hAnsi="MS Gothic"/>
                    <w:sz w:val="20"/>
                    <w:lang w:val="es-ES"/>
                  </w:rPr>
                  <w:t>☐</w:t>
                </w:r>
              </w:sdtContent>
            </w:sdt>
            <w:r w:rsidR="00D15DB8" w:rsidRPr="007347FA">
              <w:rPr>
                <w:sz w:val="20"/>
                <w:lang w:val="es-ES"/>
              </w:rPr>
              <w:t xml:space="preserve"> </w:t>
            </w:r>
            <w:r w:rsidR="008E1BEB" w:rsidRPr="007347FA">
              <w:rPr>
                <w:sz w:val="20"/>
                <w:lang w:val="es-ES"/>
              </w:rPr>
              <w:t>Marino</w:t>
            </w:r>
          </w:p>
        </w:tc>
        <w:tc>
          <w:tcPr>
            <w:tcW w:w="4578" w:type="dxa"/>
            <w:gridSpan w:val="9"/>
            <w:vMerge w:val="restart"/>
            <w:tcBorders>
              <w:top w:val="single" w:sz="18" w:space="0" w:color="auto"/>
              <w:left w:val="single" w:sz="18" w:space="0" w:color="auto"/>
              <w:right w:val="thickThinSmallGap" w:sz="24" w:space="0" w:color="auto"/>
            </w:tcBorders>
          </w:tcPr>
          <w:p w:rsidR="008E1BEB" w:rsidRPr="007347FA" w:rsidRDefault="008E1BEB">
            <w:pPr>
              <w:rPr>
                <w:b/>
                <w:sz w:val="20"/>
                <w:lang w:val="es-ES"/>
              </w:rPr>
            </w:pPr>
            <w:r w:rsidRPr="007347FA">
              <w:rPr>
                <w:b/>
                <w:sz w:val="20"/>
                <w:lang w:val="es-ES"/>
              </w:rPr>
              <w:t>Razón de no disponibilidad:</w:t>
            </w:r>
          </w:p>
          <w:p w:rsidR="008E1BEB" w:rsidRPr="007347FA" w:rsidRDefault="008E1BEB">
            <w:pPr>
              <w:rPr>
                <w:b/>
                <w:sz w:val="20"/>
                <w:lang w:val="es-ES"/>
              </w:rPr>
            </w:pPr>
          </w:p>
          <w:p w:rsidR="008E1BEB" w:rsidRPr="007347FA" w:rsidRDefault="008E1BEB">
            <w:pPr>
              <w:rPr>
                <w:b/>
                <w:sz w:val="20"/>
                <w:lang w:val="es-ES"/>
              </w:rPr>
            </w:pPr>
          </w:p>
          <w:p w:rsidR="008E1BEB" w:rsidRPr="007347FA" w:rsidRDefault="008E1BEB">
            <w:pPr>
              <w:rPr>
                <w:b/>
                <w:sz w:val="20"/>
                <w:lang w:val="es-ES"/>
              </w:rPr>
            </w:pPr>
          </w:p>
        </w:tc>
      </w:tr>
      <w:tr w:rsidR="008E1BEB" w:rsidRPr="007347FA" w:rsidTr="00D94022">
        <w:trPr>
          <w:cantSplit/>
          <w:trHeight w:val="280"/>
          <w:jc w:val="center"/>
        </w:trPr>
        <w:tc>
          <w:tcPr>
            <w:tcW w:w="1635" w:type="dxa"/>
            <w:tcBorders>
              <w:top w:val="nil"/>
              <w:left w:val="thinThickSmallGap" w:sz="24" w:space="0" w:color="auto"/>
              <w:bottom w:val="single" w:sz="18" w:space="0" w:color="auto"/>
              <w:right w:val="nil"/>
            </w:tcBorders>
          </w:tcPr>
          <w:p w:rsidR="008E1BEB" w:rsidRPr="007347FA" w:rsidRDefault="008E1BEB">
            <w:pPr>
              <w:pStyle w:val="Ttulo1"/>
              <w:rPr>
                <w:noProof w:val="0"/>
              </w:rPr>
            </w:pPr>
          </w:p>
        </w:tc>
        <w:tc>
          <w:tcPr>
            <w:tcW w:w="1853" w:type="dxa"/>
            <w:gridSpan w:val="8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8E1BEB" w:rsidRPr="007347FA" w:rsidRDefault="001444E8">
            <w:pPr>
              <w:rPr>
                <w:sz w:val="20"/>
                <w:lang w:val="es-ES"/>
              </w:rPr>
            </w:pPr>
            <w:sdt>
              <w:sdtPr>
                <w:rPr>
                  <w:sz w:val="20"/>
                  <w:lang w:val="es-ES"/>
                </w:rPr>
                <w:id w:val="-11690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45DA" w:rsidRPr="007347FA">
                  <w:rPr>
                    <w:rFonts w:ascii="MS Gothic" w:eastAsia="MS Gothic" w:hAnsi="MS Gothic"/>
                    <w:sz w:val="20"/>
                    <w:lang w:val="es-ES"/>
                  </w:rPr>
                  <w:t>☐</w:t>
                </w:r>
              </w:sdtContent>
            </w:sdt>
            <w:r w:rsidR="00D15DB8" w:rsidRPr="007347FA">
              <w:rPr>
                <w:sz w:val="20"/>
                <w:lang w:val="es-ES"/>
              </w:rPr>
              <w:t xml:space="preserve"> </w:t>
            </w:r>
            <w:r w:rsidR="008E1BEB" w:rsidRPr="007347FA">
              <w:rPr>
                <w:sz w:val="20"/>
                <w:lang w:val="es-ES"/>
              </w:rPr>
              <w:t>Diplomático</w:t>
            </w:r>
          </w:p>
        </w:tc>
        <w:tc>
          <w:tcPr>
            <w:tcW w:w="1417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8E1BEB" w:rsidRPr="007347FA" w:rsidRDefault="001444E8">
            <w:pPr>
              <w:rPr>
                <w:sz w:val="20"/>
                <w:lang w:val="es-ES"/>
              </w:rPr>
            </w:pPr>
            <w:sdt>
              <w:sdtPr>
                <w:rPr>
                  <w:sz w:val="20"/>
                  <w:lang w:val="es-ES"/>
                </w:rPr>
                <w:id w:val="-271092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15DB8" w:rsidRPr="007347FA">
                  <w:rPr>
                    <w:rFonts w:ascii="MS Gothic" w:eastAsia="MS Gothic" w:hAnsi="MS Gothic"/>
                    <w:sz w:val="20"/>
                    <w:lang w:val="es-ES"/>
                  </w:rPr>
                  <w:t>☐</w:t>
                </w:r>
              </w:sdtContent>
            </w:sdt>
            <w:r w:rsidR="00D15DB8" w:rsidRPr="007347FA">
              <w:rPr>
                <w:sz w:val="20"/>
                <w:lang w:val="es-ES"/>
              </w:rPr>
              <w:t xml:space="preserve"> </w:t>
            </w:r>
            <w:r w:rsidR="008E1BEB" w:rsidRPr="007347FA">
              <w:rPr>
                <w:sz w:val="20"/>
                <w:lang w:val="es-ES"/>
              </w:rPr>
              <w:t>Servicio</w:t>
            </w:r>
          </w:p>
        </w:tc>
        <w:tc>
          <w:tcPr>
            <w:tcW w:w="1199" w:type="dxa"/>
            <w:gridSpan w:val="4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8E1BEB" w:rsidRPr="007347FA" w:rsidRDefault="008E1BEB">
            <w:pPr>
              <w:rPr>
                <w:sz w:val="20"/>
                <w:lang w:val="es-ES"/>
              </w:rPr>
            </w:pPr>
          </w:p>
        </w:tc>
        <w:tc>
          <w:tcPr>
            <w:tcW w:w="4586" w:type="dxa"/>
            <w:gridSpan w:val="9"/>
            <w:vMerge/>
            <w:tcBorders>
              <w:left w:val="single" w:sz="18" w:space="0" w:color="auto"/>
              <w:bottom w:val="single" w:sz="18" w:space="0" w:color="auto"/>
              <w:right w:val="thickThinSmallGap" w:sz="24" w:space="0" w:color="auto"/>
            </w:tcBorders>
          </w:tcPr>
          <w:p w:rsidR="008E1BEB" w:rsidRPr="007347FA" w:rsidRDefault="008E1BEB">
            <w:pPr>
              <w:rPr>
                <w:lang w:val="es-ES"/>
              </w:rPr>
            </w:pPr>
          </w:p>
        </w:tc>
      </w:tr>
      <w:tr w:rsidR="008E1BEB" w:rsidRPr="007347FA" w:rsidTr="00D94022">
        <w:trPr>
          <w:cantSplit/>
          <w:trHeight w:val="380"/>
          <w:jc w:val="center"/>
        </w:trPr>
        <w:tc>
          <w:tcPr>
            <w:tcW w:w="3940" w:type="dxa"/>
            <w:gridSpan w:val="10"/>
            <w:tcBorders>
              <w:top w:val="single" w:sz="18" w:space="0" w:color="auto"/>
              <w:left w:val="thinThickSmallGap" w:sz="24" w:space="0" w:color="auto"/>
              <w:right w:val="nil"/>
            </w:tcBorders>
          </w:tcPr>
          <w:p w:rsidR="008E1BEB" w:rsidRPr="007347FA" w:rsidRDefault="008E1BEB">
            <w:pPr>
              <w:pStyle w:val="Ttulo1"/>
              <w:jc w:val="left"/>
              <w:rPr>
                <w:noProof w:val="0"/>
              </w:rPr>
            </w:pPr>
          </w:p>
          <w:sdt>
            <w:sdtPr>
              <w:rPr>
                <w:rFonts w:ascii="Arial Narrow" w:hAnsi="Arial Narrow"/>
                <w:b/>
                <w:sz w:val="20"/>
                <w:lang w:val="es-ES"/>
              </w:rPr>
              <w:id w:val="484209850"/>
              <w:placeholder>
                <w:docPart w:val="BDD234E6373449D5894BE4D9E88CD83D"/>
              </w:placeholder>
              <w:showingPlcHdr/>
              <w:text/>
            </w:sdtPr>
            <w:sdtEndPr/>
            <w:sdtContent>
              <w:p w:rsidR="008E1BEB" w:rsidRPr="007347FA" w:rsidRDefault="00D15DB8" w:rsidP="00D15DB8">
                <w:pPr>
                  <w:jc w:val="center"/>
                  <w:rPr>
                    <w:rFonts w:ascii="Arial Narrow" w:hAnsi="Arial Narrow"/>
                    <w:b/>
                    <w:sz w:val="20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0"/>
                    <w:lang w:val="es-ES"/>
                  </w:rPr>
                  <w:t xml:space="preserve"> </w:t>
                </w:r>
              </w:p>
            </w:sdtContent>
          </w:sdt>
        </w:tc>
        <w:tc>
          <w:tcPr>
            <w:tcW w:w="24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8E1BEB" w:rsidRPr="007347FA" w:rsidRDefault="008E1BEB">
            <w:pPr>
              <w:rPr>
                <w:b/>
                <w:lang w:val="es-ES"/>
              </w:rPr>
            </w:pPr>
          </w:p>
          <w:p w:rsidR="008E1BEB" w:rsidRPr="007347FA" w:rsidRDefault="008E1BEB">
            <w:pPr>
              <w:rPr>
                <w:b/>
                <w:lang w:val="es-ES"/>
              </w:rPr>
            </w:pPr>
          </w:p>
        </w:tc>
        <w:tc>
          <w:tcPr>
            <w:tcW w:w="3900" w:type="dxa"/>
            <w:gridSpan w:val="13"/>
            <w:tcBorders>
              <w:top w:val="single" w:sz="18" w:space="0" w:color="auto"/>
              <w:left w:val="nil"/>
              <w:right w:val="nil"/>
            </w:tcBorders>
          </w:tcPr>
          <w:p w:rsidR="008E1BEB" w:rsidRPr="007347FA" w:rsidRDefault="008E1BEB">
            <w:pPr>
              <w:rPr>
                <w:b/>
                <w:lang w:val="es-ES"/>
              </w:rPr>
            </w:pPr>
          </w:p>
          <w:sdt>
            <w:sdtPr>
              <w:rPr>
                <w:rFonts w:ascii="Arial Narrow" w:hAnsi="Arial Narrow"/>
                <w:b/>
                <w:sz w:val="20"/>
                <w:lang w:val="es-ES"/>
              </w:rPr>
              <w:id w:val="-366210088"/>
              <w:placeholder>
                <w:docPart w:val="610F4ED5D1C74F9A86A6C5DC81938407"/>
              </w:placeholder>
              <w:showingPlcHdr/>
              <w:text/>
            </w:sdtPr>
            <w:sdtEndPr/>
            <w:sdtContent>
              <w:p w:rsidR="008E1BEB" w:rsidRPr="007347FA" w:rsidRDefault="00D15DB8" w:rsidP="00D15DB8">
                <w:pPr>
                  <w:jc w:val="center"/>
                  <w:rPr>
                    <w:rFonts w:ascii="Arial Narrow" w:hAnsi="Arial Narrow"/>
                    <w:b/>
                    <w:sz w:val="20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0"/>
                    <w:lang w:val="es-ES"/>
                  </w:rPr>
                  <w:t xml:space="preserve"> </w:t>
                </w:r>
              </w:p>
            </w:sdtContent>
          </w:sdt>
        </w:tc>
        <w:tc>
          <w:tcPr>
            <w:tcW w:w="24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8E1BEB" w:rsidRPr="007347FA" w:rsidRDefault="008E1BEB">
            <w:pPr>
              <w:rPr>
                <w:b/>
                <w:lang w:val="es-ES"/>
              </w:rPr>
            </w:pPr>
          </w:p>
          <w:p w:rsidR="008E1BEB" w:rsidRPr="007347FA" w:rsidRDefault="008E1BEB">
            <w:pPr>
              <w:rPr>
                <w:b/>
                <w:lang w:val="es-ES"/>
              </w:rPr>
            </w:pPr>
          </w:p>
        </w:tc>
        <w:tc>
          <w:tcPr>
            <w:tcW w:w="2362" w:type="dxa"/>
            <w:tcBorders>
              <w:top w:val="single" w:sz="18" w:space="0" w:color="auto"/>
              <w:left w:val="nil"/>
              <w:right w:val="thickThinSmallGap" w:sz="24" w:space="0" w:color="auto"/>
            </w:tcBorders>
          </w:tcPr>
          <w:p w:rsidR="008E1BEB" w:rsidRPr="007347FA" w:rsidRDefault="008E1BEB">
            <w:pPr>
              <w:rPr>
                <w:b/>
                <w:lang w:val="es-ES"/>
              </w:rPr>
            </w:pPr>
          </w:p>
          <w:p w:rsidR="008E1BEB" w:rsidRPr="007347FA" w:rsidRDefault="008E1BEB">
            <w:pPr>
              <w:jc w:val="center"/>
              <w:rPr>
                <w:b/>
                <w:lang w:val="es-ES"/>
              </w:rPr>
            </w:pPr>
            <w:r w:rsidRPr="007347FA">
              <w:rPr>
                <w:rFonts w:ascii="Arial Narrow" w:hAnsi="Arial Narrow"/>
                <w:b/>
                <w:noProof/>
                <w:sz w:val="20"/>
                <w:lang w:val="es-ES"/>
              </w:rPr>
              <w:t> </w:t>
            </w:r>
          </w:p>
        </w:tc>
      </w:tr>
      <w:tr w:rsidR="008E1BEB" w:rsidRPr="007347FA" w:rsidTr="00D94022">
        <w:trPr>
          <w:cantSplit/>
          <w:trHeight w:val="800"/>
          <w:jc w:val="center"/>
        </w:trPr>
        <w:tc>
          <w:tcPr>
            <w:tcW w:w="3940" w:type="dxa"/>
            <w:gridSpan w:val="10"/>
            <w:tcBorders>
              <w:left w:val="thinThickSmallGap" w:sz="24" w:space="0" w:color="auto"/>
              <w:bottom w:val="nil"/>
              <w:right w:val="nil"/>
            </w:tcBorders>
          </w:tcPr>
          <w:p w:rsidR="008E1BEB" w:rsidRPr="007347FA" w:rsidRDefault="008E1BEB">
            <w:pPr>
              <w:pStyle w:val="Ttulo1"/>
              <w:jc w:val="left"/>
              <w:rPr>
                <w:noProof w:val="0"/>
              </w:rPr>
            </w:pPr>
            <w:r w:rsidRPr="007347FA">
              <w:rPr>
                <w:noProof w:val="0"/>
              </w:rPr>
              <w:t xml:space="preserve">Consulado u Órgano de </w:t>
            </w:r>
            <w:proofErr w:type="spellStart"/>
            <w:r w:rsidRPr="007347FA">
              <w:rPr>
                <w:noProof w:val="0"/>
              </w:rPr>
              <w:t>Inmig</w:t>
            </w:r>
            <w:proofErr w:type="spellEnd"/>
            <w:r w:rsidRPr="007347FA">
              <w:rPr>
                <w:noProof w:val="0"/>
              </w:rPr>
              <w:t>. Solicitante</w:t>
            </w:r>
          </w:p>
          <w:p w:rsidR="008E1BEB" w:rsidRPr="007347FA" w:rsidRDefault="008E1BEB">
            <w:pPr>
              <w:rPr>
                <w:b/>
                <w:sz w:val="20"/>
                <w:lang w:val="es-ES"/>
              </w:rPr>
            </w:pPr>
          </w:p>
          <w:p w:rsidR="008E1BEB" w:rsidRPr="007347FA" w:rsidRDefault="008E1BEB">
            <w:pPr>
              <w:rPr>
                <w:lang w:val="es-E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1BEB" w:rsidRPr="007347FA" w:rsidRDefault="008E1BEB">
            <w:pPr>
              <w:pStyle w:val="Ttulo1"/>
              <w:ind w:left="632"/>
              <w:jc w:val="left"/>
              <w:rPr>
                <w:noProof w:val="0"/>
              </w:rPr>
            </w:pPr>
          </w:p>
          <w:p w:rsidR="008E1BEB" w:rsidRPr="007347FA" w:rsidRDefault="008E1BEB">
            <w:pPr>
              <w:ind w:left="1092"/>
              <w:rPr>
                <w:b/>
                <w:sz w:val="20"/>
                <w:lang w:val="es-ES"/>
              </w:rPr>
            </w:pPr>
          </w:p>
          <w:p w:rsidR="008E1BEB" w:rsidRPr="007347FA" w:rsidRDefault="008E1BEB">
            <w:pPr>
              <w:rPr>
                <w:lang w:val="es-ES"/>
              </w:rPr>
            </w:pPr>
          </w:p>
        </w:tc>
        <w:tc>
          <w:tcPr>
            <w:tcW w:w="3900" w:type="dxa"/>
            <w:gridSpan w:val="13"/>
            <w:tcBorders>
              <w:left w:val="nil"/>
              <w:bottom w:val="nil"/>
              <w:right w:val="nil"/>
            </w:tcBorders>
          </w:tcPr>
          <w:p w:rsidR="008E1BEB" w:rsidRPr="007347FA" w:rsidRDefault="008E1BEB">
            <w:pPr>
              <w:pStyle w:val="Ttulo1"/>
              <w:ind w:left="432"/>
              <w:jc w:val="left"/>
              <w:rPr>
                <w:noProof w:val="0"/>
              </w:rPr>
            </w:pPr>
            <w:r w:rsidRPr="007347FA">
              <w:rPr>
                <w:noProof w:val="0"/>
              </w:rPr>
              <w:t>Nombres y Apellidos del Funcionario</w:t>
            </w:r>
          </w:p>
          <w:p w:rsidR="008E1BEB" w:rsidRPr="007347FA" w:rsidRDefault="008E1BEB">
            <w:pPr>
              <w:ind w:left="892"/>
              <w:rPr>
                <w:b/>
                <w:sz w:val="20"/>
                <w:lang w:val="es-ES"/>
              </w:rPr>
            </w:pPr>
            <w:r w:rsidRPr="007347FA">
              <w:rPr>
                <w:b/>
                <w:sz w:val="20"/>
                <w:lang w:val="es-ES"/>
              </w:rPr>
              <w:t>que revisó la solicitud</w:t>
            </w:r>
          </w:p>
          <w:p w:rsidR="008E1BEB" w:rsidRPr="007347FA" w:rsidRDefault="008E1BEB">
            <w:pPr>
              <w:rPr>
                <w:lang w:val="es-E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1BEB" w:rsidRPr="007347FA" w:rsidRDefault="008E1BEB">
            <w:pPr>
              <w:pStyle w:val="Ttulo1"/>
              <w:ind w:left="952"/>
              <w:jc w:val="left"/>
              <w:rPr>
                <w:noProof w:val="0"/>
              </w:rPr>
            </w:pPr>
          </w:p>
          <w:p w:rsidR="008E1BEB" w:rsidRPr="007347FA" w:rsidRDefault="008E1BEB">
            <w:pPr>
              <w:ind w:left="1032"/>
              <w:rPr>
                <w:b/>
                <w:sz w:val="20"/>
                <w:lang w:val="es-ES"/>
              </w:rPr>
            </w:pPr>
          </w:p>
          <w:p w:rsidR="008E1BEB" w:rsidRPr="007347FA" w:rsidRDefault="008E1BEB">
            <w:pPr>
              <w:rPr>
                <w:lang w:val="es-ES"/>
              </w:rPr>
            </w:pPr>
          </w:p>
        </w:tc>
        <w:tc>
          <w:tcPr>
            <w:tcW w:w="2370" w:type="dxa"/>
            <w:tcBorders>
              <w:left w:val="nil"/>
              <w:bottom w:val="nil"/>
              <w:right w:val="thickThinSmallGap" w:sz="24" w:space="0" w:color="auto"/>
            </w:tcBorders>
          </w:tcPr>
          <w:p w:rsidR="008E1BEB" w:rsidRPr="007347FA" w:rsidRDefault="008E1BEB">
            <w:pPr>
              <w:pStyle w:val="Ttulo1"/>
              <w:ind w:left="752"/>
              <w:jc w:val="left"/>
              <w:rPr>
                <w:noProof w:val="0"/>
              </w:rPr>
            </w:pPr>
            <w:r w:rsidRPr="007347FA">
              <w:rPr>
                <w:noProof w:val="0"/>
              </w:rPr>
              <w:t>Firma del jefe</w:t>
            </w:r>
          </w:p>
          <w:p w:rsidR="008E1BEB" w:rsidRPr="007347FA" w:rsidRDefault="008E1BEB">
            <w:pPr>
              <w:ind w:left="832"/>
              <w:rPr>
                <w:b/>
                <w:sz w:val="20"/>
                <w:lang w:val="es-ES"/>
              </w:rPr>
            </w:pPr>
            <w:r w:rsidRPr="007347FA">
              <w:rPr>
                <w:b/>
                <w:sz w:val="20"/>
                <w:lang w:val="es-ES"/>
              </w:rPr>
              <w:t xml:space="preserve">que certifica </w:t>
            </w:r>
          </w:p>
          <w:p w:rsidR="008E1BEB" w:rsidRPr="007347FA" w:rsidRDefault="008E1BEB">
            <w:pPr>
              <w:rPr>
                <w:lang w:val="es-ES"/>
              </w:rPr>
            </w:pPr>
          </w:p>
        </w:tc>
      </w:tr>
      <w:tr w:rsidR="008E1BEB" w:rsidRPr="007347FA" w:rsidTr="00D94022">
        <w:trPr>
          <w:cantSplit/>
          <w:trHeight w:val="434"/>
          <w:jc w:val="center"/>
        </w:trPr>
        <w:tc>
          <w:tcPr>
            <w:tcW w:w="10682" w:type="dxa"/>
            <w:gridSpan w:val="26"/>
            <w:tcBorders>
              <w:top w:val="single" w:sz="18" w:space="0" w:color="auto"/>
              <w:left w:val="thinThickSmallGap" w:sz="2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:rsidR="008E1BEB" w:rsidRPr="007347FA" w:rsidRDefault="008E1BEB">
            <w:pPr>
              <w:pStyle w:val="Ttulo1"/>
              <w:rPr>
                <w:noProof w:val="0"/>
                <w:sz w:val="24"/>
              </w:rPr>
            </w:pPr>
            <w:r w:rsidRPr="007347FA">
              <w:rPr>
                <w:noProof w:val="0"/>
                <w:sz w:val="24"/>
              </w:rPr>
              <w:t>Para la confección del Pasaporte el Titular presentó y se comprobó con:</w:t>
            </w:r>
          </w:p>
          <w:p w:rsidR="008E1BEB" w:rsidRPr="007347FA" w:rsidRDefault="008E1BEB">
            <w:pPr>
              <w:jc w:val="center"/>
              <w:rPr>
                <w:lang w:val="es-ES"/>
              </w:rPr>
            </w:pPr>
          </w:p>
        </w:tc>
      </w:tr>
      <w:tr w:rsidR="008E1BEB" w:rsidRPr="007347FA" w:rsidTr="00D94022">
        <w:trPr>
          <w:cantSplit/>
          <w:trHeight w:val="540"/>
          <w:jc w:val="center"/>
        </w:trPr>
        <w:tc>
          <w:tcPr>
            <w:tcW w:w="2289" w:type="dxa"/>
            <w:gridSpan w:val="2"/>
            <w:vMerge w:val="restart"/>
            <w:tcBorders>
              <w:top w:val="dotted" w:sz="4" w:space="0" w:color="auto"/>
              <w:left w:val="thinThickSmallGap" w:sz="24" w:space="0" w:color="auto"/>
              <w:right w:val="nil"/>
            </w:tcBorders>
          </w:tcPr>
          <w:p w:rsidR="008E1BEB" w:rsidRPr="007347FA" w:rsidRDefault="008E1BEB">
            <w:pPr>
              <w:rPr>
                <w:lang w:val="es-ES"/>
              </w:rPr>
            </w:pPr>
          </w:p>
          <w:p w:rsidR="008E1BEB" w:rsidRPr="007347FA" w:rsidRDefault="008E1BEB">
            <w:pPr>
              <w:rPr>
                <w:b/>
                <w:lang w:val="es-ES"/>
              </w:rPr>
            </w:pPr>
            <w:r w:rsidRPr="007347FA">
              <w:rPr>
                <w:b/>
                <w:lang w:val="es-ES"/>
              </w:rPr>
              <w:t>Pasaporte Vencido</w:t>
            </w:r>
          </w:p>
          <w:p w:rsidR="008E1BEB" w:rsidRPr="007347FA" w:rsidRDefault="008E1BEB">
            <w:pPr>
              <w:rPr>
                <w:lang w:val="es-ES"/>
              </w:rPr>
            </w:pPr>
          </w:p>
        </w:tc>
        <w:tc>
          <w:tcPr>
            <w:tcW w:w="2289" w:type="dxa"/>
            <w:gridSpan w:val="10"/>
            <w:tcBorders>
              <w:top w:val="nil"/>
              <w:left w:val="nil"/>
              <w:right w:val="nil"/>
            </w:tcBorders>
          </w:tcPr>
          <w:p w:rsidR="008E1BEB" w:rsidRPr="007347FA" w:rsidRDefault="008E1BEB">
            <w:pPr>
              <w:rPr>
                <w:lang w:val="es-ES"/>
              </w:rPr>
            </w:pPr>
          </w:p>
          <w:sdt>
            <w:sdtPr>
              <w:rPr>
                <w:rFonts w:ascii="Arial Narrow" w:hAnsi="Arial Narrow"/>
                <w:b/>
                <w:sz w:val="20"/>
                <w:lang w:val="es-ES"/>
              </w:rPr>
              <w:id w:val="1249080144"/>
              <w:placeholder>
                <w:docPart w:val="E894041485AB4537B2E4D3C33F1EB6BC"/>
              </w:placeholder>
              <w:showingPlcHdr/>
              <w:text/>
            </w:sdtPr>
            <w:sdtEndPr/>
            <w:sdtContent>
              <w:p w:rsidR="008E1BEB" w:rsidRPr="007347FA" w:rsidRDefault="00D15DB8" w:rsidP="00D15DB8">
                <w:pPr>
                  <w:rPr>
                    <w:rFonts w:ascii="Arial Narrow" w:hAnsi="Arial Narrow"/>
                    <w:b/>
                    <w:sz w:val="20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0"/>
                    <w:lang w:val="es-ES"/>
                  </w:rPr>
                  <w:t xml:space="preserve"> </w:t>
                </w:r>
              </w:p>
            </w:sdtContent>
          </w:sdt>
        </w:tc>
        <w:tc>
          <w:tcPr>
            <w:tcW w:w="2507" w:type="dxa"/>
            <w:gridSpan w:val="9"/>
            <w:tcBorders>
              <w:top w:val="nil"/>
              <w:left w:val="nil"/>
              <w:right w:val="nil"/>
            </w:tcBorders>
          </w:tcPr>
          <w:p w:rsidR="008E1BEB" w:rsidRPr="007347FA" w:rsidRDefault="008E1BEB">
            <w:pPr>
              <w:rPr>
                <w:lang w:val="es-ES"/>
              </w:rPr>
            </w:pPr>
          </w:p>
          <w:sdt>
            <w:sdtPr>
              <w:rPr>
                <w:rFonts w:ascii="Arial Narrow" w:hAnsi="Arial Narrow"/>
                <w:b/>
                <w:sz w:val="20"/>
                <w:lang w:val="es-ES"/>
              </w:rPr>
              <w:id w:val="-586458084"/>
              <w:placeholder>
                <w:docPart w:val="59869EE5FE654303BE1E6E4C03EE2FF7"/>
              </w:placeholder>
              <w:showingPlcHdr/>
              <w:text/>
            </w:sdtPr>
            <w:sdtEndPr/>
            <w:sdtContent>
              <w:p w:rsidR="008E1BEB" w:rsidRPr="007347FA" w:rsidRDefault="00D15DB8" w:rsidP="00D15DB8">
                <w:pPr>
                  <w:jc w:val="center"/>
                  <w:rPr>
                    <w:rFonts w:ascii="Arial Narrow" w:hAnsi="Arial Narrow"/>
                    <w:b/>
                    <w:sz w:val="20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0"/>
                    <w:lang w:val="es-ES"/>
                  </w:rPr>
                  <w:t xml:space="preserve"> </w:t>
                </w:r>
              </w:p>
            </w:sdtContent>
          </w:sdt>
        </w:tc>
        <w:tc>
          <w:tcPr>
            <w:tcW w:w="3597" w:type="dxa"/>
            <w:gridSpan w:val="5"/>
            <w:tcBorders>
              <w:top w:val="nil"/>
              <w:left w:val="nil"/>
              <w:right w:val="thickThinSmallGap" w:sz="24" w:space="0" w:color="auto"/>
            </w:tcBorders>
          </w:tcPr>
          <w:p w:rsidR="008E1BEB" w:rsidRPr="007347FA" w:rsidRDefault="008E1BEB">
            <w:pPr>
              <w:rPr>
                <w:lang w:val="es-ES"/>
              </w:rPr>
            </w:pPr>
          </w:p>
          <w:sdt>
            <w:sdtPr>
              <w:rPr>
                <w:rFonts w:ascii="Arial Narrow" w:hAnsi="Arial Narrow"/>
                <w:b/>
                <w:sz w:val="20"/>
                <w:lang w:val="es-ES"/>
              </w:rPr>
              <w:id w:val="868416859"/>
              <w:placeholder>
                <w:docPart w:val="FAAA03FE90B64254B261513558A47B45"/>
              </w:placeholder>
              <w:showingPlcHdr/>
              <w:text/>
            </w:sdtPr>
            <w:sdtEndPr/>
            <w:sdtContent>
              <w:p w:rsidR="008E1BEB" w:rsidRPr="007347FA" w:rsidRDefault="00D15DB8" w:rsidP="00D15DB8">
                <w:pPr>
                  <w:rPr>
                    <w:rFonts w:ascii="Arial Narrow" w:hAnsi="Arial Narrow"/>
                    <w:b/>
                    <w:sz w:val="20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0"/>
                    <w:lang w:val="es-ES"/>
                  </w:rPr>
                  <w:t xml:space="preserve"> </w:t>
                </w:r>
              </w:p>
            </w:sdtContent>
          </w:sdt>
        </w:tc>
      </w:tr>
      <w:tr w:rsidR="008E1BEB" w:rsidRPr="007347FA" w:rsidTr="00D94022">
        <w:trPr>
          <w:cantSplit/>
          <w:trHeight w:val="406"/>
          <w:jc w:val="center"/>
        </w:trPr>
        <w:tc>
          <w:tcPr>
            <w:tcW w:w="2289" w:type="dxa"/>
            <w:gridSpan w:val="2"/>
            <w:vMerge/>
            <w:tcBorders>
              <w:left w:val="thinThickSmallGap" w:sz="24" w:space="0" w:color="auto"/>
              <w:bottom w:val="dotted" w:sz="4" w:space="0" w:color="auto"/>
              <w:right w:val="nil"/>
            </w:tcBorders>
          </w:tcPr>
          <w:p w:rsidR="008E1BEB" w:rsidRPr="007347FA" w:rsidRDefault="008E1BEB">
            <w:pPr>
              <w:rPr>
                <w:lang w:val="es-ES"/>
              </w:rPr>
            </w:pPr>
          </w:p>
        </w:tc>
        <w:tc>
          <w:tcPr>
            <w:tcW w:w="2289" w:type="dxa"/>
            <w:gridSpan w:val="10"/>
            <w:tcBorders>
              <w:left w:val="nil"/>
              <w:bottom w:val="dotted" w:sz="4" w:space="0" w:color="auto"/>
              <w:right w:val="nil"/>
            </w:tcBorders>
          </w:tcPr>
          <w:p w:rsidR="008E1BEB" w:rsidRPr="007347FA" w:rsidRDefault="008E1BEB">
            <w:pPr>
              <w:rPr>
                <w:b/>
                <w:lang w:val="es-ES"/>
              </w:rPr>
            </w:pPr>
            <w:r w:rsidRPr="007347FA">
              <w:rPr>
                <w:b/>
                <w:lang w:val="es-ES"/>
              </w:rPr>
              <w:t>Número</w:t>
            </w:r>
          </w:p>
        </w:tc>
        <w:tc>
          <w:tcPr>
            <w:tcW w:w="2507" w:type="dxa"/>
            <w:gridSpan w:val="9"/>
            <w:tcBorders>
              <w:left w:val="nil"/>
              <w:bottom w:val="dotted" w:sz="4" w:space="0" w:color="auto"/>
              <w:right w:val="nil"/>
            </w:tcBorders>
          </w:tcPr>
          <w:p w:rsidR="008E1BEB" w:rsidRPr="007347FA" w:rsidRDefault="008E1BEB">
            <w:pPr>
              <w:rPr>
                <w:b/>
                <w:lang w:val="es-ES"/>
              </w:rPr>
            </w:pPr>
            <w:r w:rsidRPr="007347FA">
              <w:rPr>
                <w:b/>
                <w:lang w:val="es-ES"/>
              </w:rPr>
              <w:t>Fecha de Expedición</w:t>
            </w:r>
          </w:p>
        </w:tc>
        <w:tc>
          <w:tcPr>
            <w:tcW w:w="3597" w:type="dxa"/>
            <w:gridSpan w:val="5"/>
            <w:tcBorders>
              <w:left w:val="nil"/>
              <w:bottom w:val="dotted" w:sz="4" w:space="0" w:color="auto"/>
              <w:right w:val="thickThinSmallGap" w:sz="24" w:space="0" w:color="auto"/>
            </w:tcBorders>
          </w:tcPr>
          <w:p w:rsidR="008E1BEB" w:rsidRPr="007347FA" w:rsidRDefault="008E1BEB">
            <w:pPr>
              <w:rPr>
                <w:b/>
                <w:lang w:val="es-ES"/>
              </w:rPr>
            </w:pPr>
            <w:r w:rsidRPr="007347FA">
              <w:rPr>
                <w:b/>
                <w:lang w:val="es-ES"/>
              </w:rPr>
              <w:t>Lugar</w:t>
            </w:r>
          </w:p>
        </w:tc>
      </w:tr>
      <w:tr w:rsidR="008E1BEB" w:rsidRPr="007347FA" w:rsidTr="00D94022">
        <w:trPr>
          <w:cantSplit/>
          <w:trHeight w:val="460"/>
          <w:jc w:val="center"/>
        </w:trPr>
        <w:tc>
          <w:tcPr>
            <w:tcW w:w="3280" w:type="dxa"/>
            <w:gridSpan w:val="8"/>
            <w:vMerge w:val="restart"/>
            <w:tcBorders>
              <w:top w:val="dotted" w:sz="4" w:space="0" w:color="auto"/>
              <w:left w:val="thinThickSmallGap" w:sz="24" w:space="0" w:color="auto"/>
              <w:bottom w:val="dotted" w:sz="4" w:space="0" w:color="auto"/>
              <w:right w:val="nil"/>
            </w:tcBorders>
          </w:tcPr>
          <w:p w:rsidR="008E1BEB" w:rsidRPr="007347FA" w:rsidRDefault="008E1BEB">
            <w:pPr>
              <w:rPr>
                <w:lang w:val="es-ES"/>
              </w:rPr>
            </w:pPr>
          </w:p>
          <w:p w:rsidR="008E1BEB" w:rsidRPr="007347FA" w:rsidRDefault="008E1BEB">
            <w:pPr>
              <w:pStyle w:val="Ttulo3"/>
              <w:rPr>
                <w:noProof w:val="0"/>
              </w:rPr>
            </w:pPr>
            <w:r w:rsidRPr="007347FA">
              <w:rPr>
                <w:noProof w:val="0"/>
              </w:rPr>
              <w:t xml:space="preserve">Certificación de Nacimiento </w:t>
            </w:r>
          </w:p>
          <w:p w:rsidR="008E1BEB" w:rsidRPr="007347FA" w:rsidRDefault="008E1BEB">
            <w:pPr>
              <w:pStyle w:val="Ttulo2"/>
              <w:rPr>
                <w:noProof w:val="0"/>
              </w:rPr>
            </w:pPr>
          </w:p>
          <w:p w:rsidR="008E1BEB" w:rsidRPr="007347FA" w:rsidRDefault="008E1BEB">
            <w:pPr>
              <w:rPr>
                <w:lang w:val="es-ES"/>
              </w:rPr>
            </w:pPr>
          </w:p>
        </w:tc>
        <w:tc>
          <w:tcPr>
            <w:tcW w:w="2080" w:type="dxa"/>
            <w:gridSpan w:val="7"/>
            <w:tcBorders>
              <w:top w:val="dotted" w:sz="4" w:space="0" w:color="auto"/>
              <w:left w:val="nil"/>
              <w:right w:val="nil"/>
            </w:tcBorders>
          </w:tcPr>
          <w:p w:rsidR="008E1BEB" w:rsidRPr="007347FA" w:rsidRDefault="008E1BEB">
            <w:pPr>
              <w:rPr>
                <w:lang w:val="es-ES"/>
              </w:rPr>
            </w:pPr>
          </w:p>
          <w:sdt>
            <w:sdtPr>
              <w:rPr>
                <w:rFonts w:ascii="Arial Narrow" w:hAnsi="Arial Narrow"/>
                <w:sz w:val="20"/>
                <w:lang w:val="es-ES"/>
              </w:rPr>
              <w:id w:val="2021111348"/>
              <w:text/>
            </w:sdtPr>
            <w:sdtEndPr/>
            <w:sdtContent>
              <w:p w:rsidR="008E1BEB" w:rsidRPr="007347FA" w:rsidRDefault="00D15DB8" w:rsidP="00D15DB8">
                <w:pPr>
                  <w:jc w:val="center"/>
                  <w:rPr>
                    <w:rFonts w:ascii="Arial Narrow" w:hAnsi="Arial Narrow"/>
                    <w:b/>
                    <w:sz w:val="20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0"/>
                    <w:lang w:val="es-ES"/>
                  </w:rPr>
                  <w:t xml:space="preserve"> </w:t>
                </w:r>
              </w:p>
            </w:sdtContent>
          </w:sdt>
        </w:tc>
        <w:tc>
          <w:tcPr>
            <w:tcW w:w="236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8E1BEB" w:rsidRPr="007347FA" w:rsidRDefault="008E1BEB">
            <w:pPr>
              <w:rPr>
                <w:lang w:val="es-ES"/>
              </w:rPr>
            </w:pPr>
          </w:p>
          <w:p w:rsidR="008E1BEB" w:rsidRPr="007347FA" w:rsidRDefault="008E1BEB">
            <w:pPr>
              <w:rPr>
                <w:lang w:val="es-ES"/>
              </w:rPr>
            </w:pPr>
          </w:p>
        </w:tc>
        <w:tc>
          <w:tcPr>
            <w:tcW w:w="1840" w:type="dxa"/>
            <w:gridSpan w:val="6"/>
            <w:tcBorders>
              <w:top w:val="dotted" w:sz="4" w:space="0" w:color="auto"/>
              <w:left w:val="nil"/>
              <w:right w:val="nil"/>
            </w:tcBorders>
          </w:tcPr>
          <w:p w:rsidR="008E1BEB" w:rsidRPr="007347FA" w:rsidRDefault="008E1BEB">
            <w:pPr>
              <w:rPr>
                <w:lang w:val="es-ES"/>
              </w:rPr>
            </w:pPr>
          </w:p>
          <w:sdt>
            <w:sdtPr>
              <w:rPr>
                <w:rFonts w:ascii="Arial Narrow" w:hAnsi="Arial Narrow"/>
                <w:sz w:val="20"/>
                <w:lang w:val="es-ES"/>
              </w:rPr>
              <w:id w:val="-316339814"/>
              <w:text/>
            </w:sdtPr>
            <w:sdtEndPr/>
            <w:sdtContent>
              <w:p w:rsidR="008E1BEB" w:rsidRPr="007347FA" w:rsidRDefault="00D15DB8" w:rsidP="00D15DB8">
                <w:pPr>
                  <w:jc w:val="center"/>
                  <w:rPr>
                    <w:rFonts w:ascii="Arial Narrow" w:hAnsi="Arial Narrow"/>
                    <w:b/>
                    <w:sz w:val="20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0"/>
                    <w:lang w:val="es-ES"/>
                  </w:rPr>
                  <w:t xml:space="preserve"> </w:t>
                </w:r>
              </w:p>
            </w:sdtContent>
          </w:sdt>
        </w:tc>
        <w:tc>
          <w:tcPr>
            <w:tcW w:w="236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8E1BEB" w:rsidRPr="007347FA" w:rsidRDefault="008E1BEB">
            <w:pPr>
              <w:rPr>
                <w:lang w:val="es-ES"/>
              </w:rPr>
            </w:pPr>
          </w:p>
          <w:p w:rsidR="008E1BEB" w:rsidRPr="007347FA" w:rsidRDefault="008E1BEB">
            <w:pPr>
              <w:rPr>
                <w:lang w:val="es-ES"/>
              </w:rPr>
            </w:pPr>
          </w:p>
        </w:tc>
        <w:tc>
          <w:tcPr>
            <w:tcW w:w="3010" w:type="dxa"/>
            <w:gridSpan w:val="3"/>
            <w:tcBorders>
              <w:top w:val="dotted" w:sz="4" w:space="0" w:color="auto"/>
              <w:left w:val="nil"/>
              <w:right w:val="thickThinSmallGap" w:sz="24" w:space="0" w:color="auto"/>
            </w:tcBorders>
          </w:tcPr>
          <w:p w:rsidR="008E1BEB" w:rsidRPr="007347FA" w:rsidRDefault="008E1BEB">
            <w:pPr>
              <w:rPr>
                <w:lang w:val="es-ES"/>
              </w:rPr>
            </w:pPr>
          </w:p>
          <w:sdt>
            <w:sdtPr>
              <w:rPr>
                <w:rFonts w:ascii="Arial Narrow" w:hAnsi="Arial Narrow"/>
                <w:sz w:val="20"/>
                <w:lang w:val="es-ES"/>
              </w:rPr>
              <w:id w:val="473571501"/>
              <w:text/>
            </w:sdtPr>
            <w:sdtEndPr/>
            <w:sdtContent>
              <w:p w:rsidR="008E1BEB" w:rsidRPr="007347FA" w:rsidRDefault="00D15DB8" w:rsidP="00D15DB8">
                <w:pPr>
                  <w:jc w:val="center"/>
                  <w:rPr>
                    <w:rFonts w:ascii="Arial Narrow" w:hAnsi="Arial Narrow"/>
                    <w:b/>
                    <w:sz w:val="20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0"/>
                    <w:lang w:val="es-ES"/>
                  </w:rPr>
                  <w:t xml:space="preserve"> </w:t>
                </w:r>
              </w:p>
            </w:sdtContent>
          </w:sdt>
        </w:tc>
      </w:tr>
      <w:tr w:rsidR="008E1BEB" w:rsidRPr="007347FA" w:rsidTr="00D94022">
        <w:trPr>
          <w:cantSplit/>
          <w:trHeight w:val="620"/>
          <w:jc w:val="center"/>
        </w:trPr>
        <w:tc>
          <w:tcPr>
            <w:tcW w:w="3280" w:type="dxa"/>
            <w:gridSpan w:val="8"/>
            <w:vMerge/>
            <w:tcBorders>
              <w:left w:val="thinThickSmallGap" w:sz="24" w:space="0" w:color="auto"/>
              <w:bottom w:val="dotted" w:sz="4" w:space="0" w:color="auto"/>
              <w:right w:val="nil"/>
            </w:tcBorders>
          </w:tcPr>
          <w:p w:rsidR="008E1BEB" w:rsidRPr="007347FA" w:rsidRDefault="008E1BEB">
            <w:pPr>
              <w:rPr>
                <w:lang w:val="es-ES"/>
              </w:rPr>
            </w:pPr>
          </w:p>
        </w:tc>
        <w:tc>
          <w:tcPr>
            <w:tcW w:w="2080" w:type="dxa"/>
            <w:gridSpan w:val="7"/>
            <w:tcBorders>
              <w:left w:val="nil"/>
              <w:bottom w:val="dotted" w:sz="4" w:space="0" w:color="auto"/>
              <w:right w:val="nil"/>
            </w:tcBorders>
          </w:tcPr>
          <w:p w:rsidR="008E1BEB" w:rsidRPr="007347FA" w:rsidRDefault="008E1BEB">
            <w:pPr>
              <w:pStyle w:val="Ttulo2"/>
              <w:ind w:left="192"/>
              <w:rPr>
                <w:noProof w:val="0"/>
              </w:rPr>
            </w:pPr>
            <w:r w:rsidRPr="007347FA">
              <w:rPr>
                <w:noProof w:val="0"/>
              </w:rPr>
              <w:t>Tomo Número</w:t>
            </w:r>
          </w:p>
          <w:p w:rsidR="008E1BEB" w:rsidRPr="007347FA" w:rsidRDefault="008E1BEB">
            <w:pPr>
              <w:rPr>
                <w:lang w:val="es-E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8E1BEB" w:rsidRPr="007347FA" w:rsidRDefault="008E1BEB">
            <w:pPr>
              <w:rPr>
                <w:lang w:val="es-ES"/>
              </w:rPr>
            </w:pPr>
          </w:p>
          <w:p w:rsidR="008E1BEB" w:rsidRPr="007347FA" w:rsidRDefault="008E1BEB">
            <w:pPr>
              <w:rPr>
                <w:lang w:val="es-ES"/>
              </w:rPr>
            </w:pPr>
          </w:p>
        </w:tc>
        <w:tc>
          <w:tcPr>
            <w:tcW w:w="1840" w:type="dxa"/>
            <w:gridSpan w:val="6"/>
            <w:tcBorders>
              <w:left w:val="nil"/>
              <w:bottom w:val="dotted" w:sz="4" w:space="0" w:color="auto"/>
              <w:right w:val="nil"/>
            </w:tcBorders>
          </w:tcPr>
          <w:p w:rsidR="008E1BEB" w:rsidRPr="007347FA" w:rsidRDefault="008E1BEB">
            <w:pPr>
              <w:pStyle w:val="Ttulo2"/>
              <w:ind w:left="372"/>
              <w:rPr>
                <w:noProof w:val="0"/>
              </w:rPr>
            </w:pPr>
            <w:r w:rsidRPr="007347FA">
              <w:rPr>
                <w:noProof w:val="0"/>
              </w:rPr>
              <w:t>Folio Número</w:t>
            </w:r>
          </w:p>
          <w:p w:rsidR="008E1BEB" w:rsidRPr="007347FA" w:rsidRDefault="008E1BEB">
            <w:pPr>
              <w:rPr>
                <w:lang w:val="es-E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8E1BEB" w:rsidRPr="007347FA" w:rsidRDefault="008E1BEB">
            <w:pPr>
              <w:pStyle w:val="Ttulo2"/>
              <w:ind w:left="1012"/>
              <w:rPr>
                <w:noProof w:val="0"/>
              </w:rPr>
            </w:pPr>
          </w:p>
          <w:p w:rsidR="008E1BEB" w:rsidRPr="007347FA" w:rsidRDefault="008E1BEB">
            <w:pPr>
              <w:rPr>
                <w:lang w:val="es-ES"/>
              </w:rPr>
            </w:pPr>
          </w:p>
        </w:tc>
        <w:tc>
          <w:tcPr>
            <w:tcW w:w="3010" w:type="dxa"/>
            <w:gridSpan w:val="3"/>
            <w:tcBorders>
              <w:left w:val="nil"/>
              <w:bottom w:val="dotted" w:sz="4" w:space="0" w:color="auto"/>
              <w:right w:val="thickThinSmallGap" w:sz="24" w:space="0" w:color="auto"/>
            </w:tcBorders>
          </w:tcPr>
          <w:p w:rsidR="008E1BEB" w:rsidRPr="007347FA" w:rsidRDefault="008E1BEB">
            <w:pPr>
              <w:pStyle w:val="Ttulo2"/>
              <w:ind w:left="832"/>
              <w:rPr>
                <w:noProof w:val="0"/>
              </w:rPr>
            </w:pPr>
            <w:r w:rsidRPr="007347FA">
              <w:rPr>
                <w:noProof w:val="0"/>
              </w:rPr>
              <w:t>Registro Civil</w:t>
            </w:r>
          </w:p>
          <w:p w:rsidR="008E1BEB" w:rsidRPr="007347FA" w:rsidRDefault="008E1BEB">
            <w:pPr>
              <w:rPr>
                <w:lang w:val="es-ES"/>
              </w:rPr>
            </w:pPr>
          </w:p>
        </w:tc>
      </w:tr>
      <w:tr w:rsidR="008E1BEB" w:rsidRPr="007347FA" w:rsidTr="00D94022">
        <w:trPr>
          <w:cantSplit/>
          <w:trHeight w:val="439"/>
          <w:jc w:val="center"/>
        </w:trPr>
        <w:tc>
          <w:tcPr>
            <w:tcW w:w="2300" w:type="dxa"/>
            <w:gridSpan w:val="3"/>
            <w:vMerge w:val="restart"/>
            <w:tcBorders>
              <w:top w:val="dotted" w:sz="4" w:space="0" w:color="auto"/>
              <w:left w:val="thinThickSmallGap" w:sz="24" w:space="0" w:color="auto"/>
              <w:right w:val="nil"/>
            </w:tcBorders>
          </w:tcPr>
          <w:p w:rsidR="008E1BEB" w:rsidRPr="007347FA" w:rsidRDefault="008E1BEB">
            <w:pPr>
              <w:rPr>
                <w:b/>
                <w:lang w:val="es-ES"/>
              </w:rPr>
            </w:pPr>
          </w:p>
          <w:p w:rsidR="008E1BEB" w:rsidRPr="007347FA" w:rsidRDefault="008E1BEB">
            <w:pPr>
              <w:rPr>
                <w:b/>
                <w:lang w:val="es-ES"/>
              </w:rPr>
            </w:pPr>
            <w:r w:rsidRPr="007347FA">
              <w:rPr>
                <w:b/>
                <w:lang w:val="es-ES"/>
              </w:rPr>
              <w:t xml:space="preserve">Carné de Identidad </w:t>
            </w:r>
          </w:p>
          <w:p w:rsidR="008E1BEB" w:rsidRPr="007347FA" w:rsidRDefault="008E1BEB">
            <w:pPr>
              <w:rPr>
                <w:lang w:val="es-ES"/>
              </w:rPr>
            </w:pPr>
          </w:p>
        </w:tc>
        <w:tc>
          <w:tcPr>
            <w:tcW w:w="3060" w:type="dxa"/>
            <w:gridSpan w:val="12"/>
            <w:tcBorders>
              <w:top w:val="dotted" w:sz="4" w:space="0" w:color="auto"/>
              <w:left w:val="nil"/>
              <w:right w:val="nil"/>
            </w:tcBorders>
          </w:tcPr>
          <w:p w:rsidR="008E1BEB" w:rsidRPr="007347FA" w:rsidRDefault="008E1BEB">
            <w:pPr>
              <w:rPr>
                <w:lang w:val="es-ES"/>
              </w:rPr>
            </w:pPr>
          </w:p>
          <w:bookmarkStart w:id="5" w:name="Texto46"/>
          <w:p w:rsidR="008E1BEB" w:rsidRPr="007347FA" w:rsidRDefault="008E1BEB" w:rsidP="00C47EA9">
            <w:pPr>
              <w:jc w:val="center"/>
              <w:rPr>
                <w:rFonts w:ascii="Arial Narrow" w:hAnsi="Arial Narrow"/>
                <w:b/>
                <w:sz w:val="20"/>
                <w:lang w:val="es-ES"/>
              </w:rPr>
            </w:pPr>
            <w:r w:rsidRPr="007347FA">
              <w:rPr>
                <w:rFonts w:ascii="Arial Narrow" w:hAnsi="Arial Narrow"/>
                <w:b/>
                <w:sz w:val="20"/>
                <w:lang w:val="es-ES"/>
              </w:rPr>
              <w:fldChar w:fldCharType="begin">
                <w:ffData>
                  <w:name w:val="Texto46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Pr="007347FA">
              <w:rPr>
                <w:rFonts w:ascii="Arial Narrow" w:hAnsi="Arial Narrow"/>
                <w:b/>
                <w:sz w:val="20"/>
                <w:lang w:val="es-ES"/>
              </w:rPr>
              <w:instrText xml:space="preserve"> FORMTEXT </w:instrText>
            </w:r>
            <w:r w:rsidR="001444E8" w:rsidRPr="007347FA">
              <w:rPr>
                <w:rFonts w:ascii="Arial Narrow" w:hAnsi="Arial Narrow"/>
                <w:b/>
                <w:sz w:val="20"/>
                <w:lang w:val="es-ES"/>
              </w:rPr>
            </w:r>
            <w:r w:rsidR="001444E8" w:rsidRPr="007347FA">
              <w:rPr>
                <w:rFonts w:ascii="Arial Narrow" w:hAnsi="Arial Narrow"/>
                <w:b/>
                <w:sz w:val="20"/>
                <w:lang w:val="es-ES"/>
              </w:rPr>
              <w:fldChar w:fldCharType="separate"/>
            </w:r>
            <w:r w:rsidRPr="007347FA">
              <w:rPr>
                <w:rFonts w:ascii="Arial Narrow" w:hAnsi="Arial Narrow"/>
                <w:b/>
                <w:sz w:val="20"/>
                <w:lang w:val="es-ES"/>
              </w:rPr>
              <w:fldChar w:fldCharType="end"/>
            </w:r>
            <w:bookmarkEnd w:id="5"/>
          </w:p>
        </w:tc>
        <w:tc>
          <w:tcPr>
            <w:tcW w:w="24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8E1BEB" w:rsidRPr="007347FA" w:rsidRDefault="008E1BEB">
            <w:pPr>
              <w:rPr>
                <w:lang w:val="es-ES"/>
              </w:rPr>
            </w:pPr>
          </w:p>
          <w:p w:rsidR="008E1BEB" w:rsidRPr="007347FA" w:rsidRDefault="008E1BEB">
            <w:pPr>
              <w:jc w:val="center"/>
              <w:rPr>
                <w:rFonts w:ascii="Arial Narrow" w:hAnsi="Arial Narrow"/>
                <w:sz w:val="20"/>
                <w:lang w:val="es-ES"/>
              </w:rPr>
            </w:pPr>
          </w:p>
        </w:tc>
        <w:tc>
          <w:tcPr>
            <w:tcW w:w="5082" w:type="dxa"/>
            <w:gridSpan w:val="10"/>
            <w:tcBorders>
              <w:top w:val="dotted" w:sz="4" w:space="0" w:color="auto"/>
              <w:left w:val="nil"/>
              <w:right w:val="thickThinSmallGap" w:sz="24" w:space="0" w:color="auto"/>
            </w:tcBorders>
          </w:tcPr>
          <w:p w:rsidR="008E1BEB" w:rsidRPr="007347FA" w:rsidRDefault="008E1BEB">
            <w:pPr>
              <w:rPr>
                <w:rFonts w:ascii="Arial Narrow" w:hAnsi="Arial Narrow"/>
                <w:sz w:val="20"/>
                <w:lang w:val="es-ES"/>
              </w:rPr>
            </w:pPr>
          </w:p>
          <w:bookmarkStart w:id="6" w:name="Texto47"/>
          <w:p w:rsidR="008E1BEB" w:rsidRPr="007347FA" w:rsidRDefault="008E1BEB" w:rsidP="00C47EA9">
            <w:pPr>
              <w:jc w:val="center"/>
              <w:rPr>
                <w:rFonts w:ascii="Arial Narrow" w:hAnsi="Arial Narrow"/>
                <w:b/>
                <w:sz w:val="20"/>
                <w:lang w:val="es-ES"/>
              </w:rPr>
            </w:pPr>
            <w:r w:rsidRPr="007347FA">
              <w:rPr>
                <w:rFonts w:ascii="Arial Narrow" w:hAnsi="Arial Narrow"/>
                <w:b/>
                <w:sz w:val="20"/>
                <w:lang w:val="es-ES"/>
              </w:rPr>
              <w:fldChar w:fldCharType="begin">
                <w:ffData>
                  <w:name w:val="Texto47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7347FA">
              <w:rPr>
                <w:rFonts w:ascii="Arial Narrow" w:hAnsi="Arial Narrow"/>
                <w:b/>
                <w:sz w:val="20"/>
                <w:lang w:val="es-ES"/>
              </w:rPr>
              <w:instrText xml:space="preserve"> FORMTEXT </w:instrText>
            </w:r>
            <w:r w:rsidR="001444E8" w:rsidRPr="007347FA">
              <w:rPr>
                <w:rFonts w:ascii="Arial Narrow" w:hAnsi="Arial Narrow"/>
                <w:b/>
                <w:sz w:val="20"/>
                <w:lang w:val="es-ES"/>
              </w:rPr>
            </w:r>
            <w:r w:rsidR="001444E8" w:rsidRPr="007347FA">
              <w:rPr>
                <w:rFonts w:ascii="Arial Narrow" w:hAnsi="Arial Narrow"/>
                <w:b/>
                <w:sz w:val="20"/>
                <w:lang w:val="es-ES"/>
              </w:rPr>
              <w:fldChar w:fldCharType="separate"/>
            </w:r>
            <w:r w:rsidRPr="007347FA">
              <w:rPr>
                <w:rFonts w:ascii="Arial Narrow" w:hAnsi="Arial Narrow"/>
                <w:b/>
                <w:sz w:val="20"/>
                <w:lang w:val="es-ES"/>
              </w:rPr>
              <w:fldChar w:fldCharType="end"/>
            </w:r>
            <w:bookmarkEnd w:id="6"/>
          </w:p>
        </w:tc>
      </w:tr>
      <w:tr w:rsidR="008E1BEB" w:rsidRPr="007347FA" w:rsidTr="00D94022">
        <w:trPr>
          <w:cantSplit/>
          <w:trHeight w:val="460"/>
          <w:jc w:val="center"/>
        </w:trPr>
        <w:tc>
          <w:tcPr>
            <w:tcW w:w="2300" w:type="dxa"/>
            <w:gridSpan w:val="3"/>
            <w:vMerge/>
            <w:tcBorders>
              <w:left w:val="thinThickSmallGap" w:sz="24" w:space="0" w:color="auto"/>
              <w:bottom w:val="dotted" w:sz="4" w:space="0" w:color="auto"/>
              <w:right w:val="nil"/>
            </w:tcBorders>
          </w:tcPr>
          <w:p w:rsidR="008E1BEB" w:rsidRPr="007347FA" w:rsidRDefault="008E1BEB">
            <w:pPr>
              <w:rPr>
                <w:b/>
                <w:lang w:val="es-ES"/>
              </w:rPr>
            </w:pPr>
          </w:p>
        </w:tc>
        <w:tc>
          <w:tcPr>
            <w:tcW w:w="3060" w:type="dxa"/>
            <w:gridSpan w:val="12"/>
            <w:tcBorders>
              <w:left w:val="nil"/>
              <w:bottom w:val="dotted" w:sz="4" w:space="0" w:color="auto"/>
              <w:right w:val="nil"/>
            </w:tcBorders>
          </w:tcPr>
          <w:p w:rsidR="008E1BEB" w:rsidRPr="007347FA" w:rsidRDefault="008E1BEB">
            <w:pPr>
              <w:pStyle w:val="Ttulo2"/>
              <w:ind w:left="1292"/>
              <w:rPr>
                <w:noProof w:val="0"/>
              </w:rPr>
            </w:pPr>
            <w:r w:rsidRPr="007347FA">
              <w:rPr>
                <w:noProof w:val="0"/>
              </w:rPr>
              <w:t>Número</w:t>
            </w:r>
          </w:p>
          <w:p w:rsidR="008E1BEB" w:rsidRPr="007347FA" w:rsidRDefault="008E1BEB">
            <w:pPr>
              <w:rPr>
                <w:lang w:val="es-E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8E1BEB" w:rsidRPr="007347FA" w:rsidRDefault="008E1BEB">
            <w:pPr>
              <w:pStyle w:val="Ttulo2"/>
              <w:ind w:left="1872"/>
              <w:rPr>
                <w:noProof w:val="0"/>
              </w:rPr>
            </w:pPr>
          </w:p>
          <w:p w:rsidR="008E1BEB" w:rsidRPr="007347FA" w:rsidRDefault="008E1BEB">
            <w:pPr>
              <w:rPr>
                <w:lang w:val="es-ES"/>
              </w:rPr>
            </w:pPr>
          </w:p>
        </w:tc>
        <w:tc>
          <w:tcPr>
            <w:tcW w:w="5082" w:type="dxa"/>
            <w:gridSpan w:val="10"/>
            <w:tcBorders>
              <w:left w:val="nil"/>
              <w:bottom w:val="dotted" w:sz="4" w:space="0" w:color="auto"/>
              <w:right w:val="thickThinSmallGap" w:sz="24" w:space="0" w:color="auto"/>
            </w:tcBorders>
          </w:tcPr>
          <w:p w:rsidR="008E1BEB" w:rsidRPr="007347FA" w:rsidRDefault="008E1BEB">
            <w:pPr>
              <w:pStyle w:val="Ttulo2"/>
              <w:ind w:left="1652"/>
              <w:rPr>
                <w:noProof w:val="0"/>
              </w:rPr>
            </w:pPr>
            <w:r w:rsidRPr="007347FA">
              <w:rPr>
                <w:noProof w:val="0"/>
              </w:rPr>
              <w:t xml:space="preserve">Serie                   </w:t>
            </w:r>
          </w:p>
          <w:p w:rsidR="008E1BEB" w:rsidRPr="007347FA" w:rsidRDefault="008E1BEB">
            <w:pPr>
              <w:rPr>
                <w:lang w:val="es-ES"/>
              </w:rPr>
            </w:pPr>
          </w:p>
        </w:tc>
      </w:tr>
      <w:tr w:rsidR="008E1BEB" w:rsidRPr="007347FA" w:rsidTr="00D94022">
        <w:trPr>
          <w:cantSplit/>
          <w:trHeight w:val="460"/>
          <w:jc w:val="center"/>
        </w:trPr>
        <w:tc>
          <w:tcPr>
            <w:tcW w:w="2640" w:type="dxa"/>
            <w:gridSpan w:val="5"/>
            <w:vMerge w:val="restart"/>
            <w:tcBorders>
              <w:top w:val="dotted" w:sz="4" w:space="0" w:color="auto"/>
              <w:left w:val="thinThickSmallGap" w:sz="24" w:space="0" w:color="auto"/>
              <w:right w:val="nil"/>
            </w:tcBorders>
          </w:tcPr>
          <w:p w:rsidR="008E1BEB" w:rsidRPr="007347FA" w:rsidRDefault="008E1BEB">
            <w:pPr>
              <w:rPr>
                <w:b/>
                <w:lang w:val="es-ES"/>
              </w:rPr>
            </w:pPr>
          </w:p>
          <w:p w:rsidR="008E1BEB" w:rsidRPr="007347FA" w:rsidRDefault="008E1BEB">
            <w:pPr>
              <w:rPr>
                <w:b/>
                <w:lang w:val="es-ES"/>
              </w:rPr>
            </w:pPr>
            <w:r w:rsidRPr="007347FA">
              <w:rPr>
                <w:b/>
                <w:lang w:val="es-ES"/>
              </w:rPr>
              <w:t xml:space="preserve">Inscripción Consular </w:t>
            </w:r>
          </w:p>
          <w:p w:rsidR="008E1BEB" w:rsidRPr="007347FA" w:rsidRDefault="008E1BEB">
            <w:pPr>
              <w:pStyle w:val="Ttulo2"/>
              <w:rPr>
                <w:noProof w:val="0"/>
              </w:rPr>
            </w:pPr>
          </w:p>
          <w:p w:rsidR="008E1BEB" w:rsidRPr="007347FA" w:rsidRDefault="008E1BEB">
            <w:pPr>
              <w:rPr>
                <w:lang w:val="es-ES"/>
              </w:rPr>
            </w:pPr>
          </w:p>
        </w:tc>
        <w:tc>
          <w:tcPr>
            <w:tcW w:w="3600" w:type="dxa"/>
            <w:gridSpan w:val="13"/>
            <w:tcBorders>
              <w:top w:val="dotted" w:sz="4" w:space="0" w:color="auto"/>
              <w:left w:val="nil"/>
              <w:right w:val="nil"/>
            </w:tcBorders>
          </w:tcPr>
          <w:p w:rsidR="008E1BEB" w:rsidRPr="007347FA" w:rsidRDefault="008E1BEB">
            <w:pPr>
              <w:rPr>
                <w:lang w:val="es-ES"/>
              </w:rPr>
            </w:pPr>
          </w:p>
          <w:sdt>
            <w:sdtPr>
              <w:rPr>
                <w:rFonts w:ascii="Arial Narrow" w:hAnsi="Arial Narrow"/>
                <w:b/>
                <w:sz w:val="20"/>
                <w:lang w:val="es-ES"/>
              </w:rPr>
              <w:id w:val="-156228957"/>
              <w:placeholder>
                <w:docPart w:val="1CD56335633642FFB0A4B7AC777C7666"/>
              </w:placeholder>
              <w:showingPlcHdr/>
              <w:text/>
            </w:sdtPr>
            <w:sdtEndPr/>
            <w:sdtContent>
              <w:p w:rsidR="008E1BEB" w:rsidRPr="007347FA" w:rsidRDefault="00D15DB8" w:rsidP="00D15DB8">
                <w:pPr>
                  <w:jc w:val="center"/>
                  <w:rPr>
                    <w:rFonts w:ascii="Arial Narrow" w:hAnsi="Arial Narrow"/>
                    <w:b/>
                    <w:sz w:val="20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0"/>
                    <w:lang w:val="es-ES"/>
                  </w:rPr>
                  <w:t xml:space="preserve"> </w:t>
                </w:r>
              </w:p>
            </w:sdtContent>
          </w:sdt>
        </w:tc>
        <w:tc>
          <w:tcPr>
            <w:tcW w:w="236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8E1BEB" w:rsidRPr="007347FA" w:rsidRDefault="008E1BEB">
            <w:pPr>
              <w:rPr>
                <w:lang w:val="es-ES"/>
              </w:rPr>
            </w:pPr>
          </w:p>
          <w:p w:rsidR="008E1BEB" w:rsidRPr="007347FA" w:rsidRDefault="008E1BEB">
            <w:pPr>
              <w:jc w:val="center"/>
              <w:rPr>
                <w:rFonts w:ascii="Arial Narrow" w:hAnsi="Arial Narrow"/>
                <w:sz w:val="20"/>
                <w:lang w:val="es-ES"/>
              </w:rPr>
            </w:pPr>
          </w:p>
        </w:tc>
        <w:tc>
          <w:tcPr>
            <w:tcW w:w="4206" w:type="dxa"/>
            <w:gridSpan w:val="7"/>
            <w:tcBorders>
              <w:top w:val="dotted" w:sz="4" w:space="0" w:color="auto"/>
              <w:left w:val="nil"/>
              <w:right w:val="thickThinSmallGap" w:sz="24" w:space="0" w:color="auto"/>
            </w:tcBorders>
          </w:tcPr>
          <w:p w:rsidR="008E1BEB" w:rsidRPr="007347FA" w:rsidRDefault="008E1BEB">
            <w:pPr>
              <w:rPr>
                <w:rFonts w:ascii="Arial Narrow" w:hAnsi="Arial Narrow"/>
                <w:sz w:val="20"/>
                <w:lang w:val="es-ES"/>
              </w:rPr>
            </w:pPr>
          </w:p>
          <w:sdt>
            <w:sdtPr>
              <w:rPr>
                <w:rFonts w:ascii="Arial Narrow" w:hAnsi="Arial Narrow"/>
                <w:b/>
                <w:sz w:val="20"/>
                <w:lang w:val="es-ES"/>
              </w:rPr>
              <w:id w:val="-202942964"/>
              <w:placeholder>
                <w:docPart w:val="28649A838E6B4894B76E37F3FE7CB6D1"/>
              </w:placeholder>
              <w:showingPlcHdr/>
              <w:text/>
            </w:sdtPr>
            <w:sdtEndPr/>
            <w:sdtContent>
              <w:p w:rsidR="008E1BEB" w:rsidRPr="007347FA" w:rsidRDefault="00D15DB8" w:rsidP="00D15DB8">
                <w:pPr>
                  <w:jc w:val="center"/>
                  <w:rPr>
                    <w:rFonts w:ascii="Arial Narrow" w:hAnsi="Arial Narrow"/>
                    <w:b/>
                    <w:sz w:val="20"/>
                    <w:lang w:val="es-ES"/>
                  </w:rPr>
                </w:pPr>
                <w:r w:rsidRPr="007347FA">
                  <w:rPr>
                    <w:rFonts w:ascii="Arial Narrow" w:hAnsi="Arial Narrow"/>
                    <w:sz w:val="20"/>
                    <w:lang w:val="es-ES"/>
                  </w:rPr>
                  <w:t xml:space="preserve"> </w:t>
                </w:r>
              </w:p>
            </w:sdtContent>
          </w:sdt>
        </w:tc>
      </w:tr>
      <w:tr w:rsidR="008E1BEB" w:rsidRPr="007347FA" w:rsidTr="00D94022">
        <w:trPr>
          <w:cantSplit/>
          <w:trHeight w:val="580"/>
          <w:jc w:val="center"/>
        </w:trPr>
        <w:tc>
          <w:tcPr>
            <w:tcW w:w="2640" w:type="dxa"/>
            <w:gridSpan w:val="5"/>
            <w:vMerge/>
            <w:tcBorders>
              <w:left w:val="thinThickSmallGap" w:sz="24" w:space="0" w:color="auto"/>
              <w:bottom w:val="nil"/>
              <w:right w:val="nil"/>
            </w:tcBorders>
          </w:tcPr>
          <w:p w:rsidR="008E1BEB" w:rsidRPr="007347FA" w:rsidRDefault="008E1BEB">
            <w:pPr>
              <w:rPr>
                <w:b/>
                <w:lang w:val="es-ES"/>
              </w:rPr>
            </w:pPr>
          </w:p>
        </w:tc>
        <w:tc>
          <w:tcPr>
            <w:tcW w:w="3600" w:type="dxa"/>
            <w:gridSpan w:val="13"/>
            <w:tcBorders>
              <w:left w:val="nil"/>
              <w:bottom w:val="nil"/>
              <w:right w:val="nil"/>
            </w:tcBorders>
          </w:tcPr>
          <w:p w:rsidR="008E1BEB" w:rsidRPr="007347FA" w:rsidRDefault="008E1BEB">
            <w:pPr>
              <w:pStyle w:val="Ttulo2"/>
              <w:ind w:left="952"/>
              <w:rPr>
                <w:noProof w:val="0"/>
              </w:rPr>
            </w:pPr>
            <w:r w:rsidRPr="007347FA">
              <w:rPr>
                <w:noProof w:val="0"/>
              </w:rPr>
              <w:t>Número</w:t>
            </w:r>
          </w:p>
          <w:p w:rsidR="008E1BEB" w:rsidRPr="007347FA" w:rsidRDefault="008E1BEB">
            <w:pPr>
              <w:rPr>
                <w:lang w:val="es-E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1BEB" w:rsidRPr="007347FA" w:rsidRDefault="008E1BEB">
            <w:pPr>
              <w:pStyle w:val="Ttulo2"/>
              <w:ind w:left="892"/>
              <w:rPr>
                <w:noProof w:val="0"/>
              </w:rPr>
            </w:pPr>
          </w:p>
          <w:p w:rsidR="008E1BEB" w:rsidRPr="007347FA" w:rsidRDefault="008E1BEB">
            <w:pPr>
              <w:rPr>
                <w:lang w:val="es-ES"/>
              </w:rPr>
            </w:pPr>
          </w:p>
        </w:tc>
        <w:tc>
          <w:tcPr>
            <w:tcW w:w="4206" w:type="dxa"/>
            <w:gridSpan w:val="7"/>
            <w:tcBorders>
              <w:left w:val="nil"/>
              <w:bottom w:val="nil"/>
              <w:right w:val="thickThinSmallGap" w:sz="24" w:space="0" w:color="auto"/>
            </w:tcBorders>
          </w:tcPr>
          <w:p w:rsidR="008E1BEB" w:rsidRPr="007347FA" w:rsidRDefault="008E1BEB">
            <w:pPr>
              <w:pStyle w:val="Ttulo2"/>
              <w:ind w:left="712"/>
              <w:rPr>
                <w:noProof w:val="0"/>
              </w:rPr>
            </w:pPr>
            <w:r w:rsidRPr="007347FA">
              <w:rPr>
                <w:noProof w:val="0"/>
              </w:rPr>
              <w:t>De fecha</w:t>
            </w:r>
          </w:p>
          <w:p w:rsidR="008E1BEB" w:rsidRPr="007347FA" w:rsidRDefault="008E1BEB">
            <w:pPr>
              <w:rPr>
                <w:lang w:val="es-ES"/>
              </w:rPr>
            </w:pPr>
          </w:p>
        </w:tc>
      </w:tr>
      <w:tr w:rsidR="008E1BEB" w:rsidRPr="007347FA" w:rsidTr="00D94022">
        <w:trPr>
          <w:cantSplit/>
          <w:trHeight w:val="3241"/>
          <w:jc w:val="center"/>
        </w:trPr>
        <w:tc>
          <w:tcPr>
            <w:tcW w:w="7000" w:type="dxa"/>
            <w:gridSpan w:val="20"/>
            <w:tcBorders>
              <w:top w:val="single" w:sz="18" w:space="0" w:color="auto"/>
              <w:left w:val="thinThickSmallGap" w:sz="24" w:space="0" w:color="auto"/>
              <w:bottom w:val="thickThinSmallGap" w:sz="24" w:space="0" w:color="auto"/>
              <w:right w:val="single" w:sz="18" w:space="0" w:color="auto"/>
            </w:tcBorders>
          </w:tcPr>
          <w:p w:rsidR="008E1BEB" w:rsidRPr="007347FA" w:rsidRDefault="008E1BEB">
            <w:pPr>
              <w:rPr>
                <w:b/>
                <w:lang w:val="es-ES"/>
              </w:rPr>
            </w:pPr>
            <w:r w:rsidRPr="007347FA">
              <w:rPr>
                <w:b/>
                <w:lang w:val="es-ES"/>
              </w:rPr>
              <w:t>Observaciones:</w:t>
            </w:r>
          </w:p>
          <w:p w:rsidR="008E1BEB" w:rsidRPr="007347FA" w:rsidRDefault="008E1BEB">
            <w:pPr>
              <w:rPr>
                <w:b/>
                <w:lang w:val="es-ES"/>
              </w:rPr>
            </w:pPr>
          </w:p>
          <w:sdt>
            <w:sdtPr>
              <w:rPr>
                <w:rFonts w:ascii="Arial Narrow" w:hAnsi="Arial Narrow"/>
                <w:b/>
                <w:i/>
                <w:sz w:val="20"/>
                <w:szCs w:val="20"/>
                <w:lang w:val="es-ES"/>
              </w:rPr>
              <w:id w:val="713545672"/>
              <w:placeholder>
                <w:docPart w:val="8A1CE1164CFA4B98A0F32BC22B66D60F"/>
              </w:placeholder>
              <w:showingPlcHdr/>
              <w:text/>
            </w:sdtPr>
            <w:sdtEndPr/>
            <w:sdtContent>
              <w:p w:rsidR="00D15DB8" w:rsidRPr="007347FA" w:rsidRDefault="00D15DB8">
                <w:pPr>
                  <w:rPr>
                    <w:rFonts w:ascii="Arial Narrow" w:hAnsi="Arial Narrow"/>
                    <w:b/>
                    <w:i/>
                    <w:sz w:val="20"/>
                    <w:szCs w:val="20"/>
                    <w:lang w:val="es-ES"/>
                  </w:rPr>
                </w:pPr>
                <w:r w:rsidRPr="007347FA">
                  <w:rPr>
                    <w:rFonts w:ascii="Arial Narrow" w:hAnsi="Arial Narrow"/>
                    <w:b/>
                    <w:i/>
                    <w:sz w:val="20"/>
                    <w:szCs w:val="20"/>
                    <w:lang w:val="es-ES"/>
                  </w:rPr>
                  <w:t xml:space="preserve"> YACKMEL TOLEDO GÓMEZ</w:t>
                </w:r>
              </w:p>
            </w:sdtContent>
          </w:sdt>
          <w:sdt>
            <w:sdtPr>
              <w:rPr>
                <w:rFonts w:ascii="Arial Narrow" w:hAnsi="Arial Narrow"/>
                <w:b/>
                <w:i/>
                <w:sz w:val="20"/>
                <w:szCs w:val="20"/>
                <w:lang w:val="es-ES"/>
              </w:rPr>
              <w:id w:val="-351809408"/>
              <w:placeholder>
                <w:docPart w:val="163DCC86A594496C829BC3A0665B4A31"/>
              </w:placeholder>
              <w:showingPlcHdr/>
              <w:text/>
            </w:sdtPr>
            <w:sdtEndPr/>
            <w:sdtContent>
              <w:p w:rsidR="00D15DB8" w:rsidRPr="007347FA" w:rsidRDefault="00D15DB8">
                <w:pPr>
                  <w:rPr>
                    <w:rFonts w:ascii="Arial Narrow" w:hAnsi="Arial Narrow"/>
                    <w:b/>
                    <w:i/>
                    <w:sz w:val="20"/>
                    <w:szCs w:val="20"/>
                    <w:lang w:val="es-ES"/>
                  </w:rPr>
                </w:pPr>
                <w:r w:rsidRPr="007347FA">
                  <w:rPr>
                    <w:rFonts w:ascii="Arial Narrow" w:hAnsi="Arial Narrow"/>
                    <w:b/>
                    <w:i/>
                    <w:sz w:val="20"/>
                    <w:szCs w:val="20"/>
                    <w:lang w:val="es-ES"/>
                  </w:rPr>
                  <w:t xml:space="preserve"> VICEPRESIDENTE EJECUTIVO</w:t>
                </w:r>
              </w:p>
            </w:sdtContent>
          </w:sdt>
          <w:sdt>
            <w:sdtPr>
              <w:rPr>
                <w:rFonts w:ascii="Arial Narrow" w:hAnsi="Arial Narrow"/>
                <w:b/>
                <w:i/>
                <w:sz w:val="20"/>
                <w:szCs w:val="20"/>
                <w:lang w:val="es-ES"/>
              </w:rPr>
              <w:id w:val="-1551452823"/>
              <w:placeholder>
                <w:docPart w:val="C38D94498C244A1ABAB31D43865DEB74"/>
              </w:placeholder>
              <w:showingPlcHdr/>
              <w:text/>
            </w:sdtPr>
            <w:sdtEndPr/>
            <w:sdtContent>
              <w:p w:rsidR="008E1BEB" w:rsidRPr="007347FA" w:rsidRDefault="00D15DB8">
                <w:pPr>
                  <w:rPr>
                    <w:b/>
                    <w:lang w:val="es-ES"/>
                  </w:rPr>
                </w:pPr>
                <w:r w:rsidRPr="007347FA">
                  <w:rPr>
                    <w:rFonts w:ascii="Arial Narrow" w:hAnsi="Arial Narrow"/>
                    <w:b/>
                    <w:i/>
                    <w:sz w:val="20"/>
                    <w:szCs w:val="20"/>
                    <w:lang w:val="es-ES"/>
                  </w:rPr>
                  <w:t xml:space="preserve"> GRUPO DE ADMINISTRACION EMPRESARIAL</w:t>
                </w:r>
              </w:p>
            </w:sdtContent>
          </w:sdt>
          <w:p w:rsidR="008E1BEB" w:rsidRPr="007347FA" w:rsidRDefault="008E1BEB">
            <w:pPr>
              <w:rPr>
                <w:b/>
                <w:sz w:val="20"/>
                <w:lang w:val="es-ES"/>
              </w:rPr>
            </w:pPr>
          </w:p>
          <w:p w:rsidR="008E1BEB" w:rsidRPr="007347FA" w:rsidRDefault="008E1BEB">
            <w:pPr>
              <w:rPr>
                <w:b/>
                <w:sz w:val="20"/>
                <w:lang w:val="es-ES"/>
              </w:rPr>
            </w:pPr>
          </w:p>
          <w:p w:rsidR="008E1BEB" w:rsidRPr="007347FA" w:rsidRDefault="008E1BEB">
            <w:pPr>
              <w:rPr>
                <w:b/>
                <w:sz w:val="20"/>
                <w:lang w:val="es-ES"/>
              </w:rPr>
            </w:pPr>
          </w:p>
          <w:p w:rsidR="008E1BEB" w:rsidRPr="007347FA" w:rsidRDefault="008E1BEB">
            <w:pPr>
              <w:rPr>
                <w:b/>
                <w:sz w:val="20"/>
                <w:lang w:val="es-ES"/>
              </w:rPr>
            </w:pPr>
          </w:p>
          <w:p w:rsidR="008E1BEB" w:rsidRPr="007347FA" w:rsidRDefault="008E1BEB">
            <w:pPr>
              <w:rPr>
                <w:b/>
                <w:sz w:val="20"/>
                <w:lang w:val="es-ES"/>
              </w:rPr>
            </w:pPr>
          </w:p>
          <w:p w:rsidR="008E1BEB" w:rsidRPr="007347FA" w:rsidRDefault="008E1BEB">
            <w:pPr>
              <w:rPr>
                <w:b/>
                <w:sz w:val="20"/>
                <w:lang w:val="es-ES"/>
              </w:rPr>
            </w:pPr>
          </w:p>
          <w:p w:rsidR="008E1BEB" w:rsidRPr="007347FA" w:rsidRDefault="008E1BEB">
            <w:pPr>
              <w:rPr>
                <w:b/>
                <w:sz w:val="20"/>
                <w:lang w:val="es-ES"/>
              </w:rPr>
            </w:pPr>
          </w:p>
          <w:p w:rsidR="008E1BEB" w:rsidRPr="007347FA" w:rsidRDefault="008E1BEB">
            <w:pPr>
              <w:rPr>
                <w:b/>
                <w:sz w:val="20"/>
                <w:lang w:val="es-ES"/>
              </w:rPr>
            </w:pPr>
          </w:p>
        </w:tc>
        <w:tc>
          <w:tcPr>
            <w:tcW w:w="3682" w:type="dxa"/>
            <w:gridSpan w:val="6"/>
            <w:tcBorders>
              <w:top w:val="single" w:sz="18" w:space="0" w:color="auto"/>
              <w:left w:val="single" w:sz="18" w:space="0" w:color="auto"/>
              <w:bottom w:val="thickThinSmallGap" w:sz="24" w:space="0" w:color="auto"/>
              <w:right w:val="thickThinSmallGap" w:sz="24" w:space="0" w:color="auto"/>
            </w:tcBorders>
            <w:vAlign w:val="bottom"/>
          </w:tcPr>
          <w:p w:rsidR="008E1BEB" w:rsidRPr="007347FA" w:rsidRDefault="008E1BEB">
            <w:pPr>
              <w:jc w:val="center"/>
              <w:rPr>
                <w:sz w:val="20"/>
                <w:lang w:val="es-ES"/>
              </w:rPr>
            </w:pPr>
            <w:r w:rsidRPr="007347FA">
              <w:rPr>
                <w:sz w:val="20"/>
                <w:lang w:val="es-ES"/>
              </w:rPr>
              <w:t>Sellos de Timbre</w:t>
            </w:r>
          </w:p>
        </w:tc>
      </w:tr>
    </w:tbl>
    <w:p w:rsidR="004D2DEA" w:rsidRPr="007347FA" w:rsidRDefault="004D2DEA">
      <w:pPr>
        <w:rPr>
          <w:lang w:val="es-ES"/>
        </w:rPr>
      </w:pPr>
    </w:p>
    <w:sectPr w:rsidR="004D2DEA" w:rsidRPr="007347FA" w:rsidSect="00986B49">
      <w:pgSz w:w="11907" w:h="16839" w:code="9"/>
      <w:pgMar w:top="444" w:right="1701" w:bottom="44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drawingGridHorizontalSpacing w:val="109"/>
  <w:drawingGridVerticalSpacing w:val="148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DEA"/>
    <w:rsid w:val="00011BE6"/>
    <w:rsid w:val="000C6170"/>
    <w:rsid w:val="0013426A"/>
    <w:rsid w:val="001444E8"/>
    <w:rsid w:val="00153B85"/>
    <w:rsid w:val="001871AD"/>
    <w:rsid w:val="001960C6"/>
    <w:rsid w:val="001A136A"/>
    <w:rsid w:val="001B3B16"/>
    <w:rsid w:val="001E193C"/>
    <w:rsid w:val="00206FC2"/>
    <w:rsid w:val="002162E2"/>
    <w:rsid w:val="00220823"/>
    <w:rsid w:val="0022544B"/>
    <w:rsid w:val="0023100B"/>
    <w:rsid w:val="00240E0E"/>
    <w:rsid w:val="0025079E"/>
    <w:rsid w:val="002A3B01"/>
    <w:rsid w:val="002B4F65"/>
    <w:rsid w:val="002D548A"/>
    <w:rsid w:val="002F0C32"/>
    <w:rsid w:val="002F25C9"/>
    <w:rsid w:val="002F4574"/>
    <w:rsid w:val="0031525F"/>
    <w:rsid w:val="00331453"/>
    <w:rsid w:val="0033218F"/>
    <w:rsid w:val="003330FF"/>
    <w:rsid w:val="00337844"/>
    <w:rsid w:val="003601A7"/>
    <w:rsid w:val="003645DA"/>
    <w:rsid w:val="003C3E4A"/>
    <w:rsid w:val="00422718"/>
    <w:rsid w:val="004C521F"/>
    <w:rsid w:val="004C6E84"/>
    <w:rsid w:val="004D2DEA"/>
    <w:rsid w:val="004D3088"/>
    <w:rsid w:val="00500084"/>
    <w:rsid w:val="0053562C"/>
    <w:rsid w:val="005D0665"/>
    <w:rsid w:val="005E234E"/>
    <w:rsid w:val="005F3708"/>
    <w:rsid w:val="006470CD"/>
    <w:rsid w:val="006B2390"/>
    <w:rsid w:val="007131BF"/>
    <w:rsid w:val="007347FA"/>
    <w:rsid w:val="00765F5B"/>
    <w:rsid w:val="0077220F"/>
    <w:rsid w:val="00773CC3"/>
    <w:rsid w:val="00777D05"/>
    <w:rsid w:val="007915DF"/>
    <w:rsid w:val="007A734B"/>
    <w:rsid w:val="007E5D3C"/>
    <w:rsid w:val="007F7837"/>
    <w:rsid w:val="008126F8"/>
    <w:rsid w:val="008272BA"/>
    <w:rsid w:val="008479A6"/>
    <w:rsid w:val="00897EA7"/>
    <w:rsid w:val="008B5DF3"/>
    <w:rsid w:val="008B6B3A"/>
    <w:rsid w:val="008C32C7"/>
    <w:rsid w:val="008D4FD4"/>
    <w:rsid w:val="008E1BEB"/>
    <w:rsid w:val="009222D0"/>
    <w:rsid w:val="00986B49"/>
    <w:rsid w:val="00995ACC"/>
    <w:rsid w:val="009A0A9C"/>
    <w:rsid w:val="009D446F"/>
    <w:rsid w:val="00A011B1"/>
    <w:rsid w:val="00A03698"/>
    <w:rsid w:val="00A055BC"/>
    <w:rsid w:val="00A2145B"/>
    <w:rsid w:val="00A50061"/>
    <w:rsid w:val="00A71D28"/>
    <w:rsid w:val="00AA7F42"/>
    <w:rsid w:val="00AC0905"/>
    <w:rsid w:val="00B0393E"/>
    <w:rsid w:val="00B461A4"/>
    <w:rsid w:val="00B5738D"/>
    <w:rsid w:val="00B84E5F"/>
    <w:rsid w:val="00B90DCD"/>
    <w:rsid w:val="00C47EA9"/>
    <w:rsid w:val="00CA637C"/>
    <w:rsid w:val="00CA7342"/>
    <w:rsid w:val="00CC1701"/>
    <w:rsid w:val="00CC1B28"/>
    <w:rsid w:val="00CC494A"/>
    <w:rsid w:val="00CC4CCD"/>
    <w:rsid w:val="00CD53AD"/>
    <w:rsid w:val="00CF0C3F"/>
    <w:rsid w:val="00D15DB8"/>
    <w:rsid w:val="00D25710"/>
    <w:rsid w:val="00D33E90"/>
    <w:rsid w:val="00D445B2"/>
    <w:rsid w:val="00D44899"/>
    <w:rsid w:val="00D53371"/>
    <w:rsid w:val="00D6411F"/>
    <w:rsid w:val="00D70F55"/>
    <w:rsid w:val="00D94022"/>
    <w:rsid w:val="00D96247"/>
    <w:rsid w:val="00DB5D7F"/>
    <w:rsid w:val="00DF219A"/>
    <w:rsid w:val="00DF3018"/>
    <w:rsid w:val="00E0183F"/>
    <w:rsid w:val="00E44977"/>
    <w:rsid w:val="00E81846"/>
    <w:rsid w:val="00EE7D37"/>
    <w:rsid w:val="00F02714"/>
    <w:rsid w:val="00F072F9"/>
    <w:rsid w:val="00F1255D"/>
    <w:rsid w:val="00F2075D"/>
    <w:rsid w:val="00F470E8"/>
    <w:rsid w:val="00F704CA"/>
    <w:rsid w:val="00FC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7BD867"/>
  <w14:defaultImageDpi w14:val="0"/>
  <w15:docId w15:val="{DF45F9DE-B830-40CF-930F-04BE93E1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jc w:val="center"/>
      <w:outlineLvl w:val="0"/>
    </w:pPr>
    <w:rPr>
      <w:b/>
      <w:bCs/>
      <w:noProof/>
      <w:sz w:val="20"/>
      <w:lang w:val="es-ES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outlineLvl w:val="1"/>
    </w:pPr>
    <w:rPr>
      <w:b/>
      <w:bCs/>
      <w:noProof/>
      <w:sz w:val="20"/>
      <w:lang w:val="es-ES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outlineLvl w:val="2"/>
    </w:pPr>
    <w:rPr>
      <w:b/>
      <w:bCs/>
      <w:noProof/>
      <w:lang w:val="es-ES"/>
    </w:rPr>
  </w:style>
  <w:style w:type="paragraph" w:styleId="Ttulo4">
    <w:name w:val="heading 4"/>
    <w:basedOn w:val="Normal"/>
    <w:next w:val="Normal"/>
    <w:link w:val="Ttulo4Car"/>
    <w:uiPriority w:val="9"/>
    <w:qFormat/>
    <w:rsid w:val="00011BE6"/>
    <w:pPr>
      <w:keepNext/>
      <w:ind w:left="153"/>
      <w:jc w:val="center"/>
      <w:outlineLvl w:val="3"/>
    </w:pPr>
    <w:rPr>
      <w:b/>
      <w:bCs/>
      <w:noProof/>
      <w:sz w:val="20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locked/>
    <w:rsid w:val="00011BE6"/>
    <w:rPr>
      <w:rFonts w:cs="Times New Roman"/>
      <w:b/>
      <w:bCs/>
      <w:noProof/>
      <w:sz w:val="24"/>
      <w:szCs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pPr>
      <w:jc w:val="center"/>
    </w:pPr>
    <w:rPr>
      <w:sz w:val="4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Pr>
      <w:rFonts w:cs="Times New Roman"/>
      <w:sz w:val="24"/>
      <w:szCs w:val="24"/>
      <w:lang w:val="en-US" w:eastAsia="en-US"/>
    </w:rPr>
  </w:style>
  <w:style w:type="paragraph" w:styleId="Textoindependiente2">
    <w:name w:val="Body Text 2"/>
    <w:basedOn w:val="Normal"/>
    <w:link w:val="Textoindependiente2Car"/>
    <w:uiPriority w:val="99"/>
    <w:rPr>
      <w:b/>
      <w:bCs/>
      <w:noProof/>
      <w:sz w:val="20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Pr>
      <w:rFonts w:cs="Times New Roman"/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rsid w:val="003321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33218F"/>
    <w:rPr>
      <w:rFonts w:ascii="Tahoma" w:hAnsi="Tahoma" w:cs="Tahoma"/>
      <w:sz w:val="16"/>
      <w:szCs w:val="16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3601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carmen\Configuraci&#243;n%20local\Archivos%20temporales%20de%20Internet\OLK85\PLANILLA%20SOLICITUD%20PASAPORT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D234E6373449D5894BE4D9E88CD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636F5-B4EA-4EF6-97F6-789BA307A95B}"/>
      </w:docPartPr>
      <w:docPartBody>
        <w:p w:rsidR="005346DB" w:rsidRDefault="009D229A" w:rsidP="009D229A">
          <w:pPr>
            <w:pStyle w:val="BDD234E6373449D5894BE4D9E88CD83D4"/>
          </w:pPr>
          <w:r w:rsidRPr="00765F5B">
            <w:rPr>
              <w:rFonts w:ascii="Arial Narrow" w:hAnsi="Arial Narrow"/>
              <w:sz w:val="20"/>
              <w:lang w:val="es-ES_tradnl"/>
            </w:rPr>
            <w:t xml:space="preserve"> </w:t>
          </w:r>
        </w:p>
      </w:docPartBody>
    </w:docPart>
    <w:docPart>
      <w:docPartPr>
        <w:name w:val="610F4ED5D1C74F9A86A6C5DC81938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DA3CD-2FB1-4005-84B6-F24A50B2DD35}"/>
      </w:docPartPr>
      <w:docPartBody>
        <w:p w:rsidR="005346DB" w:rsidRDefault="009D229A" w:rsidP="009D229A">
          <w:pPr>
            <w:pStyle w:val="610F4ED5D1C74F9A86A6C5DC819384074"/>
          </w:pPr>
          <w:r w:rsidRPr="00765F5B">
            <w:rPr>
              <w:rFonts w:ascii="Arial Narrow" w:hAnsi="Arial Narrow"/>
              <w:sz w:val="20"/>
              <w:lang w:val="es-ES_tradnl"/>
            </w:rPr>
            <w:t xml:space="preserve"> </w:t>
          </w:r>
        </w:p>
      </w:docPartBody>
    </w:docPart>
    <w:docPart>
      <w:docPartPr>
        <w:name w:val="E894041485AB4537B2E4D3C33F1EB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C867F-505D-498A-BC62-52386FA01A1C}"/>
      </w:docPartPr>
      <w:docPartBody>
        <w:p w:rsidR="005346DB" w:rsidRDefault="009D229A" w:rsidP="009D229A">
          <w:pPr>
            <w:pStyle w:val="E894041485AB4537B2E4D3C33F1EB6BC4"/>
          </w:pPr>
          <w:r w:rsidRPr="00765F5B">
            <w:rPr>
              <w:rFonts w:ascii="Arial Narrow" w:hAnsi="Arial Narrow"/>
              <w:sz w:val="20"/>
              <w:lang w:val="es-ES_tradnl"/>
            </w:rPr>
            <w:t xml:space="preserve"> </w:t>
          </w:r>
        </w:p>
      </w:docPartBody>
    </w:docPart>
    <w:docPart>
      <w:docPartPr>
        <w:name w:val="59869EE5FE654303BE1E6E4C03EE2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B3EB1-6EDB-465A-914E-838565EFEC00}"/>
      </w:docPartPr>
      <w:docPartBody>
        <w:p w:rsidR="005346DB" w:rsidRDefault="009D229A" w:rsidP="009D229A">
          <w:pPr>
            <w:pStyle w:val="59869EE5FE654303BE1E6E4C03EE2FF74"/>
          </w:pPr>
          <w:r w:rsidRPr="00765F5B">
            <w:rPr>
              <w:rFonts w:ascii="Arial Narrow" w:hAnsi="Arial Narrow"/>
              <w:sz w:val="20"/>
              <w:lang w:val="es-ES_tradnl"/>
            </w:rPr>
            <w:t xml:space="preserve"> </w:t>
          </w:r>
        </w:p>
      </w:docPartBody>
    </w:docPart>
    <w:docPart>
      <w:docPartPr>
        <w:name w:val="FAAA03FE90B64254B261513558A47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B0BDA-C742-42ED-89CC-CD44B5BE5798}"/>
      </w:docPartPr>
      <w:docPartBody>
        <w:p w:rsidR="005346DB" w:rsidRDefault="009D229A" w:rsidP="009D229A">
          <w:pPr>
            <w:pStyle w:val="FAAA03FE90B64254B261513558A47B454"/>
          </w:pPr>
          <w:r w:rsidRPr="00765F5B">
            <w:rPr>
              <w:rFonts w:ascii="Arial Narrow" w:hAnsi="Arial Narrow"/>
              <w:sz w:val="20"/>
              <w:lang w:val="es-ES_tradnl"/>
            </w:rPr>
            <w:t xml:space="preserve"> </w:t>
          </w:r>
        </w:p>
      </w:docPartBody>
    </w:docPart>
    <w:docPart>
      <w:docPartPr>
        <w:name w:val="1CD56335633642FFB0A4B7AC777C7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1C98E-B876-40B8-A906-37E7DEF4AEB7}"/>
      </w:docPartPr>
      <w:docPartBody>
        <w:p w:rsidR="005346DB" w:rsidRDefault="009D229A" w:rsidP="009D229A">
          <w:pPr>
            <w:pStyle w:val="1CD56335633642FFB0A4B7AC777C76664"/>
          </w:pPr>
          <w:r w:rsidRPr="00765F5B">
            <w:rPr>
              <w:rFonts w:ascii="Arial Narrow" w:hAnsi="Arial Narrow"/>
              <w:sz w:val="20"/>
              <w:lang w:val="es-ES_tradnl"/>
            </w:rPr>
            <w:t xml:space="preserve"> </w:t>
          </w:r>
        </w:p>
      </w:docPartBody>
    </w:docPart>
    <w:docPart>
      <w:docPartPr>
        <w:name w:val="28649A838E6B4894B76E37F3FE7CB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EF426-ECB1-4B26-A5FC-297480E0B006}"/>
      </w:docPartPr>
      <w:docPartBody>
        <w:p w:rsidR="005346DB" w:rsidRDefault="009D229A" w:rsidP="009D229A">
          <w:pPr>
            <w:pStyle w:val="28649A838E6B4894B76E37F3FE7CB6D14"/>
          </w:pPr>
          <w:r w:rsidRPr="00765F5B">
            <w:rPr>
              <w:rFonts w:ascii="Arial Narrow" w:hAnsi="Arial Narrow"/>
              <w:sz w:val="20"/>
              <w:lang w:val="es-ES_tradnl"/>
            </w:rPr>
            <w:t xml:space="preserve"> </w:t>
          </w:r>
        </w:p>
      </w:docPartBody>
    </w:docPart>
    <w:docPart>
      <w:docPartPr>
        <w:name w:val="8A1CE1164CFA4B98A0F32BC22B66D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FEE7C-F109-43CD-8572-36B2B044113C}"/>
      </w:docPartPr>
      <w:docPartBody>
        <w:p w:rsidR="005346DB" w:rsidRDefault="009D229A" w:rsidP="009D229A">
          <w:pPr>
            <w:pStyle w:val="8A1CE1164CFA4B98A0F32BC22B66D60F4"/>
          </w:pPr>
          <w:r w:rsidRPr="00D15DB8">
            <w:rPr>
              <w:rFonts w:ascii="Arial Narrow" w:hAnsi="Arial Narrow"/>
              <w:b/>
              <w:i/>
              <w:sz w:val="20"/>
              <w:szCs w:val="20"/>
              <w:lang w:val="es-ES_tradnl"/>
            </w:rPr>
            <w:t xml:space="preserve"> YACKMEL TOLEDO GÓMEZ</w:t>
          </w:r>
        </w:p>
      </w:docPartBody>
    </w:docPart>
    <w:docPart>
      <w:docPartPr>
        <w:name w:val="163DCC86A594496C829BC3A0665B4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16896-1354-40AB-AA6C-BF4ECCAC8671}"/>
      </w:docPartPr>
      <w:docPartBody>
        <w:p w:rsidR="005346DB" w:rsidRDefault="009D229A" w:rsidP="009D229A">
          <w:pPr>
            <w:pStyle w:val="163DCC86A594496C829BC3A0665B4A314"/>
          </w:pPr>
          <w:r w:rsidRPr="00D15DB8">
            <w:rPr>
              <w:rFonts w:ascii="Arial Narrow" w:hAnsi="Arial Narrow"/>
              <w:b/>
              <w:i/>
              <w:sz w:val="20"/>
              <w:szCs w:val="20"/>
              <w:lang w:val="es-ES_tradnl"/>
            </w:rPr>
            <w:t xml:space="preserve"> VICEPRESIDENTE EJECUTIVO</w:t>
          </w:r>
        </w:p>
      </w:docPartBody>
    </w:docPart>
    <w:docPart>
      <w:docPartPr>
        <w:name w:val="C38D94498C244A1ABAB31D43865DE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73565-5D56-4009-94EE-40F04EBE1BA6}"/>
      </w:docPartPr>
      <w:docPartBody>
        <w:p w:rsidR="005346DB" w:rsidRDefault="009D229A" w:rsidP="009D229A">
          <w:pPr>
            <w:pStyle w:val="C38D94498C244A1ABAB31D43865DEB744"/>
          </w:pPr>
          <w:r w:rsidRPr="00D15DB8">
            <w:rPr>
              <w:rFonts w:ascii="Arial Narrow" w:hAnsi="Arial Narrow"/>
              <w:b/>
              <w:i/>
              <w:sz w:val="20"/>
              <w:szCs w:val="20"/>
              <w:lang w:val="es-ES_tradnl"/>
            </w:rPr>
            <w:t xml:space="preserve"> GRUPO DE ADMINISTRACION EMPRESARIAL</w:t>
          </w:r>
        </w:p>
      </w:docPartBody>
    </w:docPart>
    <w:docPart>
      <w:docPartPr>
        <w:name w:val="CC57FE919F3145BBB10A80DE9063B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82789-AF5E-40D7-B7A2-C57C132957E1}"/>
      </w:docPartPr>
      <w:docPartBody>
        <w:p w:rsidR="00000000" w:rsidRDefault="00E31BB1" w:rsidP="00E31BB1">
          <w:pPr>
            <w:pStyle w:val="CC57FE919F3145BBB10A80DE9063B22C"/>
          </w:pPr>
          <w:r w:rsidRPr="00F072F9">
            <w:rPr>
              <w:rFonts w:ascii="Arial Narrow" w:hAnsi="Arial Narrow"/>
              <w:lang w:val="es-ES_tradnl"/>
            </w:rPr>
            <w:t>CI</w:t>
          </w:r>
          <w:r w:rsidRPr="00F072F9">
            <w:rPr>
              <w:rFonts w:ascii="Arial Narrow" w:hAnsi="Arial Narrow"/>
              <w:b/>
              <w:lang w:val="es-ES_tradnl"/>
            </w:rPr>
            <w:t xml:space="preserve"> </w:t>
          </w:r>
        </w:p>
      </w:docPartBody>
    </w:docPart>
    <w:docPart>
      <w:docPartPr>
        <w:name w:val="AD637997A9C64FD98BC940E8223F7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3A771-63A4-4CA7-8445-962E9A5DCB2C}"/>
      </w:docPartPr>
      <w:docPartBody>
        <w:p w:rsidR="00000000" w:rsidRDefault="00E31BB1" w:rsidP="00E31BB1">
          <w:pPr>
            <w:pStyle w:val="AD637997A9C64FD98BC940E8223F76C4"/>
          </w:pPr>
          <w:r w:rsidRPr="00F072F9">
            <w:rPr>
              <w:rFonts w:ascii="Arial Narrow" w:hAnsi="Arial Narrow"/>
              <w:lang w:val="es-ES_tradnl"/>
            </w:rPr>
            <w:t xml:space="preserve"> Fecha</w:t>
          </w:r>
          <w:r>
            <w:rPr>
              <w:rFonts w:ascii="Arial Narrow" w:hAnsi="Arial Narrow"/>
              <w:lang w:val="es-ES_tradnl"/>
            </w:rPr>
            <w:t xml:space="preserve"> Solicitud</w:t>
          </w:r>
        </w:p>
      </w:docPartBody>
    </w:docPart>
    <w:docPart>
      <w:docPartPr>
        <w:name w:val="66796EFE929B474AB5934D4E9BE5C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CF43D-3C5F-4839-81C4-3EA02CBE09AE}"/>
      </w:docPartPr>
      <w:docPartBody>
        <w:p w:rsidR="00000000" w:rsidRDefault="00E31BB1" w:rsidP="00E31BB1">
          <w:pPr>
            <w:pStyle w:val="66796EFE929B474AB5934D4E9BE5CF0D"/>
          </w:pPr>
          <w:r>
            <w:rPr>
              <w:rFonts w:ascii="Arial Narrow" w:hAnsi="Arial Narrow"/>
              <w:lang w:val="es-ES_tradnl"/>
            </w:rPr>
            <w:t>Primer Apellido</w:t>
          </w:r>
          <w:r w:rsidRPr="00F072F9">
            <w:rPr>
              <w:rFonts w:ascii="Arial Narrow" w:hAnsi="Arial Narrow"/>
              <w:b/>
              <w:lang w:val="es-ES_tradnl"/>
            </w:rPr>
            <w:t xml:space="preserve"> </w:t>
          </w:r>
        </w:p>
      </w:docPartBody>
    </w:docPart>
    <w:docPart>
      <w:docPartPr>
        <w:name w:val="D11E1DD65687427DB2069A0DA9C48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AA5E3-6143-462E-8717-1E09D21A3859}"/>
      </w:docPartPr>
      <w:docPartBody>
        <w:p w:rsidR="00000000" w:rsidRDefault="00E31BB1" w:rsidP="00E31BB1">
          <w:pPr>
            <w:pStyle w:val="D11E1DD65687427DB2069A0DA9C48AB3"/>
          </w:pPr>
          <w:r>
            <w:rPr>
              <w:rFonts w:ascii="Arial Narrow" w:hAnsi="Arial Narrow"/>
              <w:lang w:val="es-ES_tradnl"/>
            </w:rPr>
            <w:t>Segundo Apellido</w:t>
          </w:r>
          <w:r w:rsidRPr="00F072F9">
            <w:rPr>
              <w:rFonts w:ascii="Arial Narrow" w:hAnsi="Arial Narrow"/>
              <w:b/>
              <w:lang w:val="es-ES_tradnl"/>
            </w:rPr>
            <w:t xml:space="preserve"> </w:t>
          </w:r>
        </w:p>
      </w:docPartBody>
    </w:docPart>
    <w:docPart>
      <w:docPartPr>
        <w:name w:val="55A4F21D1C6F45A7B5E14D47C2082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CB4F8-F0B4-4021-AD99-73ABB4FF4260}"/>
      </w:docPartPr>
      <w:docPartBody>
        <w:p w:rsidR="00000000" w:rsidRDefault="00E31BB1" w:rsidP="00E31BB1">
          <w:pPr>
            <w:pStyle w:val="55A4F21D1C6F45A7B5E14D47C2082F50"/>
          </w:pPr>
          <w:r>
            <w:rPr>
              <w:rFonts w:ascii="Arial Narrow" w:hAnsi="Arial Narrow"/>
              <w:lang w:val="es-ES_tradnl"/>
            </w:rPr>
            <w:t>Nombre</w:t>
          </w:r>
          <w:r w:rsidRPr="00F072F9">
            <w:rPr>
              <w:rFonts w:ascii="Arial Narrow" w:hAnsi="Arial Narrow"/>
              <w:b/>
              <w:lang w:val="es-ES_tradnl"/>
            </w:rPr>
            <w:t xml:space="preserve"> </w:t>
          </w:r>
        </w:p>
      </w:docPartBody>
    </w:docPart>
    <w:docPart>
      <w:docPartPr>
        <w:name w:val="44A49AD5F7B94CEBAAD04CCF1AFF3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9DC00-20C3-4DFB-BD99-D4C7989A4C93}"/>
      </w:docPartPr>
      <w:docPartBody>
        <w:p w:rsidR="00000000" w:rsidRDefault="00E31BB1" w:rsidP="00E31BB1">
          <w:pPr>
            <w:pStyle w:val="44A49AD5F7B94CEBAAD04CCF1AFF3B19"/>
          </w:pPr>
          <w:r>
            <w:rPr>
              <w:rFonts w:ascii="Arial Narrow" w:hAnsi="Arial Narrow"/>
              <w:lang w:val="es-ES_tradnl"/>
            </w:rPr>
            <w:t>Segundo Nombre</w:t>
          </w:r>
          <w:r w:rsidRPr="00F072F9">
            <w:rPr>
              <w:rFonts w:ascii="Arial Narrow" w:hAnsi="Arial Narrow"/>
              <w:b/>
              <w:lang w:val="es-ES_tradnl"/>
            </w:rPr>
            <w:t xml:space="preserve"> </w:t>
          </w:r>
        </w:p>
      </w:docPartBody>
    </w:docPart>
    <w:docPart>
      <w:docPartPr>
        <w:name w:val="DCD21CF8DAE4426F9D9D1D00673D6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AAD88-AB56-4580-93BB-4257560C8817}"/>
      </w:docPartPr>
      <w:docPartBody>
        <w:p w:rsidR="00000000" w:rsidRDefault="00E31BB1" w:rsidP="00E31BB1">
          <w:pPr>
            <w:pStyle w:val="DCD21CF8DAE4426F9D9D1D00673D6C82"/>
          </w:pPr>
          <w:r w:rsidRPr="004F0555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ACC999FCF584440AF1AC1EFA6ED9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30350-CEF1-41E3-B927-F87AF8B6D5AB}"/>
      </w:docPartPr>
      <w:docPartBody>
        <w:p w:rsidR="00000000" w:rsidRDefault="00E31BB1" w:rsidP="00E31BB1">
          <w:pPr>
            <w:pStyle w:val="9ACC999FCF584440AF1AC1EFA6ED9563"/>
          </w:pPr>
          <w:r>
            <w:rPr>
              <w:rFonts w:ascii="Arial Narrow" w:hAnsi="Arial Narrow"/>
              <w:lang w:val="es-ES_tradnl"/>
            </w:rPr>
            <w:t>Órgano Solicitante</w:t>
          </w:r>
          <w:r w:rsidRPr="00F072F9">
            <w:rPr>
              <w:rFonts w:ascii="Arial Narrow" w:hAnsi="Arial Narrow"/>
              <w:b/>
              <w:lang w:val="es-ES_tradnl"/>
            </w:rPr>
            <w:t xml:space="preserve"> </w:t>
          </w:r>
        </w:p>
      </w:docPartBody>
    </w:docPart>
    <w:docPart>
      <w:docPartPr>
        <w:name w:val="337DF3C5A4DB46C6B5BCD6188C282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BA2CF-C0E2-4025-9DEE-4C37280ED14F}"/>
      </w:docPartPr>
      <w:docPartBody>
        <w:p w:rsidR="00000000" w:rsidRDefault="00E31BB1" w:rsidP="00E31BB1">
          <w:pPr>
            <w:pStyle w:val="337DF3C5A4DB46C6B5BCD6188C2824BB"/>
          </w:pPr>
          <w:r>
            <w:rPr>
              <w:rFonts w:ascii="Arial Narrow" w:hAnsi="Arial Narrow"/>
              <w:lang w:val="es-ES_tradnl"/>
            </w:rPr>
            <w:t>Motivo del Viaje</w:t>
          </w:r>
          <w:r w:rsidRPr="00F072F9">
            <w:rPr>
              <w:rFonts w:ascii="Arial Narrow" w:hAnsi="Arial Narrow"/>
              <w:b/>
              <w:lang w:val="es-ES_tradnl"/>
            </w:rPr>
            <w:t xml:space="preserve"> </w:t>
          </w:r>
        </w:p>
      </w:docPartBody>
    </w:docPart>
    <w:docPart>
      <w:docPartPr>
        <w:name w:val="0F07774C99DE447EAC73CCA005015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95726-7379-4BD0-8640-1CBE44CC0492}"/>
      </w:docPartPr>
      <w:docPartBody>
        <w:p w:rsidR="00000000" w:rsidRDefault="00E31BB1" w:rsidP="00E31BB1">
          <w:pPr>
            <w:pStyle w:val="0F07774C99DE447EAC73CCA005015B4A"/>
          </w:pPr>
          <w:r>
            <w:rPr>
              <w:rFonts w:ascii="Arial Narrow" w:hAnsi="Arial Narrow"/>
              <w:lang w:val="es-ES_tradnl"/>
            </w:rPr>
            <w:t>País Nacimiento</w:t>
          </w:r>
          <w:r w:rsidRPr="00F072F9">
            <w:rPr>
              <w:rFonts w:ascii="Arial Narrow" w:hAnsi="Arial Narrow"/>
              <w:b/>
              <w:lang w:val="es-ES_tradnl"/>
            </w:rPr>
            <w:t xml:space="preserve"> </w:t>
          </w:r>
        </w:p>
      </w:docPartBody>
    </w:docPart>
    <w:docPart>
      <w:docPartPr>
        <w:name w:val="F73B1533A7BB4DFFBC40F0BC3A0F7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BED6B-CDD9-49C9-A8A9-98FD50A3EED7}"/>
      </w:docPartPr>
      <w:docPartBody>
        <w:p w:rsidR="00000000" w:rsidRDefault="00E31BB1" w:rsidP="00E31BB1">
          <w:pPr>
            <w:pStyle w:val="F73B1533A7BB4DFFBC40F0BC3A0F71E5"/>
          </w:pPr>
          <w:r>
            <w:rPr>
              <w:rFonts w:ascii="Arial Narrow" w:hAnsi="Arial Narrow"/>
              <w:lang w:val="es-ES_tradnl"/>
            </w:rPr>
            <w:t>Provincia</w:t>
          </w:r>
          <w:r w:rsidRPr="00F072F9">
            <w:rPr>
              <w:rFonts w:ascii="Arial Narrow" w:hAnsi="Arial Narrow"/>
              <w:b/>
              <w:lang w:val="es-ES_tradnl"/>
            </w:rPr>
            <w:t xml:space="preserve"> </w:t>
          </w:r>
        </w:p>
      </w:docPartBody>
    </w:docPart>
    <w:docPart>
      <w:docPartPr>
        <w:name w:val="FB5F216BFD654C5BB7BB932951B73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96D7C-4275-4462-A211-C0495F875069}"/>
      </w:docPartPr>
      <w:docPartBody>
        <w:p w:rsidR="00000000" w:rsidRDefault="00E31BB1" w:rsidP="00E31BB1">
          <w:pPr>
            <w:pStyle w:val="FB5F216BFD654C5BB7BB932951B73479"/>
          </w:pPr>
          <w:r>
            <w:rPr>
              <w:rFonts w:ascii="Arial Narrow" w:hAnsi="Arial Narrow"/>
              <w:lang w:val="es-ES_tradnl"/>
            </w:rPr>
            <w:t>Municipio</w:t>
          </w:r>
          <w:r w:rsidRPr="00F072F9">
            <w:rPr>
              <w:rFonts w:ascii="Arial Narrow" w:hAnsi="Arial Narrow"/>
              <w:b/>
              <w:lang w:val="es-ES_tradnl"/>
            </w:rPr>
            <w:t xml:space="preserve"> </w:t>
          </w:r>
        </w:p>
      </w:docPartBody>
    </w:docPart>
    <w:docPart>
      <w:docPartPr>
        <w:name w:val="6F35731C5D7E410BB27E8554A62EE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7477B-C6B4-46F8-9AC8-23991B928074}"/>
      </w:docPartPr>
      <w:docPartBody>
        <w:p w:rsidR="00000000" w:rsidRDefault="00E31BB1" w:rsidP="00E31BB1">
          <w:pPr>
            <w:pStyle w:val="6F35731C5D7E410BB27E8554A62EE137"/>
          </w:pPr>
          <w:r>
            <w:rPr>
              <w:rFonts w:ascii="Arial Narrow" w:hAnsi="Arial Narrow"/>
              <w:lang w:val="es-ES_tradnl"/>
            </w:rPr>
            <w:t>Ciudad Extranjera</w:t>
          </w:r>
          <w:r w:rsidRPr="00F072F9">
            <w:rPr>
              <w:rFonts w:ascii="Arial Narrow" w:hAnsi="Arial Narrow"/>
              <w:b/>
              <w:lang w:val="es-ES_tradnl"/>
            </w:rPr>
            <w:t xml:space="preserve"> </w:t>
          </w:r>
        </w:p>
      </w:docPartBody>
    </w:docPart>
    <w:docPart>
      <w:docPartPr>
        <w:name w:val="74C652B588C3426D8F026FB4196D7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25E80-778B-40CD-A360-9A363D627B0E}"/>
      </w:docPartPr>
      <w:docPartBody>
        <w:p w:rsidR="00000000" w:rsidRDefault="00E31BB1" w:rsidP="00E31BB1">
          <w:pPr>
            <w:pStyle w:val="74C652B588C3426D8F026FB4196D7B3A"/>
          </w:pPr>
          <w:r>
            <w:rPr>
              <w:rFonts w:ascii="Arial Narrow" w:hAnsi="Arial Narrow"/>
              <w:lang w:val="es-ES_tradnl"/>
            </w:rPr>
            <w:t>Ciudadanía</w:t>
          </w:r>
          <w:r w:rsidRPr="00F072F9">
            <w:rPr>
              <w:rFonts w:ascii="Arial Narrow" w:hAnsi="Arial Narrow"/>
              <w:b/>
              <w:lang w:val="es-ES_tradnl"/>
            </w:rPr>
            <w:t xml:space="preserve"> </w:t>
          </w:r>
        </w:p>
      </w:docPartBody>
    </w:docPart>
    <w:docPart>
      <w:docPartPr>
        <w:name w:val="6D9ACCCF42E64A3FA8DD02A4BC1BA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463E4-E2AA-4D93-8712-6018E0646776}"/>
      </w:docPartPr>
      <w:docPartBody>
        <w:p w:rsidR="00000000" w:rsidRDefault="00E31BB1" w:rsidP="00E31BB1">
          <w:pPr>
            <w:pStyle w:val="6D9ACCCF42E64A3FA8DD02A4BC1BAB3A"/>
          </w:pPr>
          <w:r>
            <w:rPr>
              <w:rFonts w:ascii="Arial Narrow" w:hAnsi="Arial Narrow"/>
              <w:lang w:val="es-ES_tradnl"/>
            </w:rPr>
            <w:t>Profesión</w:t>
          </w:r>
          <w:r w:rsidRPr="00F072F9">
            <w:rPr>
              <w:rFonts w:ascii="Arial Narrow" w:hAnsi="Arial Narrow"/>
              <w:b/>
              <w:lang w:val="es-ES_tradnl"/>
            </w:rPr>
            <w:t xml:space="preserve"> </w:t>
          </w:r>
        </w:p>
      </w:docPartBody>
    </w:docPart>
    <w:docPart>
      <w:docPartPr>
        <w:name w:val="FE120E9471754F6AAD36578471B6C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8ECE6-83F7-4F2C-8573-9B244CFB56DD}"/>
      </w:docPartPr>
      <w:docPartBody>
        <w:p w:rsidR="00000000" w:rsidRDefault="00E31BB1" w:rsidP="00E31BB1">
          <w:pPr>
            <w:pStyle w:val="FE120E9471754F6AAD36578471B6CF8E"/>
          </w:pPr>
          <w:r>
            <w:rPr>
              <w:rFonts w:ascii="Arial Narrow" w:hAnsi="Arial Narrow"/>
              <w:lang w:val="es-ES_tradnl"/>
            </w:rPr>
            <w:t>Lugar de Trabajo</w:t>
          </w:r>
          <w:r w:rsidRPr="00F072F9">
            <w:rPr>
              <w:rFonts w:ascii="Arial Narrow" w:hAnsi="Arial Narrow"/>
              <w:b/>
              <w:lang w:val="es-ES_tradnl"/>
            </w:rPr>
            <w:t xml:space="preserve"> </w:t>
          </w:r>
        </w:p>
      </w:docPartBody>
    </w:docPart>
    <w:docPart>
      <w:docPartPr>
        <w:name w:val="E7E2B662FF2046D98D9E26FEB967B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9269C-84E7-4516-AB93-404F9C935062}"/>
      </w:docPartPr>
      <w:docPartBody>
        <w:p w:rsidR="00000000" w:rsidRDefault="00E31BB1" w:rsidP="00E31BB1">
          <w:pPr>
            <w:pStyle w:val="E7E2B662FF2046D98D9E26FEB967BC81"/>
          </w:pPr>
          <w:r w:rsidRPr="001A136A">
            <w:rPr>
              <w:rFonts w:ascii="Arial Narrow" w:hAnsi="Arial Narrow"/>
              <w:b/>
              <w:lang w:val="es-ES_tradnl"/>
            </w:rPr>
            <w:t xml:space="preserve"> </w:t>
          </w:r>
        </w:p>
      </w:docPartBody>
    </w:docPart>
    <w:docPart>
      <w:docPartPr>
        <w:name w:val="C930D0C73294475FA463AE95CCFA9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A2B38-F449-43AC-A0E8-494BF4865A8A}"/>
      </w:docPartPr>
      <w:docPartBody>
        <w:p w:rsidR="00000000" w:rsidRDefault="00E31BB1" w:rsidP="00E31BB1">
          <w:pPr>
            <w:pStyle w:val="C930D0C73294475FA463AE95CCFA923A"/>
          </w:pPr>
          <w:r w:rsidRPr="001A136A">
            <w:rPr>
              <w:rFonts w:ascii="Arial Narrow" w:hAnsi="Arial Narrow"/>
              <w:b/>
              <w:lang w:val="es-ES_tradnl"/>
            </w:rPr>
            <w:t xml:space="preserve"> </w:t>
          </w:r>
        </w:p>
      </w:docPartBody>
    </w:docPart>
    <w:docPart>
      <w:docPartPr>
        <w:name w:val="799810B6446A45249CB2F417E00EF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AAADA-6E11-48D1-B847-6DA563CA2301}"/>
      </w:docPartPr>
      <w:docPartBody>
        <w:p w:rsidR="00000000" w:rsidRDefault="00E31BB1" w:rsidP="00E31BB1">
          <w:pPr>
            <w:pStyle w:val="799810B6446A45249CB2F417E00EF15B"/>
          </w:pPr>
          <w:r w:rsidRPr="001A136A">
            <w:rPr>
              <w:rFonts w:ascii="Arial Narrow" w:hAnsi="Arial Narrow"/>
              <w:b/>
              <w:lang w:val="es-ES_tradnl"/>
            </w:rPr>
            <w:t xml:space="preserve"> </w:t>
          </w:r>
        </w:p>
      </w:docPartBody>
    </w:docPart>
    <w:docPart>
      <w:docPartPr>
        <w:name w:val="274094A74FB44421BB344FB73FD68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63BD2-33A6-42D7-83A5-C2AAB98C94F8}"/>
      </w:docPartPr>
      <w:docPartBody>
        <w:p w:rsidR="00000000" w:rsidRDefault="00E31BB1" w:rsidP="00E31BB1">
          <w:pPr>
            <w:pStyle w:val="274094A74FB44421BB344FB73FD68180"/>
          </w:pPr>
          <w:r w:rsidRPr="001A136A">
            <w:rPr>
              <w:rFonts w:ascii="Arial Narrow" w:hAnsi="Arial Narrow"/>
              <w:b/>
              <w:lang w:val="es-ES_tradnl"/>
            </w:rPr>
            <w:t xml:space="preserve"> </w:t>
          </w:r>
        </w:p>
      </w:docPartBody>
    </w:docPart>
    <w:docPart>
      <w:docPartPr>
        <w:name w:val="DDE97B5590E14EA48F88C294CA02E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3821D-D042-490B-AE9E-E333B4D06316}"/>
      </w:docPartPr>
      <w:docPartBody>
        <w:p w:rsidR="00000000" w:rsidRDefault="00E31BB1" w:rsidP="00E31BB1">
          <w:pPr>
            <w:pStyle w:val="DDE97B5590E14EA48F88C294CA02E8CD"/>
          </w:pPr>
          <w:r w:rsidRPr="001A136A">
            <w:rPr>
              <w:rFonts w:ascii="Arial Narrow" w:hAnsi="Arial Narrow"/>
              <w:b/>
              <w:lang w:val="es-ES_tradnl"/>
            </w:rPr>
            <w:t xml:space="preserve"> </w:t>
          </w:r>
        </w:p>
      </w:docPartBody>
    </w:docPart>
    <w:docPart>
      <w:docPartPr>
        <w:name w:val="B5717A7A0D55421EA1DE5B4B03987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36B85-4FDE-496C-A586-7CC157721DEC}"/>
      </w:docPartPr>
      <w:docPartBody>
        <w:p w:rsidR="00000000" w:rsidRDefault="00E31BB1" w:rsidP="00E31BB1">
          <w:pPr>
            <w:pStyle w:val="B5717A7A0D55421EA1DE5B4B0398744E"/>
          </w:pPr>
          <w:r>
            <w:rPr>
              <w:rFonts w:ascii="Arial Narrow" w:hAnsi="Arial Narrow"/>
              <w:lang w:val="es-ES_tradnl"/>
            </w:rPr>
            <w:t xml:space="preserve">     </w:t>
          </w:r>
        </w:p>
      </w:docPartBody>
    </w:docPart>
    <w:docPart>
      <w:docPartPr>
        <w:name w:val="1F3A691B634B47B39621F48D73CB3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49E17-AACF-412C-99C9-A9F4274C8CEB}"/>
      </w:docPartPr>
      <w:docPartBody>
        <w:p w:rsidR="00000000" w:rsidRDefault="00E31BB1" w:rsidP="00E31BB1">
          <w:pPr>
            <w:pStyle w:val="1F3A691B634B47B39621F48D73CB3756"/>
          </w:pPr>
          <w:r w:rsidRPr="001A136A">
            <w:rPr>
              <w:rFonts w:ascii="Arial Narrow" w:hAnsi="Arial Narrow"/>
              <w:b/>
              <w:lang w:val="es-ES_tradnl"/>
            </w:rPr>
            <w:t xml:space="preserve"> </w:t>
          </w:r>
        </w:p>
      </w:docPartBody>
    </w:docPart>
    <w:docPart>
      <w:docPartPr>
        <w:name w:val="D0550451FA0D4E7BA659294C5E723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FEA73-6BCB-4BC4-9635-B51E4492C45F}"/>
      </w:docPartPr>
      <w:docPartBody>
        <w:p w:rsidR="00000000" w:rsidRDefault="00E31BB1" w:rsidP="00E31BB1">
          <w:pPr>
            <w:pStyle w:val="D0550451FA0D4E7BA659294C5E723457"/>
          </w:pPr>
          <w:r w:rsidRPr="001A136A">
            <w:rPr>
              <w:rFonts w:ascii="Arial Narrow" w:hAnsi="Arial Narrow"/>
              <w:b/>
              <w:lang w:val="es-ES_tradnl"/>
            </w:rPr>
            <w:t xml:space="preserve"> </w:t>
          </w:r>
        </w:p>
      </w:docPartBody>
    </w:docPart>
    <w:docPart>
      <w:docPartPr>
        <w:name w:val="315E40708D1143E384FD8008ED0B8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7CD92-188B-42AC-93A8-70DF15A664B5}"/>
      </w:docPartPr>
      <w:docPartBody>
        <w:p w:rsidR="00000000" w:rsidRDefault="00E31BB1" w:rsidP="00E31BB1">
          <w:pPr>
            <w:pStyle w:val="315E40708D1143E384FD8008ED0B81CB"/>
          </w:pPr>
          <w:r w:rsidRPr="001A136A">
            <w:rPr>
              <w:rFonts w:ascii="Arial Narrow" w:hAnsi="Arial Narrow"/>
              <w:b/>
              <w:lang w:val="es-ES_tradnl"/>
            </w:rPr>
            <w:t xml:space="preserve"> </w:t>
          </w:r>
        </w:p>
      </w:docPartBody>
    </w:docPart>
    <w:docPart>
      <w:docPartPr>
        <w:name w:val="5449BA04D67841439CEBD0389E0FF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FDF84-761E-4D51-8EAA-E18EB3232F23}"/>
      </w:docPartPr>
      <w:docPartBody>
        <w:p w:rsidR="00000000" w:rsidRDefault="00E31BB1" w:rsidP="00E31BB1">
          <w:pPr>
            <w:pStyle w:val="5449BA04D67841439CEBD0389E0FF670"/>
          </w:pPr>
          <w:r>
            <w:rPr>
              <w:rFonts w:ascii="Arial Narrow" w:hAnsi="Arial Narrow"/>
              <w:lang w:val="es-ES_tradnl"/>
            </w:rPr>
            <w:t>Padre</w:t>
          </w:r>
          <w:r w:rsidRPr="00F072F9">
            <w:rPr>
              <w:rFonts w:ascii="Arial Narrow" w:hAnsi="Arial Narrow"/>
              <w:b/>
              <w:lang w:val="es-ES_tradnl"/>
            </w:rPr>
            <w:t xml:space="preserve"> </w:t>
          </w:r>
        </w:p>
      </w:docPartBody>
    </w:docPart>
    <w:docPart>
      <w:docPartPr>
        <w:name w:val="EFF71DB99F0E44838492D649C4538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6B2D2-AE54-4957-B1A2-D1F239ADC956}"/>
      </w:docPartPr>
      <w:docPartBody>
        <w:p w:rsidR="00000000" w:rsidRDefault="00E31BB1" w:rsidP="00E31BB1">
          <w:pPr>
            <w:pStyle w:val="EFF71DB99F0E44838492D649C4538582"/>
          </w:pPr>
          <w:r>
            <w:rPr>
              <w:rFonts w:ascii="Arial Narrow" w:hAnsi="Arial Narrow"/>
              <w:lang w:val="es-ES_tradnl"/>
            </w:rPr>
            <w:t>Madre</w:t>
          </w:r>
          <w:r w:rsidRPr="00F072F9">
            <w:rPr>
              <w:rFonts w:ascii="Arial Narrow" w:hAnsi="Arial Narrow"/>
              <w:b/>
              <w:lang w:val="es-ES_tradnl"/>
            </w:rPr>
            <w:t xml:space="preserve"> </w:t>
          </w:r>
        </w:p>
      </w:docPartBody>
    </w:docPart>
    <w:docPart>
      <w:docPartPr>
        <w:name w:val="25EDD438734D4CF587FE9101CD584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24749-8A58-461C-98E3-E7B9AF8552EC}"/>
      </w:docPartPr>
      <w:docPartBody>
        <w:p w:rsidR="00000000" w:rsidRDefault="00E31BB1" w:rsidP="00E31BB1">
          <w:pPr>
            <w:pStyle w:val="25EDD438734D4CF587FE9101CD5843D8"/>
          </w:pPr>
          <w:r>
            <w:rPr>
              <w:rFonts w:ascii="Arial Narrow" w:hAnsi="Arial Narrow"/>
              <w:lang w:val="es-ES_tradnl"/>
            </w:rPr>
            <w:t xml:space="preserve">     </w:t>
          </w:r>
        </w:p>
      </w:docPartBody>
    </w:docPart>
    <w:docPart>
      <w:docPartPr>
        <w:name w:val="12341684DBBE45078F5979BF1E019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38771-DC3F-49D3-8B13-F0921E7E15CC}"/>
      </w:docPartPr>
      <w:docPartBody>
        <w:p w:rsidR="00000000" w:rsidRDefault="00E31BB1" w:rsidP="00E31BB1">
          <w:pPr>
            <w:pStyle w:val="12341684DBBE45078F5979BF1E019BAB"/>
          </w:pPr>
          <w:r>
            <w:rPr>
              <w:rFonts w:ascii="Arial Narrow" w:hAnsi="Arial Narrow"/>
              <w:lang w:val="es-ES_tradnl"/>
            </w:rPr>
            <w:t>País</w:t>
          </w:r>
          <w:r w:rsidRPr="00F072F9">
            <w:rPr>
              <w:rFonts w:ascii="Arial Narrow" w:hAnsi="Arial Narrow"/>
              <w:b/>
              <w:lang w:val="es-ES_tradnl"/>
            </w:rPr>
            <w:t xml:space="preserve"> </w:t>
          </w:r>
        </w:p>
      </w:docPartBody>
    </w:docPart>
    <w:docPart>
      <w:docPartPr>
        <w:name w:val="5602950645314207B3C84E7E54845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571B9-34C5-445B-9323-9DD63EC606BE}"/>
      </w:docPartPr>
      <w:docPartBody>
        <w:p w:rsidR="00000000" w:rsidRDefault="00E31BB1" w:rsidP="00E31BB1">
          <w:pPr>
            <w:pStyle w:val="5602950645314207B3C84E7E54845823"/>
          </w:pPr>
          <w:r>
            <w:rPr>
              <w:rFonts w:ascii="Arial Narrow" w:hAnsi="Arial Narrow"/>
              <w:lang w:val="es-ES_tradnl"/>
            </w:rPr>
            <w:t>Provincia</w:t>
          </w:r>
          <w:r w:rsidRPr="00F072F9">
            <w:rPr>
              <w:rFonts w:ascii="Arial Narrow" w:hAnsi="Arial Narrow"/>
              <w:b/>
              <w:lang w:val="es-ES_tradnl"/>
            </w:rPr>
            <w:t xml:space="preserve"> </w:t>
          </w:r>
        </w:p>
      </w:docPartBody>
    </w:docPart>
    <w:docPart>
      <w:docPartPr>
        <w:name w:val="1D9D9CA3F8BF4AF197F56458681DF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CEB2E-51C1-483D-B0D9-8077665BAB05}"/>
      </w:docPartPr>
      <w:docPartBody>
        <w:p w:rsidR="00000000" w:rsidRDefault="00E31BB1" w:rsidP="00E31BB1">
          <w:pPr>
            <w:pStyle w:val="1D9D9CA3F8BF4AF197F56458681DF258"/>
          </w:pPr>
          <w:r>
            <w:rPr>
              <w:rFonts w:ascii="Arial Narrow" w:hAnsi="Arial Narrow"/>
              <w:lang w:val="es-ES_tradnl"/>
            </w:rPr>
            <w:t>Municipio</w:t>
          </w:r>
          <w:r w:rsidRPr="00F072F9">
            <w:rPr>
              <w:rFonts w:ascii="Arial Narrow" w:hAnsi="Arial Narrow"/>
              <w:b/>
              <w:lang w:val="es-ES_tradnl"/>
            </w:rPr>
            <w:t xml:space="preserve"> </w:t>
          </w:r>
        </w:p>
      </w:docPartBody>
    </w:docPart>
    <w:docPart>
      <w:docPartPr>
        <w:name w:val="66A1668F40144DD7937D4A9EB606C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52ABA-FEAE-40BB-ADA9-9795F58A3261}"/>
      </w:docPartPr>
      <w:docPartBody>
        <w:p w:rsidR="00000000" w:rsidRDefault="00E31BB1" w:rsidP="00E31BB1">
          <w:pPr>
            <w:pStyle w:val="66A1668F40144DD7937D4A9EB606C20C"/>
          </w:pPr>
          <w:r>
            <w:rPr>
              <w:rFonts w:ascii="Arial Narrow" w:hAnsi="Arial Narrow"/>
              <w:lang w:val="es-ES_tradnl"/>
            </w:rPr>
            <w:t>Calle</w:t>
          </w:r>
          <w:r w:rsidRPr="00F072F9">
            <w:rPr>
              <w:rFonts w:ascii="Arial Narrow" w:hAnsi="Arial Narrow"/>
              <w:b/>
              <w:lang w:val="es-ES_tradnl"/>
            </w:rPr>
            <w:t xml:space="preserve"> </w:t>
          </w:r>
        </w:p>
      </w:docPartBody>
    </w:docPart>
    <w:docPart>
      <w:docPartPr>
        <w:name w:val="5E347C954C9D437B923D507D78C1E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912F1-93BF-4469-9AC2-E0ECF6E143FF}"/>
      </w:docPartPr>
      <w:docPartBody>
        <w:p w:rsidR="00000000" w:rsidRDefault="00E31BB1" w:rsidP="00E31BB1">
          <w:pPr>
            <w:pStyle w:val="5E347C954C9D437B923D507D78C1E1A0"/>
          </w:pPr>
          <w:r w:rsidRPr="004F0555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565"/>
    <w:rsid w:val="001F2E21"/>
    <w:rsid w:val="00327B42"/>
    <w:rsid w:val="005346DB"/>
    <w:rsid w:val="005441AA"/>
    <w:rsid w:val="005E2565"/>
    <w:rsid w:val="00674797"/>
    <w:rsid w:val="007B53A1"/>
    <w:rsid w:val="007C4B8B"/>
    <w:rsid w:val="00924888"/>
    <w:rsid w:val="00984A7C"/>
    <w:rsid w:val="009D229A"/>
    <w:rsid w:val="00A42BAC"/>
    <w:rsid w:val="00B31702"/>
    <w:rsid w:val="00D65FCC"/>
    <w:rsid w:val="00DD3C0B"/>
    <w:rsid w:val="00E31BB1"/>
    <w:rsid w:val="00E8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31BB1"/>
    <w:rPr>
      <w:color w:val="808080"/>
    </w:rPr>
  </w:style>
  <w:style w:type="paragraph" w:customStyle="1" w:styleId="FD15139869E04DF6A4BDA2869551BA3F">
    <w:name w:val="FD15139869E04DF6A4BDA2869551BA3F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15139869E04DF6A4BDA2869551BA3F1">
    <w:name w:val="FD15139869E04DF6A4BDA2869551BA3F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15139869E04DF6A4BDA2869551BA3F2">
    <w:name w:val="FD15139869E04DF6A4BDA2869551BA3F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9144B2EE464D8CBCE4CC62004FCE9E">
    <w:name w:val="069144B2EE464D8CBCE4CC62004FCE9E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6A787BE844414C8B6F28F4F4744082">
    <w:name w:val="C26A787BE844414C8B6F28F4F474408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EF4C08CFF7A4D389AF22E92C46A121B">
    <w:name w:val="0EF4C08CFF7A4D389AF22E92C46A121B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B56799D469846C48322EBF7013F60E2">
    <w:name w:val="AB56799D469846C48322EBF7013F60E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90126AD2DC1465781DDDEE569035689">
    <w:name w:val="A90126AD2DC1465781DDDEE569035689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13DBC0AE824C8E96F83CA77544010B">
    <w:name w:val="CD13DBC0AE824C8E96F83CA77544010B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15139869E04DF6A4BDA2869551BA3F3">
    <w:name w:val="FD15139869E04DF6A4BDA2869551BA3F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9144B2EE464D8CBCE4CC62004FCE9E1">
    <w:name w:val="069144B2EE464D8CBCE4CC62004FCE9E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6A787BE844414C8B6F28F4F47440821">
    <w:name w:val="C26A787BE844414C8B6F28F4F4744082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EF4C08CFF7A4D389AF22E92C46A121B1">
    <w:name w:val="0EF4C08CFF7A4D389AF22E92C46A121B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B56799D469846C48322EBF7013F60E21">
    <w:name w:val="AB56799D469846C48322EBF7013F60E2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90126AD2DC1465781DDDEE5690356891">
    <w:name w:val="A90126AD2DC1465781DDDEE569035689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0F06BFD054263AD51EFF25F7A9595">
    <w:name w:val="8830F06BFD054263AD51EFF25F7A959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15139869E04DF6A4BDA2869551BA3F4">
    <w:name w:val="FD15139869E04DF6A4BDA2869551BA3F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9144B2EE464D8CBCE4CC62004FCE9E2">
    <w:name w:val="069144B2EE464D8CBCE4CC62004FCE9E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6A787BE844414C8B6F28F4F47440822">
    <w:name w:val="C26A787BE844414C8B6F28F4F4744082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EF4C08CFF7A4D389AF22E92C46A121B2">
    <w:name w:val="0EF4C08CFF7A4D389AF22E92C46A121B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B56799D469846C48322EBF7013F60E22">
    <w:name w:val="AB56799D469846C48322EBF7013F60E2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90126AD2DC1465781DDDEE5690356892">
    <w:name w:val="A90126AD2DC1465781DDDEE569035689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0F06BFD054263AD51EFF25F7A95951">
    <w:name w:val="8830F06BFD054263AD51EFF25F7A9595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130C81DC8443138D69BD5C12D0A5AE">
    <w:name w:val="01130C81DC8443138D69BD5C12D0A5AE"/>
    <w:rsid w:val="005E256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14D56F3CB22749A9A513CF75E3206DFF">
    <w:name w:val="14D56F3CB22749A9A513CF75E3206DFF"/>
    <w:rsid w:val="005E256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D4BDF936EFED41D8A8BC41B925B2588E">
    <w:name w:val="D4BDF936EFED41D8A8BC41B925B2588E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B71138EC5D7402EB5E2DE0B05A288F0">
    <w:name w:val="4B71138EC5D7402EB5E2DE0B05A288F0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42C06AFFAD4820BB3FE8B3CE66BB63">
    <w:name w:val="8442C06AFFAD4820BB3FE8B3CE66BB6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15139869E04DF6A4BDA2869551BA3F5">
    <w:name w:val="FD15139869E04DF6A4BDA2869551BA3F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9144B2EE464D8CBCE4CC62004FCE9E3">
    <w:name w:val="069144B2EE464D8CBCE4CC62004FCE9E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6A787BE844414C8B6F28F4F47440823">
    <w:name w:val="C26A787BE844414C8B6F28F4F4744082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EF4C08CFF7A4D389AF22E92C46A121B3">
    <w:name w:val="0EF4C08CFF7A4D389AF22E92C46A121B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B56799D469846C48322EBF7013F60E23">
    <w:name w:val="AB56799D469846C48322EBF7013F60E2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90126AD2DC1465781DDDEE5690356893">
    <w:name w:val="A90126AD2DC1465781DDDEE569035689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0F06BFD054263AD51EFF25F7A95952">
    <w:name w:val="8830F06BFD054263AD51EFF25F7A9595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130C81DC8443138D69BD5C12D0A5AE1">
    <w:name w:val="01130C81DC8443138D69BD5C12D0A5AE1"/>
    <w:rsid w:val="005E256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14D56F3CB22749A9A513CF75E3206DFF1">
    <w:name w:val="14D56F3CB22749A9A513CF75E3206DFF1"/>
    <w:rsid w:val="005E256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D4BDF936EFED41D8A8BC41B925B2588E1">
    <w:name w:val="D4BDF936EFED41D8A8BC41B925B2588E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B71138EC5D7402EB5E2DE0B05A288F01">
    <w:name w:val="4B71138EC5D7402EB5E2DE0B05A288F0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43486E2D1C4222BD8969956DAAB490">
    <w:name w:val="3443486E2D1C4222BD8969956DAAB490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298B5430F16E4976B66CEABBE7EEBF85">
    <w:name w:val="298B5430F16E4976B66CEABBE7EEBF85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4DFCFA14B5B444688D1A2E8236F5B1CB">
    <w:name w:val="4DFCFA14B5B444688D1A2E8236F5B1CB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BDB4E4AA668A4C42A0A1C4540663E20B">
    <w:name w:val="BDB4E4AA668A4C42A0A1C4540663E20B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485DEA6FDCAC4C4999B650A5C1A8C45A">
    <w:name w:val="485DEA6FDCAC4C4999B650A5C1A8C45A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F909C37961B84D84936CFE4DE8B0D3E8">
    <w:name w:val="F909C37961B84D84936CFE4DE8B0D3E8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9F07712C48F4B2989395BA675929DDA">
    <w:name w:val="F9F07712C48F4B2989395BA675929DDA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22EEC2D4F94381B3C15AEDB26B7317">
    <w:name w:val="8022EEC2D4F94381B3C15AEDB26B731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8212C2C13EC4CC1888039C38C8BBFC2">
    <w:name w:val="B8212C2C13EC4CC1888039C38C8BBFC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4A35E76AC246FABA2D61481BBA5D49">
    <w:name w:val="594A35E76AC246FABA2D61481BBA5D49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CCB31F7F64692B29F396CF56DADE6">
    <w:name w:val="548CCB31F7F64692B29F396CF56DADE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5C0C0501E44F46B04A9135FDA2D23C">
    <w:name w:val="2B5C0C0501E44F46B04A9135FDA2D23C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00A4B031E14017B64CE978BB258734">
    <w:name w:val="8B00A4B031E14017B64CE978BB25873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E4389E3D0F464A997CBDB639892E23">
    <w:name w:val="81E4389E3D0F464A997CBDB639892E2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C35A745B26496FB8D9B26401A4895D">
    <w:name w:val="31C35A745B26496FB8D9B26401A4895D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CD1625B39A448508689CA7C422B8F14">
    <w:name w:val="0CD1625B39A448508689CA7C422B8F1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7359472D7B54244A7A34C8C87E3E7E5">
    <w:name w:val="67359472D7B54244A7A34C8C87E3E7E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83D9E7A39240C09E72F1DF97B320CB">
    <w:name w:val="3283D9E7A39240C09E72F1DF97B320CB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FFE33E143F434C8612FB85365824A4">
    <w:name w:val="FDFFE33E143F434C8612FB85365824A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A405BADB074911BF41AA3639E1086E">
    <w:name w:val="79A405BADB074911BF41AA3639E1086E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E54B26ACC54BC6A1A9EAC644717C12">
    <w:name w:val="F7E54B26ACC54BC6A1A9EAC644717C1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15139869E04DF6A4BDA2869551BA3F6">
    <w:name w:val="FD15139869E04DF6A4BDA2869551BA3F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9144B2EE464D8CBCE4CC62004FCE9E4">
    <w:name w:val="069144B2EE464D8CBCE4CC62004FCE9E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6A787BE844414C8B6F28F4F47440824">
    <w:name w:val="C26A787BE844414C8B6F28F4F4744082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EF4C08CFF7A4D389AF22E92C46A121B4">
    <w:name w:val="0EF4C08CFF7A4D389AF22E92C46A121B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B56799D469846C48322EBF7013F60E24">
    <w:name w:val="AB56799D469846C48322EBF7013F60E2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90126AD2DC1465781DDDEE5690356894">
    <w:name w:val="A90126AD2DC1465781DDDEE569035689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0F06BFD054263AD51EFF25F7A95953">
    <w:name w:val="8830F06BFD054263AD51EFF25F7A9595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130C81DC8443138D69BD5C12D0A5AE2">
    <w:name w:val="01130C81DC8443138D69BD5C12D0A5AE2"/>
    <w:rsid w:val="005E256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14D56F3CB22749A9A513CF75E3206DFF2">
    <w:name w:val="14D56F3CB22749A9A513CF75E3206DFF2"/>
    <w:rsid w:val="005E256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D4BDF936EFED41D8A8BC41B925B2588E2">
    <w:name w:val="D4BDF936EFED41D8A8BC41B925B2588E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B71138EC5D7402EB5E2DE0B05A288F02">
    <w:name w:val="4B71138EC5D7402EB5E2DE0B05A288F0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43486E2D1C4222BD8969956DAAB4901">
    <w:name w:val="3443486E2D1C4222BD8969956DAAB4901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298B5430F16E4976B66CEABBE7EEBF851">
    <w:name w:val="298B5430F16E4976B66CEABBE7EEBF851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4DFCFA14B5B444688D1A2E8236F5B1CB1">
    <w:name w:val="4DFCFA14B5B444688D1A2E8236F5B1CB1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BDB4E4AA668A4C42A0A1C4540663E20B1">
    <w:name w:val="BDB4E4AA668A4C42A0A1C4540663E20B1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485DEA6FDCAC4C4999B650A5C1A8C45A1">
    <w:name w:val="485DEA6FDCAC4C4999B650A5C1A8C45A1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F909C37961B84D84936CFE4DE8B0D3E81">
    <w:name w:val="F909C37961B84D84936CFE4DE8B0D3E8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9F07712C48F4B2989395BA675929DDA1">
    <w:name w:val="F9F07712C48F4B2989395BA675929DDA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22EEC2D4F94381B3C15AEDB26B73171">
    <w:name w:val="8022EEC2D4F94381B3C15AEDB26B7317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8212C2C13EC4CC1888039C38C8BBFC21">
    <w:name w:val="B8212C2C13EC4CC1888039C38C8BBFC2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4A35E76AC246FABA2D61481BBA5D491">
    <w:name w:val="594A35E76AC246FABA2D61481BBA5D49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CCB31F7F64692B29F396CF56DADE61">
    <w:name w:val="548CCB31F7F64692B29F396CF56DADE6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5C0C0501E44F46B04A9135FDA2D23C1">
    <w:name w:val="2B5C0C0501E44F46B04A9135FDA2D23C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00A4B031E14017B64CE978BB2587341">
    <w:name w:val="8B00A4B031E14017B64CE978BB258734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E4389E3D0F464A997CBDB639892E231">
    <w:name w:val="81E4389E3D0F464A997CBDB639892E23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C35A745B26496FB8D9B26401A4895D1">
    <w:name w:val="31C35A745B26496FB8D9B26401A4895D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CD1625B39A448508689CA7C422B8F141">
    <w:name w:val="0CD1625B39A448508689CA7C422B8F14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7359472D7B54244A7A34C8C87E3E7E51">
    <w:name w:val="67359472D7B54244A7A34C8C87E3E7E5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83D9E7A39240C09E72F1DF97B320CB1">
    <w:name w:val="3283D9E7A39240C09E72F1DF97B320CB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FFE33E143F434C8612FB85365824A41">
    <w:name w:val="FDFFE33E143F434C8612FB85365824A4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A405BADB074911BF41AA3639E1086E1">
    <w:name w:val="79A405BADB074911BF41AA3639E1086E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E54B26ACC54BC6A1A9EAC644717C121">
    <w:name w:val="F7E54B26ACC54BC6A1A9EAC644717C12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0A1F17AB474D6EA6E12B4E744EE2A4">
    <w:name w:val="A00A1F17AB474D6EA6E12B4E744EE2A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15139869E04DF6A4BDA2869551BA3F7">
    <w:name w:val="FD15139869E04DF6A4BDA2869551BA3F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9144B2EE464D8CBCE4CC62004FCE9E5">
    <w:name w:val="069144B2EE464D8CBCE4CC62004FCE9E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6A787BE844414C8B6F28F4F47440825">
    <w:name w:val="C26A787BE844414C8B6F28F4F4744082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EF4C08CFF7A4D389AF22E92C46A121B5">
    <w:name w:val="0EF4C08CFF7A4D389AF22E92C46A121B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B56799D469846C48322EBF7013F60E25">
    <w:name w:val="AB56799D469846C48322EBF7013F60E2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90126AD2DC1465781DDDEE5690356895">
    <w:name w:val="A90126AD2DC1465781DDDEE569035689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0F06BFD054263AD51EFF25F7A95954">
    <w:name w:val="8830F06BFD054263AD51EFF25F7A9595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130C81DC8443138D69BD5C12D0A5AE3">
    <w:name w:val="01130C81DC8443138D69BD5C12D0A5AE3"/>
    <w:rsid w:val="005E256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14D56F3CB22749A9A513CF75E3206DFF3">
    <w:name w:val="14D56F3CB22749A9A513CF75E3206DFF3"/>
    <w:rsid w:val="005E256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D4BDF936EFED41D8A8BC41B925B2588E3">
    <w:name w:val="D4BDF936EFED41D8A8BC41B925B2588E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B71138EC5D7402EB5E2DE0B05A288F03">
    <w:name w:val="4B71138EC5D7402EB5E2DE0B05A288F0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43486E2D1C4222BD8969956DAAB4902">
    <w:name w:val="3443486E2D1C4222BD8969956DAAB4902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298B5430F16E4976B66CEABBE7EEBF852">
    <w:name w:val="298B5430F16E4976B66CEABBE7EEBF852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4DFCFA14B5B444688D1A2E8236F5B1CB2">
    <w:name w:val="4DFCFA14B5B444688D1A2E8236F5B1CB2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BDB4E4AA668A4C42A0A1C4540663E20B2">
    <w:name w:val="BDB4E4AA668A4C42A0A1C4540663E20B2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485DEA6FDCAC4C4999B650A5C1A8C45A2">
    <w:name w:val="485DEA6FDCAC4C4999B650A5C1A8C45A2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F909C37961B84D84936CFE4DE8B0D3E82">
    <w:name w:val="F909C37961B84D84936CFE4DE8B0D3E8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9F07712C48F4B2989395BA675929DDA2">
    <w:name w:val="F9F07712C48F4B2989395BA675929DDA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22EEC2D4F94381B3C15AEDB26B73172">
    <w:name w:val="8022EEC2D4F94381B3C15AEDB26B7317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8212C2C13EC4CC1888039C38C8BBFC22">
    <w:name w:val="B8212C2C13EC4CC1888039C38C8BBFC2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4A35E76AC246FABA2D61481BBA5D492">
    <w:name w:val="594A35E76AC246FABA2D61481BBA5D49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CCB31F7F64692B29F396CF56DADE62">
    <w:name w:val="548CCB31F7F64692B29F396CF56DADE6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5C0C0501E44F46B04A9135FDA2D23C2">
    <w:name w:val="2B5C0C0501E44F46B04A9135FDA2D23C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00A4B031E14017B64CE978BB2587342">
    <w:name w:val="8B00A4B031E14017B64CE978BB258734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E4389E3D0F464A997CBDB639892E232">
    <w:name w:val="81E4389E3D0F464A997CBDB639892E23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C35A745B26496FB8D9B26401A4895D2">
    <w:name w:val="31C35A745B26496FB8D9B26401A4895D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CD1625B39A448508689CA7C422B8F142">
    <w:name w:val="0CD1625B39A448508689CA7C422B8F14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7359472D7B54244A7A34C8C87E3E7E52">
    <w:name w:val="67359472D7B54244A7A34C8C87E3E7E5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83D9E7A39240C09E72F1DF97B320CB2">
    <w:name w:val="3283D9E7A39240C09E72F1DF97B320CB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FFE33E143F434C8612FB85365824A42">
    <w:name w:val="FDFFE33E143F434C8612FB85365824A4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A405BADB074911BF41AA3639E1086E2">
    <w:name w:val="79A405BADB074911BF41AA3639E1086E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E54B26ACC54BC6A1A9EAC644717C122">
    <w:name w:val="F7E54B26ACC54BC6A1A9EAC644717C12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0A1F17AB474D6EA6E12B4E744EE2A41">
    <w:name w:val="A00A1F17AB474D6EA6E12B4E744EE2A4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36E0D89B3640AB82F7542FFEA8E933">
    <w:name w:val="D836E0D89B3640AB82F7542FFEA8E93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15139869E04DF6A4BDA2869551BA3F8">
    <w:name w:val="FD15139869E04DF6A4BDA2869551BA3F8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9144B2EE464D8CBCE4CC62004FCE9E6">
    <w:name w:val="069144B2EE464D8CBCE4CC62004FCE9E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6A787BE844414C8B6F28F4F47440826">
    <w:name w:val="C26A787BE844414C8B6F28F4F4744082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EF4C08CFF7A4D389AF22E92C46A121B6">
    <w:name w:val="0EF4C08CFF7A4D389AF22E92C46A121B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B56799D469846C48322EBF7013F60E26">
    <w:name w:val="AB56799D469846C48322EBF7013F60E2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90126AD2DC1465781DDDEE5690356896">
    <w:name w:val="A90126AD2DC1465781DDDEE569035689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0F06BFD054263AD51EFF25F7A95955">
    <w:name w:val="8830F06BFD054263AD51EFF25F7A9595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130C81DC8443138D69BD5C12D0A5AE4">
    <w:name w:val="01130C81DC8443138D69BD5C12D0A5AE4"/>
    <w:rsid w:val="005E256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14D56F3CB22749A9A513CF75E3206DFF4">
    <w:name w:val="14D56F3CB22749A9A513CF75E3206DFF4"/>
    <w:rsid w:val="005E256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D4BDF936EFED41D8A8BC41B925B2588E4">
    <w:name w:val="D4BDF936EFED41D8A8BC41B925B2588E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B71138EC5D7402EB5E2DE0B05A288F04">
    <w:name w:val="4B71138EC5D7402EB5E2DE0B05A288F0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43486E2D1C4222BD8969956DAAB4903">
    <w:name w:val="3443486E2D1C4222BD8969956DAAB4903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298B5430F16E4976B66CEABBE7EEBF853">
    <w:name w:val="298B5430F16E4976B66CEABBE7EEBF853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4DFCFA14B5B444688D1A2E8236F5B1CB3">
    <w:name w:val="4DFCFA14B5B444688D1A2E8236F5B1CB3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BDB4E4AA668A4C42A0A1C4540663E20B3">
    <w:name w:val="BDB4E4AA668A4C42A0A1C4540663E20B3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485DEA6FDCAC4C4999B650A5C1A8C45A3">
    <w:name w:val="485DEA6FDCAC4C4999B650A5C1A8C45A3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F909C37961B84D84936CFE4DE8B0D3E83">
    <w:name w:val="F909C37961B84D84936CFE4DE8B0D3E8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9F07712C48F4B2989395BA675929DDA3">
    <w:name w:val="F9F07712C48F4B2989395BA675929DDA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22EEC2D4F94381B3C15AEDB26B73173">
    <w:name w:val="8022EEC2D4F94381B3C15AEDB26B7317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8212C2C13EC4CC1888039C38C8BBFC23">
    <w:name w:val="B8212C2C13EC4CC1888039C38C8BBFC2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4A35E76AC246FABA2D61481BBA5D493">
    <w:name w:val="594A35E76AC246FABA2D61481BBA5D49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CCB31F7F64692B29F396CF56DADE63">
    <w:name w:val="548CCB31F7F64692B29F396CF56DADE6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5C0C0501E44F46B04A9135FDA2D23C3">
    <w:name w:val="2B5C0C0501E44F46B04A9135FDA2D23C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00A4B031E14017B64CE978BB2587343">
    <w:name w:val="8B00A4B031E14017B64CE978BB258734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E4389E3D0F464A997CBDB639892E233">
    <w:name w:val="81E4389E3D0F464A997CBDB639892E23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C35A745B26496FB8D9B26401A4895D3">
    <w:name w:val="31C35A745B26496FB8D9B26401A4895D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CD1625B39A448508689CA7C422B8F143">
    <w:name w:val="0CD1625B39A448508689CA7C422B8F14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7359472D7B54244A7A34C8C87E3E7E53">
    <w:name w:val="67359472D7B54244A7A34C8C87E3E7E5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83D9E7A39240C09E72F1DF97B320CB3">
    <w:name w:val="3283D9E7A39240C09E72F1DF97B320CB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FFE33E143F434C8612FB85365824A43">
    <w:name w:val="FDFFE33E143F434C8612FB85365824A4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A405BADB074911BF41AA3639E1086E3">
    <w:name w:val="79A405BADB074911BF41AA3639E1086E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E54B26ACC54BC6A1A9EAC644717C123">
    <w:name w:val="F7E54B26ACC54BC6A1A9EAC644717C12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0A1F17AB474D6EA6E12B4E744EE2A42">
    <w:name w:val="A00A1F17AB474D6EA6E12B4E744EE2A4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36E0D89B3640AB82F7542FFEA8E9331">
    <w:name w:val="D836E0D89B3640AB82F7542FFEA8E933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AA355D6D55B4A1D888A778A5582B7F9">
    <w:name w:val="DAA355D6D55B4A1D888A778A5582B7F9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15139869E04DF6A4BDA2869551BA3F9">
    <w:name w:val="FD15139869E04DF6A4BDA2869551BA3F9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9144B2EE464D8CBCE4CC62004FCE9E7">
    <w:name w:val="069144B2EE464D8CBCE4CC62004FCE9E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6A787BE844414C8B6F28F4F47440827">
    <w:name w:val="C26A787BE844414C8B6F28F4F4744082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EF4C08CFF7A4D389AF22E92C46A121B7">
    <w:name w:val="0EF4C08CFF7A4D389AF22E92C46A121B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B56799D469846C48322EBF7013F60E27">
    <w:name w:val="AB56799D469846C48322EBF7013F60E2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90126AD2DC1465781DDDEE5690356897">
    <w:name w:val="A90126AD2DC1465781DDDEE569035689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0F06BFD054263AD51EFF25F7A95956">
    <w:name w:val="8830F06BFD054263AD51EFF25F7A9595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130C81DC8443138D69BD5C12D0A5AE5">
    <w:name w:val="01130C81DC8443138D69BD5C12D0A5AE5"/>
    <w:rsid w:val="005E256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14D56F3CB22749A9A513CF75E3206DFF5">
    <w:name w:val="14D56F3CB22749A9A513CF75E3206DFF5"/>
    <w:rsid w:val="005E256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D4BDF936EFED41D8A8BC41B925B2588E5">
    <w:name w:val="D4BDF936EFED41D8A8BC41B925B2588E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B71138EC5D7402EB5E2DE0B05A288F05">
    <w:name w:val="4B71138EC5D7402EB5E2DE0B05A288F0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43486E2D1C4222BD8969956DAAB4904">
    <w:name w:val="3443486E2D1C4222BD8969956DAAB4904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298B5430F16E4976B66CEABBE7EEBF854">
    <w:name w:val="298B5430F16E4976B66CEABBE7EEBF854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4DFCFA14B5B444688D1A2E8236F5B1CB4">
    <w:name w:val="4DFCFA14B5B444688D1A2E8236F5B1CB4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BDB4E4AA668A4C42A0A1C4540663E20B4">
    <w:name w:val="BDB4E4AA668A4C42A0A1C4540663E20B4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485DEA6FDCAC4C4999B650A5C1A8C45A4">
    <w:name w:val="485DEA6FDCAC4C4999B650A5C1A8C45A4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F909C37961B84D84936CFE4DE8B0D3E84">
    <w:name w:val="F909C37961B84D84936CFE4DE8B0D3E8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9F07712C48F4B2989395BA675929DDA4">
    <w:name w:val="F9F07712C48F4B2989395BA675929DDA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22EEC2D4F94381B3C15AEDB26B73174">
    <w:name w:val="8022EEC2D4F94381B3C15AEDB26B7317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8212C2C13EC4CC1888039C38C8BBFC24">
    <w:name w:val="B8212C2C13EC4CC1888039C38C8BBFC2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4A35E76AC246FABA2D61481BBA5D494">
    <w:name w:val="594A35E76AC246FABA2D61481BBA5D49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CCB31F7F64692B29F396CF56DADE64">
    <w:name w:val="548CCB31F7F64692B29F396CF56DADE6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5C0C0501E44F46B04A9135FDA2D23C4">
    <w:name w:val="2B5C0C0501E44F46B04A9135FDA2D23C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00A4B031E14017B64CE978BB2587344">
    <w:name w:val="8B00A4B031E14017B64CE978BB258734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E4389E3D0F464A997CBDB639892E234">
    <w:name w:val="81E4389E3D0F464A997CBDB639892E23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C35A745B26496FB8D9B26401A4895D4">
    <w:name w:val="31C35A745B26496FB8D9B26401A4895D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CD1625B39A448508689CA7C422B8F144">
    <w:name w:val="0CD1625B39A448508689CA7C422B8F14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7359472D7B54244A7A34C8C87E3E7E54">
    <w:name w:val="67359472D7B54244A7A34C8C87E3E7E5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83D9E7A39240C09E72F1DF97B320CB4">
    <w:name w:val="3283D9E7A39240C09E72F1DF97B320CB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FFE33E143F434C8612FB85365824A44">
    <w:name w:val="FDFFE33E143F434C8612FB85365824A4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A405BADB074911BF41AA3639E1086E4">
    <w:name w:val="79A405BADB074911BF41AA3639E1086E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E54B26ACC54BC6A1A9EAC644717C124">
    <w:name w:val="F7E54B26ACC54BC6A1A9EAC644717C12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0A1F17AB474D6EA6E12B4E744EE2A43">
    <w:name w:val="A00A1F17AB474D6EA6E12B4E744EE2A4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36E0D89B3640AB82F7542FFEA8E9332">
    <w:name w:val="D836E0D89B3640AB82F7542FFEA8E933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AA355D6D55B4A1D888A778A5582B7F91">
    <w:name w:val="DAA355D6D55B4A1D888A778A5582B7F9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E01E46C7F14132856E88F171C65F41">
    <w:name w:val="F6E01E46C7F14132856E88F171C65F4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15139869E04DF6A4BDA2869551BA3F10">
    <w:name w:val="FD15139869E04DF6A4BDA2869551BA3F10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9144B2EE464D8CBCE4CC62004FCE9E8">
    <w:name w:val="069144B2EE464D8CBCE4CC62004FCE9E8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6A787BE844414C8B6F28F4F47440828">
    <w:name w:val="C26A787BE844414C8B6F28F4F47440828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EF4C08CFF7A4D389AF22E92C46A121B8">
    <w:name w:val="0EF4C08CFF7A4D389AF22E92C46A121B8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B56799D469846C48322EBF7013F60E28">
    <w:name w:val="AB56799D469846C48322EBF7013F60E28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90126AD2DC1465781DDDEE5690356898">
    <w:name w:val="A90126AD2DC1465781DDDEE5690356898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0F06BFD054263AD51EFF25F7A95957">
    <w:name w:val="8830F06BFD054263AD51EFF25F7A9595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130C81DC8443138D69BD5C12D0A5AE6">
    <w:name w:val="01130C81DC8443138D69BD5C12D0A5AE6"/>
    <w:rsid w:val="005E256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14D56F3CB22749A9A513CF75E3206DFF6">
    <w:name w:val="14D56F3CB22749A9A513CF75E3206DFF6"/>
    <w:rsid w:val="005E256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D4BDF936EFED41D8A8BC41B925B2588E6">
    <w:name w:val="D4BDF936EFED41D8A8BC41B925B2588E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B71138EC5D7402EB5E2DE0B05A288F06">
    <w:name w:val="4B71138EC5D7402EB5E2DE0B05A288F0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43486E2D1C4222BD8969956DAAB4905">
    <w:name w:val="3443486E2D1C4222BD8969956DAAB4905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298B5430F16E4976B66CEABBE7EEBF855">
    <w:name w:val="298B5430F16E4976B66CEABBE7EEBF855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4DFCFA14B5B444688D1A2E8236F5B1CB5">
    <w:name w:val="4DFCFA14B5B444688D1A2E8236F5B1CB5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BDB4E4AA668A4C42A0A1C4540663E20B5">
    <w:name w:val="BDB4E4AA668A4C42A0A1C4540663E20B5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485DEA6FDCAC4C4999B650A5C1A8C45A5">
    <w:name w:val="485DEA6FDCAC4C4999B650A5C1A8C45A5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F909C37961B84D84936CFE4DE8B0D3E85">
    <w:name w:val="F909C37961B84D84936CFE4DE8B0D3E8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9F07712C48F4B2989395BA675929DDA5">
    <w:name w:val="F9F07712C48F4B2989395BA675929DDA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22EEC2D4F94381B3C15AEDB26B73175">
    <w:name w:val="8022EEC2D4F94381B3C15AEDB26B7317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8212C2C13EC4CC1888039C38C8BBFC25">
    <w:name w:val="B8212C2C13EC4CC1888039C38C8BBFC2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4A35E76AC246FABA2D61481BBA5D495">
    <w:name w:val="594A35E76AC246FABA2D61481BBA5D49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CCB31F7F64692B29F396CF56DADE65">
    <w:name w:val="548CCB31F7F64692B29F396CF56DADE6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5C0C0501E44F46B04A9135FDA2D23C5">
    <w:name w:val="2B5C0C0501E44F46B04A9135FDA2D23C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00A4B031E14017B64CE978BB2587345">
    <w:name w:val="8B00A4B031E14017B64CE978BB258734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E4389E3D0F464A997CBDB639892E235">
    <w:name w:val="81E4389E3D0F464A997CBDB639892E23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C35A745B26496FB8D9B26401A4895D5">
    <w:name w:val="31C35A745B26496FB8D9B26401A4895D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CD1625B39A448508689CA7C422B8F145">
    <w:name w:val="0CD1625B39A448508689CA7C422B8F14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7359472D7B54244A7A34C8C87E3E7E55">
    <w:name w:val="67359472D7B54244A7A34C8C87E3E7E5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83D9E7A39240C09E72F1DF97B320CB5">
    <w:name w:val="3283D9E7A39240C09E72F1DF97B320CB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FFE33E143F434C8612FB85365824A45">
    <w:name w:val="FDFFE33E143F434C8612FB85365824A4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A405BADB074911BF41AA3639E1086E5">
    <w:name w:val="79A405BADB074911BF41AA3639E1086E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E54B26ACC54BC6A1A9EAC644717C125">
    <w:name w:val="F7E54B26ACC54BC6A1A9EAC644717C12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0A1F17AB474D6EA6E12B4E744EE2A44">
    <w:name w:val="A00A1F17AB474D6EA6E12B4E744EE2A4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36E0D89B3640AB82F7542FFEA8E9333">
    <w:name w:val="D836E0D89B3640AB82F7542FFEA8E933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AA355D6D55B4A1D888A778A5582B7F92">
    <w:name w:val="DAA355D6D55B4A1D888A778A5582B7F9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E01E46C7F14132856E88F171C65F411">
    <w:name w:val="F6E01E46C7F14132856E88F171C65F41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5AF01525054AC1AEB94DF4B3BF70E6">
    <w:name w:val="055AF01525054AC1AEB94DF4B3BF70E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15139869E04DF6A4BDA2869551BA3F11">
    <w:name w:val="FD15139869E04DF6A4BDA2869551BA3F1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9144B2EE464D8CBCE4CC62004FCE9E9">
    <w:name w:val="069144B2EE464D8CBCE4CC62004FCE9E9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6A787BE844414C8B6F28F4F47440829">
    <w:name w:val="C26A787BE844414C8B6F28F4F47440829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EF4C08CFF7A4D389AF22E92C46A121B9">
    <w:name w:val="0EF4C08CFF7A4D389AF22E92C46A121B9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B56799D469846C48322EBF7013F60E29">
    <w:name w:val="AB56799D469846C48322EBF7013F60E29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90126AD2DC1465781DDDEE5690356899">
    <w:name w:val="A90126AD2DC1465781DDDEE5690356899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0F06BFD054263AD51EFF25F7A95958">
    <w:name w:val="8830F06BFD054263AD51EFF25F7A95958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130C81DC8443138D69BD5C12D0A5AE7">
    <w:name w:val="01130C81DC8443138D69BD5C12D0A5AE7"/>
    <w:rsid w:val="005E256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14D56F3CB22749A9A513CF75E3206DFF7">
    <w:name w:val="14D56F3CB22749A9A513CF75E3206DFF7"/>
    <w:rsid w:val="005E256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D4BDF936EFED41D8A8BC41B925B2588E7">
    <w:name w:val="D4BDF936EFED41D8A8BC41B925B2588E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B71138EC5D7402EB5E2DE0B05A288F07">
    <w:name w:val="4B71138EC5D7402EB5E2DE0B05A288F0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43486E2D1C4222BD8969956DAAB4906">
    <w:name w:val="3443486E2D1C4222BD8969956DAAB4906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298B5430F16E4976B66CEABBE7EEBF856">
    <w:name w:val="298B5430F16E4976B66CEABBE7EEBF856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4DFCFA14B5B444688D1A2E8236F5B1CB6">
    <w:name w:val="4DFCFA14B5B444688D1A2E8236F5B1CB6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BDB4E4AA668A4C42A0A1C4540663E20B6">
    <w:name w:val="BDB4E4AA668A4C42A0A1C4540663E20B6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485DEA6FDCAC4C4999B650A5C1A8C45A6">
    <w:name w:val="485DEA6FDCAC4C4999B650A5C1A8C45A6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F909C37961B84D84936CFE4DE8B0D3E86">
    <w:name w:val="F909C37961B84D84936CFE4DE8B0D3E8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9F07712C48F4B2989395BA675929DDA6">
    <w:name w:val="F9F07712C48F4B2989395BA675929DDA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22EEC2D4F94381B3C15AEDB26B73176">
    <w:name w:val="8022EEC2D4F94381B3C15AEDB26B7317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8212C2C13EC4CC1888039C38C8BBFC26">
    <w:name w:val="B8212C2C13EC4CC1888039C38C8BBFC2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4A35E76AC246FABA2D61481BBA5D496">
    <w:name w:val="594A35E76AC246FABA2D61481BBA5D49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CCB31F7F64692B29F396CF56DADE66">
    <w:name w:val="548CCB31F7F64692B29F396CF56DADE6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5C0C0501E44F46B04A9135FDA2D23C6">
    <w:name w:val="2B5C0C0501E44F46B04A9135FDA2D23C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00A4B031E14017B64CE978BB2587346">
    <w:name w:val="8B00A4B031E14017B64CE978BB258734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E4389E3D0F464A997CBDB639892E236">
    <w:name w:val="81E4389E3D0F464A997CBDB639892E23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C35A745B26496FB8D9B26401A4895D6">
    <w:name w:val="31C35A745B26496FB8D9B26401A4895D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CD1625B39A448508689CA7C422B8F146">
    <w:name w:val="0CD1625B39A448508689CA7C422B8F14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7359472D7B54244A7A34C8C87E3E7E56">
    <w:name w:val="67359472D7B54244A7A34C8C87E3E7E5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83D9E7A39240C09E72F1DF97B320CB6">
    <w:name w:val="3283D9E7A39240C09E72F1DF97B320CB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FFE33E143F434C8612FB85365824A46">
    <w:name w:val="FDFFE33E143F434C8612FB85365824A4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A405BADB074911BF41AA3639E1086E6">
    <w:name w:val="79A405BADB074911BF41AA3639E1086E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E54B26ACC54BC6A1A9EAC644717C126">
    <w:name w:val="F7E54B26ACC54BC6A1A9EAC644717C12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0A1F17AB474D6EA6E12B4E744EE2A45">
    <w:name w:val="A00A1F17AB474D6EA6E12B4E744EE2A4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36E0D89B3640AB82F7542FFEA8E9334">
    <w:name w:val="D836E0D89B3640AB82F7542FFEA8E933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AA355D6D55B4A1D888A778A5582B7F93">
    <w:name w:val="DAA355D6D55B4A1D888A778A5582B7F9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E01E46C7F14132856E88F171C65F412">
    <w:name w:val="F6E01E46C7F14132856E88F171C65F41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5AF01525054AC1AEB94DF4B3BF70E61">
    <w:name w:val="055AF01525054AC1AEB94DF4B3BF70E6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CCEC53A683D4D00AAD2F3FDF6E8D526">
    <w:name w:val="2CCEC53A683D4D00AAD2F3FDF6E8D52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204481558A4723BF2E1EA1AA9068A7">
    <w:name w:val="3F204481558A4723BF2E1EA1AA9068A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15139869E04DF6A4BDA2869551BA3F12">
    <w:name w:val="FD15139869E04DF6A4BDA2869551BA3F1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9144B2EE464D8CBCE4CC62004FCE9E10">
    <w:name w:val="069144B2EE464D8CBCE4CC62004FCE9E10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6A787BE844414C8B6F28F4F474408210">
    <w:name w:val="C26A787BE844414C8B6F28F4F474408210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EF4C08CFF7A4D389AF22E92C46A121B10">
    <w:name w:val="0EF4C08CFF7A4D389AF22E92C46A121B10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B56799D469846C48322EBF7013F60E210">
    <w:name w:val="AB56799D469846C48322EBF7013F60E210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90126AD2DC1465781DDDEE56903568910">
    <w:name w:val="A90126AD2DC1465781DDDEE56903568910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0F06BFD054263AD51EFF25F7A95959">
    <w:name w:val="8830F06BFD054263AD51EFF25F7A95959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130C81DC8443138D69BD5C12D0A5AE8">
    <w:name w:val="01130C81DC8443138D69BD5C12D0A5AE8"/>
    <w:rsid w:val="005E256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14D56F3CB22749A9A513CF75E3206DFF8">
    <w:name w:val="14D56F3CB22749A9A513CF75E3206DFF8"/>
    <w:rsid w:val="005E256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D4BDF936EFED41D8A8BC41B925B2588E8">
    <w:name w:val="D4BDF936EFED41D8A8BC41B925B2588E8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B71138EC5D7402EB5E2DE0B05A288F08">
    <w:name w:val="4B71138EC5D7402EB5E2DE0B05A288F08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43486E2D1C4222BD8969956DAAB4907">
    <w:name w:val="3443486E2D1C4222BD8969956DAAB4907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298B5430F16E4976B66CEABBE7EEBF857">
    <w:name w:val="298B5430F16E4976B66CEABBE7EEBF857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4DFCFA14B5B444688D1A2E8236F5B1CB7">
    <w:name w:val="4DFCFA14B5B444688D1A2E8236F5B1CB7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BDB4E4AA668A4C42A0A1C4540663E20B7">
    <w:name w:val="BDB4E4AA668A4C42A0A1C4540663E20B7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485DEA6FDCAC4C4999B650A5C1A8C45A7">
    <w:name w:val="485DEA6FDCAC4C4999B650A5C1A8C45A7"/>
    <w:rsid w:val="005E256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F909C37961B84D84936CFE4DE8B0D3E87">
    <w:name w:val="F909C37961B84D84936CFE4DE8B0D3E8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9F07712C48F4B2989395BA675929DDA7">
    <w:name w:val="F9F07712C48F4B2989395BA675929DDA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22EEC2D4F94381B3C15AEDB26B73177">
    <w:name w:val="8022EEC2D4F94381B3C15AEDB26B7317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8212C2C13EC4CC1888039C38C8BBFC27">
    <w:name w:val="B8212C2C13EC4CC1888039C38C8BBFC2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4A35E76AC246FABA2D61481BBA5D497">
    <w:name w:val="594A35E76AC246FABA2D61481BBA5D49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CCB31F7F64692B29F396CF56DADE67">
    <w:name w:val="548CCB31F7F64692B29F396CF56DADE6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5C0C0501E44F46B04A9135FDA2D23C7">
    <w:name w:val="2B5C0C0501E44F46B04A9135FDA2D23C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00A4B031E14017B64CE978BB2587347">
    <w:name w:val="8B00A4B031E14017B64CE978BB258734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E4389E3D0F464A997CBDB639892E237">
    <w:name w:val="81E4389E3D0F464A997CBDB639892E23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C35A745B26496FB8D9B26401A4895D7">
    <w:name w:val="31C35A745B26496FB8D9B26401A4895D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CD1625B39A448508689CA7C422B8F147">
    <w:name w:val="0CD1625B39A448508689CA7C422B8F14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7359472D7B54244A7A34C8C87E3E7E57">
    <w:name w:val="67359472D7B54244A7A34C8C87E3E7E5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83D9E7A39240C09E72F1DF97B320CB7">
    <w:name w:val="3283D9E7A39240C09E72F1DF97B320CB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FFE33E143F434C8612FB85365824A47">
    <w:name w:val="FDFFE33E143F434C8612FB85365824A4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A405BADB074911BF41AA3639E1086E7">
    <w:name w:val="79A405BADB074911BF41AA3639E1086E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E54B26ACC54BC6A1A9EAC644717C127">
    <w:name w:val="F7E54B26ACC54BC6A1A9EAC644717C12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0A1F17AB474D6EA6E12B4E744EE2A46">
    <w:name w:val="A00A1F17AB474D6EA6E12B4E744EE2A46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36E0D89B3640AB82F7542FFEA8E9335">
    <w:name w:val="D836E0D89B3640AB82F7542FFEA8E9335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AA355D6D55B4A1D888A778A5582B7F94">
    <w:name w:val="DAA355D6D55B4A1D888A778A5582B7F94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E01E46C7F14132856E88F171C65F413">
    <w:name w:val="F6E01E46C7F14132856E88F171C65F413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5AF01525054AC1AEB94DF4B3BF70E62">
    <w:name w:val="055AF01525054AC1AEB94DF4B3BF70E62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CCEC53A683D4D00AAD2F3FDF6E8D5261">
    <w:name w:val="2CCEC53A683D4D00AAD2F3FDF6E8D526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204481558A4723BF2E1EA1AA9068A71">
    <w:name w:val="3F204481558A4723BF2E1EA1AA9068A71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408FA90E614D829C9619207AB54D3E">
    <w:name w:val="BA408FA90E614D829C9619207AB54D3E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F0D8F22463483794DAD17EE603C92A">
    <w:name w:val="ECF0D8F22463483794DAD17EE603C92A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EFEEC9EC2594074A0C3E66A9577ED77">
    <w:name w:val="2EFEEC9EC2594074A0C3E66A9577ED77"/>
    <w:rsid w:val="005E2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5B75EC6ECC94AC9AA27D044F2BD619B">
    <w:name w:val="25B75EC6ECC94AC9AA27D044F2BD619B"/>
    <w:rsid w:val="00674797"/>
  </w:style>
  <w:style w:type="paragraph" w:customStyle="1" w:styleId="EF619F5B675B4CDE93264DCBC7D90941">
    <w:name w:val="EF619F5B675B4CDE93264DCBC7D90941"/>
    <w:rsid w:val="009D229A"/>
    <w:pPr>
      <w:spacing w:after="160" w:line="259" w:lineRule="auto"/>
    </w:pPr>
  </w:style>
  <w:style w:type="paragraph" w:customStyle="1" w:styleId="E01CA3CE1C9E494FB9184A697B57056B">
    <w:name w:val="E01CA3CE1C9E494FB9184A697B57056B"/>
    <w:rsid w:val="009D229A"/>
    <w:pPr>
      <w:spacing w:after="160" w:line="259" w:lineRule="auto"/>
    </w:pPr>
  </w:style>
  <w:style w:type="paragraph" w:customStyle="1" w:styleId="FD15139869E04DF6A4BDA2869551BA3F13">
    <w:name w:val="FD15139869E04DF6A4BDA2869551BA3F1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9144B2EE464D8CBCE4CC62004FCE9E11">
    <w:name w:val="069144B2EE464D8CBCE4CC62004FCE9E1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9C96EE900644B919047764B4D2A9197">
    <w:name w:val="19C96EE900644B919047764B4D2A9197"/>
    <w:rsid w:val="009D229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66B1216BDA78463CB4BE18F39F86FFAF">
    <w:name w:val="66B1216BDA78463CB4BE18F39F86FFAF"/>
    <w:rsid w:val="009D229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008580CB5E3D46C7BB924D0C1D63FB45">
    <w:name w:val="008580CB5E3D46C7BB924D0C1D63FB45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530DD5143A41E4B9B4A8806BE5188D">
    <w:name w:val="39530DD5143A41E4B9B4A8806BE5188D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CB3FF17BAE4DD2BEDEA58A78B781D1">
    <w:name w:val="15CB3FF17BAE4DD2BEDEA58A78B781D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4B8FC754154E3F9097B97F27D09728">
    <w:name w:val="DC4B8FC754154E3F9097B97F27D09728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3E3AFB1E67A45E38F5A9E71A5F07813">
    <w:name w:val="73E3AFB1E67A45E38F5A9E71A5F0781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F304F5BE3E4673B31D5856FBE4A707">
    <w:name w:val="B2F304F5BE3E4673B31D5856FBE4A707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04F2F9FA836476E815C1A750B6FC2EA">
    <w:name w:val="104F2F9FA836476E815C1A750B6FC2EA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6A05BB7DED4DCD8EEFF0BC0A8FE24E">
    <w:name w:val="1F6A05BB7DED4DCD8EEFF0BC0A8FE24E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D234E6373449D5894BE4D9E88CD83D">
    <w:name w:val="BDD234E6373449D5894BE4D9E88CD83D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10F4ED5D1C74F9A86A6C5DC81938407">
    <w:name w:val="610F4ED5D1C74F9A86A6C5DC81938407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94041485AB4537B2E4D3C33F1EB6BC">
    <w:name w:val="E894041485AB4537B2E4D3C33F1EB6BC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869EE5FE654303BE1E6E4C03EE2FF7">
    <w:name w:val="59869EE5FE654303BE1E6E4C03EE2FF7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AA03FE90B64254B261513558A47B45">
    <w:name w:val="FAAA03FE90B64254B261513558A47B45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D56335633642FFB0A4B7AC777C7666">
    <w:name w:val="1CD56335633642FFB0A4B7AC777C7666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649A838E6B4894B76E37F3FE7CB6D1">
    <w:name w:val="28649A838E6B4894B76E37F3FE7CB6D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A1CE1164CFA4B98A0F32BC22B66D60F">
    <w:name w:val="8A1CE1164CFA4B98A0F32BC22B66D60F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3DCC86A594496C829BC3A0665B4A31">
    <w:name w:val="163DCC86A594496C829BC3A0665B4A3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D94498C244A1ABAB31D43865DEB74">
    <w:name w:val="C38D94498C244A1ABAB31D43865DEB7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15139869E04DF6A4BDA2869551BA3F14">
    <w:name w:val="FD15139869E04DF6A4BDA2869551BA3F1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9144B2EE464D8CBCE4CC62004FCE9E12">
    <w:name w:val="069144B2EE464D8CBCE4CC62004FCE9E1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9C96EE900644B919047764B4D2A91971">
    <w:name w:val="19C96EE900644B919047764B4D2A91971"/>
    <w:rsid w:val="009D229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66B1216BDA78463CB4BE18F39F86FFAF1">
    <w:name w:val="66B1216BDA78463CB4BE18F39F86FFAF1"/>
    <w:rsid w:val="009D229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008580CB5E3D46C7BB924D0C1D63FB451">
    <w:name w:val="008580CB5E3D46C7BB924D0C1D63FB45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530DD5143A41E4B9B4A8806BE5188D1">
    <w:name w:val="39530DD5143A41E4B9B4A8806BE5188D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CB3FF17BAE4DD2BEDEA58A78B781D11">
    <w:name w:val="15CB3FF17BAE4DD2BEDEA58A78B781D1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4B8FC754154E3F9097B97F27D097281">
    <w:name w:val="DC4B8FC754154E3F9097B97F27D09728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3E3AFB1E67A45E38F5A9E71A5F078131">
    <w:name w:val="73E3AFB1E67A45E38F5A9E71A5F07813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F304F5BE3E4673B31D5856FBE4A7071">
    <w:name w:val="B2F304F5BE3E4673B31D5856FBE4A707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04F2F9FA836476E815C1A750B6FC2EA1">
    <w:name w:val="104F2F9FA836476E815C1A750B6FC2EA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6A05BB7DED4DCD8EEFF0BC0A8FE24E1">
    <w:name w:val="1F6A05BB7DED4DCD8EEFF0BC0A8FE24E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D234E6373449D5894BE4D9E88CD83D1">
    <w:name w:val="BDD234E6373449D5894BE4D9E88CD83D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10F4ED5D1C74F9A86A6C5DC819384071">
    <w:name w:val="610F4ED5D1C74F9A86A6C5DC81938407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94041485AB4537B2E4D3C33F1EB6BC1">
    <w:name w:val="E894041485AB4537B2E4D3C33F1EB6BC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869EE5FE654303BE1E6E4C03EE2FF71">
    <w:name w:val="59869EE5FE654303BE1E6E4C03EE2FF7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AA03FE90B64254B261513558A47B451">
    <w:name w:val="FAAA03FE90B64254B261513558A47B45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D56335633642FFB0A4B7AC777C76661">
    <w:name w:val="1CD56335633642FFB0A4B7AC777C7666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649A838E6B4894B76E37F3FE7CB6D11">
    <w:name w:val="28649A838E6B4894B76E37F3FE7CB6D1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A1CE1164CFA4B98A0F32BC22B66D60F1">
    <w:name w:val="8A1CE1164CFA4B98A0F32BC22B66D60F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3DCC86A594496C829BC3A0665B4A311">
    <w:name w:val="163DCC86A594496C829BC3A0665B4A31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D94498C244A1ABAB31D43865DEB741">
    <w:name w:val="C38D94498C244A1ABAB31D43865DEB74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E391B8EBFA4D129E9252A7F754A12C">
    <w:name w:val="98E391B8EBFA4D129E9252A7F754A12C"/>
    <w:rsid w:val="009D229A"/>
    <w:pPr>
      <w:spacing w:after="160" w:line="259" w:lineRule="auto"/>
    </w:pPr>
  </w:style>
  <w:style w:type="paragraph" w:customStyle="1" w:styleId="FD15139869E04DF6A4BDA2869551BA3F15">
    <w:name w:val="FD15139869E04DF6A4BDA2869551BA3F15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9144B2EE464D8CBCE4CC62004FCE9E13">
    <w:name w:val="069144B2EE464D8CBCE4CC62004FCE9E1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E391B8EBFA4D129E9252A7F754A12C1">
    <w:name w:val="98E391B8EBFA4D129E9252A7F754A12C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5B75EC6ECC94AC9AA27D044F2BD619B1">
    <w:name w:val="25B75EC6ECC94AC9AA27D044F2BD619B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C93CC0B183400EAE01D1A06543932A">
    <w:name w:val="A6C93CC0B183400EAE01D1A06543932A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32160A07C54803B3072F33BB025582">
    <w:name w:val="FF32160A07C54803B3072F33BB02558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816610F5AC4607B750BFFC769CC222">
    <w:name w:val="DF816610F5AC4607B750BFFC769CC22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24B70A4E35F4117AEAD9EC7D74D1A61">
    <w:name w:val="924B70A4E35F4117AEAD9EC7D74D1A61"/>
    <w:rsid w:val="009D229A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7EF62246DB7945788341173DD3CEB89F">
    <w:name w:val="7EF62246DB7945788341173DD3CEB89F"/>
    <w:rsid w:val="009D229A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noProof/>
      <w:sz w:val="24"/>
      <w:szCs w:val="24"/>
      <w:lang w:eastAsia="en-US"/>
    </w:rPr>
  </w:style>
  <w:style w:type="paragraph" w:customStyle="1" w:styleId="5B75121CE8944F379340AF9F7BD9210E">
    <w:name w:val="5B75121CE8944F379340AF9F7BD9210E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70C396984402EAB9D7B85979B368D">
    <w:name w:val="37B70C396984402EAB9D7B85979B368D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BC4C0D900B4376B76A6D8C08A778F4">
    <w:name w:val="54BC4C0D900B4376B76A6D8C08A778F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9C96EE900644B919047764B4D2A91972">
    <w:name w:val="19C96EE900644B919047764B4D2A91972"/>
    <w:rsid w:val="009D229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66B1216BDA78463CB4BE18F39F86FFAF2">
    <w:name w:val="66B1216BDA78463CB4BE18F39F86FFAF2"/>
    <w:rsid w:val="009D229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008580CB5E3D46C7BB924D0C1D63FB452">
    <w:name w:val="008580CB5E3D46C7BB924D0C1D63FB45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530DD5143A41E4B9B4A8806BE5188D2">
    <w:name w:val="39530DD5143A41E4B9B4A8806BE5188D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CB3FF17BAE4DD2BEDEA58A78B781D12">
    <w:name w:val="15CB3FF17BAE4DD2BEDEA58A78B781D1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4B8FC754154E3F9097B97F27D097282">
    <w:name w:val="DC4B8FC754154E3F9097B97F27D09728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3E3AFB1E67A45E38F5A9E71A5F078132">
    <w:name w:val="73E3AFB1E67A45E38F5A9E71A5F07813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F304F5BE3E4673B31D5856FBE4A7072">
    <w:name w:val="B2F304F5BE3E4673B31D5856FBE4A707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04F2F9FA836476E815C1A750B6FC2EA2">
    <w:name w:val="104F2F9FA836476E815C1A750B6FC2EA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6A05BB7DED4DCD8EEFF0BC0A8FE24E2">
    <w:name w:val="1F6A05BB7DED4DCD8EEFF0BC0A8FE24E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D234E6373449D5894BE4D9E88CD83D2">
    <w:name w:val="BDD234E6373449D5894BE4D9E88CD83D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10F4ED5D1C74F9A86A6C5DC819384072">
    <w:name w:val="610F4ED5D1C74F9A86A6C5DC81938407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94041485AB4537B2E4D3C33F1EB6BC2">
    <w:name w:val="E894041485AB4537B2E4D3C33F1EB6BC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869EE5FE654303BE1E6E4C03EE2FF72">
    <w:name w:val="59869EE5FE654303BE1E6E4C03EE2FF7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AA03FE90B64254B261513558A47B452">
    <w:name w:val="FAAA03FE90B64254B261513558A47B45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D56335633642FFB0A4B7AC777C76662">
    <w:name w:val="1CD56335633642FFB0A4B7AC777C7666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649A838E6B4894B76E37F3FE7CB6D12">
    <w:name w:val="28649A838E6B4894B76E37F3FE7CB6D1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A1CE1164CFA4B98A0F32BC22B66D60F2">
    <w:name w:val="8A1CE1164CFA4B98A0F32BC22B66D60F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3DCC86A594496C829BC3A0665B4A312">
    <w:name w:val="163DCC86A594496C829BC3A0665B4A31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D94498C244A1ABAB31D43865DEB742">
    <w:name w:val="C38D94498C244A1ABAB31D43865DEB74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4293477F5A9468C9262BB55C05168C3">
    <w:name w:val="64293477F5A9468C9262BB55C05168C3"/>
    <w:rsid w:val="009D229A"/>
    <w:pPr>
      <w:spacing w:after="160" w:line="259" w:lineRule="auto"/>
    </w:pPr>
  </w:style>
  <w:style w:type="paragraph" w:customStyle="1" w:styleId="E4EFBEBC9FC94B0D9647E9C165539AC8">
    <w:name w:val="E4EFBEBC9FC94B0D9647E9C165539AC8"/>
    <w:rsid w:val="009D229A"/>
    <w:pPr>
      <w:spacing w:after="160" w:line="259" w:lineRule="auto"/>
    </w:pPr>
  </w:style>
  <w:style w:type="paragraph" w:customStyle="1" w:styleId="D4B97EBF88B1439E989A241208A3594A">
    <w:name w:val="D4B97EBF88B1439E989A241208A3594A"/>
    <w:rsid w:val="009D229A"/>
    <w:pPr>
      <w:spacing w:after="160" w:line="259" w:lineRule="auto"/>
    </w:pPr>
  </w:style>
  <w:style w:type="paragraph" w:customStyle="1" w:styleId="A1D18096EA444091B2A56096AD3E7207">
    <w:name w:val="A1D18096EA444091B2A56096AD3E7207"/>
    <w:rsid w:val="009D229A"/>
    <w:pPr>
      <w:spacing w:after="160" w:line="259" w:lineRule="auto"/>
    </w:pPr>
  </w:style>
  <w:style w:type="paragraph" w:customStyle="1" w:styleId="3FCEF4D2BE6D4906BE672ABFDF454265">
    <w:name w:val="3FCEF4D2BE6D4906BE672ABFDF454265"/>
    <w:rsid w:val="009D229A"/>
    <w:pPr>
      <w:spacing w:after="160" w:line="259" w:lineRule="auto"/>
    </w:pPr>
  </w:style>
  <w:style w:type="paragraph" w:customStyle="1" w:styleId="6B1C2B9CA36A46E9965737AFA48D256C">
    <w:name w:val="6B1C2B9CA36A46E9965737AFA48D256C"/>
    <w:rsid w:val="009D229A"/>
    <w:pPr>
      <w:spacing w:after="160" w:line="259" w:lineRule="auto"/>
    </w:pPr>
  </w:style>
  <w:style w:type="paragraph" w:customStyle="1" w:styleId="6C394598E56F4EF4ABAAE11F988B3887">
    <w:name w:val="6C394598E56F4EF4ABAAE11F988B3887"/>
    <w:rsid w:val="009D229A"/>
    <w:pPr>
      <w:spacing w:after="160" w:line="259" w:lineRule="auto"/>
    </w:pPr>
  </w:style>
  <w:style w:type="paragraph" w:customStyle="1" w:styleId="49B9F1E013A94414AB560F0CFDB290FB">
    <w:name w:val="49B9F1E013A94414AB560F0CFDB290FB"/>
    <w:rsid w:val="009D229A"/>
    <w:pPr>
      <w:spacing w:after="160" w:line="259" w:lineRule="auto"/>
    </w:pPr>
  </w:style>
  <w:style w:type="paragraph" w:customStyle="1" w:styleId="807EA5DEEE654C939DD9E07E694F0E76">
    <w:name w:val="807EA5DEEE654C939DD9E07E694F0E76"/>
    <w:rsid w:val="009D229A"/>
    <w:pPr>
      <w:spacing w:after="160" w:line="259" w:lineRule="auto"/>
    </w:pPr>
  </w:style>
  <w:style w:type="paragraph" w:customStyle="1" w:styleId="8CA6193A202748F5870E95A67F0F9C47">
    <w:name w:val="8CA6193A202748F5870E95A67F0F9C47"/>
    <w:rsid w:val="009D229A"/>
    <w:pPr>
      <w:spacing w:after="160" w:line="259" w:lineRule="auto"/>
    </w:pPr>
  </w:style>
  <w:style w:type="paragraph" w:customStyle="1" w:styleId="ECFA5F57E3A744D182D59D749CE5D116">
    <w:name w:val="ECFA5F57E3A744D182D59D749CE5D116"/>
    <w:rsid w:val="009D229A"/>
    <w:pPr>
      <w:spacing w:after="160" w:line="259" w:lineRule="auto"/>
    </w:pPr>
  </w:style>
  <w:style w:type="paragraph" w:customStyle="1" w:styleId="0B35094E7E264B2C889D1B91FCBDF94A">
    <w:name w:val="0B35094E7E264B2C889D1B91FCBDF94A"/>
    <w:rsid w:val="009D229A"/>
    <w:pPr>
      <w:spacing w:after="160" w:line="259" w:lineRule="auto"/>
    </w:pPr>
  </w:style>
  <w:style w:type="paragraph" w:customStyle="1" w:styleId="D4BE7A62236A4A51B7315C4E8C23123A">
    <w:name w:val="D4BE7A62236A4A51B7315C4E8C23123A"/>
    <w:rsid w:val="009D229A"/>
    <w:pPr>
      <w:spacing w:after="160" w:line="259" w:lineRule="auto"/>
    </w:pPr>
  </w:style>
  <w:style w:type="paragraph" w:customStyle="1" w:styleId="AAFB9D461BFD4E8E9246301DF3149B86">
    <w:name w:val="AAFB9D461BFD4E8E9246301DF3149B86"/>
    <w:rsid w:val="009D229A"/>
    <w:pPr>
      <w:spacing w:after="160" w:line="259" w:lineRule="auto"/>
    </w:pPr>
  </w:style>
  <w:style w:type="paragraph" w:customStyle="1" w:styleId="68C99D9949644D12B274F66C129FE827">
    <w:name w:val="68C99D9949644D12B274F66C129FE827"/>
    <w:rsid w:val="009D229A"/>
    <w:pPr>
      <w:spacing w:after="160" w:line="259" w:lineRule="auto"/>
    </w:pPr>
  </w:style>
  <w:style w:type="paragraph" w:customStyle="1" w:styleId="0F1677F35D0348DBAD6127943F0D6A6F">
    <w:name w:val="0F1677F35D0348DBAD6127943F0D6A6F"/>
    <w:rsid w:val="009D229A"/>
    <w:pPr>
      <w:spacing w:after="160" w:line="259" w:lineRule="auto"/>
    </w:pPr>
  </w:style>
  <w:style w:type="paragraph" w:customStyle="1" w:styleId="A016DA5C60CE46DE91F5A89A8EE1DADA">
    <w:name w:val="A016DA5C60CE46DE91F5A89A8EE1DADA"/>
    <w:rsid w:val="009D229A"/>
    <w:pPr>
      <w:spacing w:after="160" w:line="259" w:lineRule="auto"/>
    </w:pPr>
  </w:style>
  <w:style w:type="paragraph" w:customStyle="1" w:styleId="133BA1DE9CD448D2B7AF49929AE7E19E">
    <w:name w:val="133BA1DE9CD448D2B7AF49929AE7E19E"/>
    <w:rsid w:val="009D229A"/>
    <w:pPr>
      <w:spacing w:after="160" w:line="259" w:lineRule="auto"/>
    </w:pPr>
  </w:style>
  <w:style w:type="paragraph" w:customStyle="1" w:styleId="9F7FB6B563894A5A9EC28166B5E2235F">
    <w:name w:val="9F7FB6B563894A5A9EC28166B5E2235F"/>
    <w:rsid w:val="009D229A"/>
    <w:pPr>
      <w:spacing w:after="160" w:line="259" w:lineRule="auto"/>
    </w:pPr>
  </w:style>
  <w:style w:type="paragraph" w:customStyle="1" w:styleId="8664376F53A8466C9DF788A7C5C49D54">
    <w:name w:val="8664376F53A8466C9DF788A7C5C49D54"/>
    <w:rsid w:val="009D229A"/>
    <w:pPr>
      <w:spacing w:after="160" w:line="259" w:lineRule="auto"/>
    </w:pPr>
  </w:style>
  <w:style w:type="paragraph" w:customStyle="1" w:styleId="57ACA4B4728D438390157E7EB7C9895A">
    <w:name w:val="57ACA4B4728D438390157E7EB7C9895A"/>
    <w:rsid w:val="009D229A"/>
    <w:pPr>
      <w:spacing w:after="160" w:line="259" w:lineRule="auto"/>
    </w:pPr>
  </w:style>
  <w:style w:type="paragraph" w:customStyle="1" w:styleId="34FC6CD3CA82480FACD5E047BAF982C7">
    <w:name w:val="34FC6CD3CA82480FACD5E047BAF982C7"/>
    <w:rsid w:val="009D229A"/>
    <w:pPr>
      <w:spacing w:after="160" w:line="259" w:lineRule="auto"/>
    </w:pPr>
  </w:style>
  <w:style w:type="paragraph" w:customStyle="1" w:styleId="B10AA8E3C7024CAE9FB2C05B84B853CC">
    <w:name w:val="B10AA8E3C7024CAE9FB2C05B84B853CC"/>
    <w:rsid w:val="009D229A"/>
    <w:pPr>
      <w:spacing w:after="160" w:line="259" w:lineRule="auto"/>
    </w:pPr>
  </w:style>
  <w:style w:type="paragraph" w:customStyle="1" w:styleId="87166E42AD744F308B0DCA09BC592172">
    <w:name w:val="87166E42AD744F308B0DCA09BC592172"/>
    <w:rsid w:val="009D229A"/>
    <w:pPr>
      <w:spacing w:after="160" w:line="259" w:lineRule="auto"/>
    </w:pPr>
  </w:style>
  <w:style w:type="paragraph" w:customStyle="1" w:styleId="84548B8A6F2A4EB5B884F0EEED5068E8">
    <w:name w:val="84548B8A6F2A4EB5B884F0EEED5068E8"/>
    <w:rsid w:val="009D229A"/>
    <w:pPr>
      <w:spacing w:after="160" w:line="259" w:lineRule="auto"/>
    </w:pPr>
  </w:style>
  <w:style w:type="paragraph" w:customStyle="1" w:styleId="FD15139869E04DF6A4BDA2869551BA3F16">
    <w:name w:val="FD15139869E04DF6A4BDA2869551BA3F16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9144B2EE464D8CBCE4CC62004FCE9E14">
    <w:name w:val="069144B2EE464D8CBCE4CC62004FCE9E1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E391B8EBFA4D129E9252A7F754A12C2">
    <w:name w:val="98E391B8EBFA4D129E9252A7F754A12C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4293477F5A9468C9262BB55C05168C31">
    <w:name w:val="64293477F5A9468C9262BB55C05168C3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ACA4B4728D438390157E7EB7C9895A1">
    <w:name w:val="57ACA4B4728D438390157E7EB7C9895A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FC6CD3CA82480FACD5E047BAF982C71">
    <w:name w:val="34FC6CD3CA82480FACD5E047BAF982C7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0AA8E3C7024CAE9FB2C05B84B853CC1">
    <w:name w:val="B10AA8E3C7024CAE9FB2C05B84B853CC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166E42AD744F308B0DCA09BC5921721">
    <w:name w:val="87166E42AD744F308B0DCA09BC592172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548B8A6F2A4EB5B884F0EEED5068E81">
    <w:name w:val="84548B8A6F2A4EB5B884F0EEED5068E8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B75121CE8944F379340AF9F7BD9210E1">
    <w:name w:val="5B75121CE8944F379340AF9F7BD9210E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70C396984402EAB9D7B85979B368D1">
    <w:name w:val="37B70C396984402EAB9D7B85979B368D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BC4C0D900B4376B76A6D8C08A778F41">
    <w:name w:val="54BC4C0D900B4376B76A6D8C08A778F4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9C96EE900644B919047764B4D2A91973">
    <w:name w:val="19C96EE900644B919047764B4D2A91973"/>
    <w:rsid w:val="009D229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66B1216BDA78463CB4BE18F39F86FFAF3">
    <w:name w:val="66B1216BDA78463CB4BE18F39F86FFAF3"/>
    <w:rsid w:val="009D229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noProof/>
      <w:sz w:val="20"/>
      <w:szCs w:val="24"/>
      <w:lang w:eastAsia="en-US"/>
    </w:rPr>
  </w:style>
  <w:style w:type="paragraph" w:customStyle="1" w:styleId="008580CB5E3D46C7BB924D0C1D63FB453">
    <w:name w:val="008580CB5E3D46C7BB924D0C1D63FB45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530DD5143A41E4B9B4A8806BE5188D3">
    <w:name w:val="39530DD5143A41E4B9B4A8806BE5188D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CB3FF17BAE4DD2BEDEA58A78B781D13">
    <w:name w:val="15CB3FF17BAE4DD2BEDEA58A78B781D1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4B8FC754154E3F9097B97F27D097283">
    <w:name w:val="DC4B8FC754154E3F9097B97F27D09728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3E3AFB1E67A45E38F5A9E71A5F078133">
    <w:name w:val="73E3AFB1E67A45E38F5A9E71A5F07813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F304F5BE3E4673B31D5856FBE4A7073">
    <w:name w:val="B2F304F5BE3E4673B31D5856FBE4A707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04F2F9FA836476E815C1A750B6FC2EA3">
    <w:name w:val="104F2F9FA836476E815C1A750B6FC2EA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6A05BB7DED4DCD8EEFF0BC0A8FE24E3">
    <w:name w:val="1F6A05BB7DED4DCD8EEFF0BC0A8FE24E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D234E6373449D5894BE4D9E88CD83D3">
    <w:name w:val="BDD234E6373449D5894BE4D9E88CD83D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10F4ED5D1C74F9A86A6C5DC819384073">
    <w:name w:val="610F4ED5D1C74F9A86A6C5DC81938407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94041485AB4537B2E4D3C33F1EB6BC3">
    <w:name w:val="E894041485AB4537B2E4D3C33F1EB6BC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869EE5FE654303BE1E6E4C03EE2FF73">
    <w:name w:val="59869EE5FE654303BE1E6E4C03EE2FF7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AA03FE90B64254B261513558A47B453">
    <w:name w:val="FAAA03FE90B64254B261513558A47B45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D56335633642FFB0A4B7AC777C76663">
    <w:name w:val="1CD56335633642FFB0A4B7AC777C7666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649A838E6B4894B76E37F3FE7CB6D13">
    <w:name w:val="28649A838E6B4894B76E37F3FE7CB6D1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A1CE1164CFA4B98A0F32BC22B66D60F3">
    <w:name w:val="8A1CE1164CFA4B98A0F32BC22B66D60F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3DCC86A594496C829BC3A0665B4A313">
    <w:name w:val="163DCC86A594496C829BC3A0665B4A31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D94498C244A1ABAB31D43865DEB743">
    <w:name w:val="C38D94498C244A1ABAB31D43865DEB74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85D0838FBC401E948453037B78B24F">
    <w:name w:val="2F85D0838FBC401E948453037B78B24F"/>
    <w:rsid w:val="009D229A"/>
    <w:pPr>
      <w:spacing w:after="160" w:line="259" w:lineRule="auto"/>
    </w:pPr>
  </w:style>
  <w:style w:type="paragraph" w:customStyle="1" w:styleId="10FF198BC05141FC8DE02236BF266A10">
    <w:name w:val="10FF198BC05141FC8DE02236BF266A10"/>
    <w:rsid w:val="009D229A"/>
    <w:pPr>
      <w:spacing w:after="160" w:line="259" w:lineRule="auto"/>
    </w:pPr>
  </w:style>
  <w:style w:type="paragraph" w:customStyle="1" w:styleId="64B69DF2284B41E1A67AF8A453AC8913">
    <w:name w:val="64B69DF2284B41E1A67AF8A453AC8913"/>
    <w:rsid w:val="009D229A"/>
    <w:pPr>
      <w:spacing w:after="160" w:line="259" w:lineRule="auto"/>
    </w:pPr>
  </w:style>
  <w:style w:type="paragraph" w:customStyle="1" w:styleId="5136F6D39D844ECFB5C15C447FDB49E0">
    <w:name w:val="5136F6D39D844ECFB5C15C447FDB49E0"/>
    <w:rsid w:val="009D229A"/>
    <w:pPr>
      <w:spacing w:after="160" w:line="259" w:lineRule="auto"/>
    </w:pPr>
  </w:style>
  <w:style w:type="paragraph" w:customStyle="1" w:styleId="D00EF53F7B8343ACBD8E53722F1800AF">
    <w:name w:val="D00EF53F7B8343ACBD8E53722F1800AF"/>
    <w:rsid w:val="009D229A"/>
    <w:pPr>
      <w:spacing w:after="160" w:line="259" w:lineRule="auto"/>
    </w:pPr>
  </w:style>
  <w:style w:type="paragraph" w:customStyle="1" w:styleId="730BEDE45B7D43958305EA46C265F1B2">
    <w:name w:val="730BEDE45B7D43958305EA46C265F1B2"/>
    <w:rsid w:val="009D229A"/>
    <w:pPr>
      <w:spacing w:after="160" w:line="259" w:lineRule="auto"/>
    </w:pPr>
  </w:style>
  <w:style w:type="paragraph" w:customStyle="1" w:styleId="D453F6E7D0A242D391A35731E5DE5557">
    <w:name w:val="D453F6E7D0A242D391A35731E5DE5557"/>
    <w:rsid w:val="009D229A"/>
    <w:pPr>
      <w:spacing w:after="160" w:line="259" w:lineRule="auto"/>
    </w:pPr>
  </w:style>
  <w:style w:type="paragraph" w:customStyle="1" w:styleId="76E62F949B76462E864A613342B33906">
    <w:name w:val="76E62F949B76462E864A613342B33906"/>
    <w:rsid w:val="009D229A"/>
    <w:pPr>
      <w:spacing w:after="160" w:line="259" w:lineRule="auto"/>
    </w:pPr>
  </w:style>
  <w:style w:type="paragraph" w:customStyle="1" w:styleId="842DB81D5E7F4D14BC1011FD74AA2D89">
    <w:name w:val="842DB81D5E7F4D14BC1011FD74AA2D89"/>
    <w:rsid w:val="009D229A"/>
    <w:pPr>
      <w:spacing w:after="160" w:line="259" w:lineRule="auto"/>
    </w:pPr>
  </w:style>
  <w:style w:type="paragraph" w:customStyle="1" w:styleId="7F0951B9AD9541B5931EF5FB5533720A">
    <w:name w:val="7F0951B9AD9541B5931EF5FB5533720A"/>
    <w:rsid w:val="009D229A"/>
    <w:pPr>
      <w:spacing w:after="160" w:line="259" w:lineRule="auto"/>
    </w:pPr>
  </w:style>
  <w:style w:type="paragraph" w:customStyle="1" w:styleId="C138DE5DD40F4442B146E034BB77B452">
    <w:name w:val="C138DE5DD40F4442B146E034BB77B452"/>
    <w:rsid w:val="009D229A"/>
    <w:pPr>
      <w:spacing w:after="160" w:line="259" w:lineRule="auto"/>
    </w:pPr>
  </w:style>
  <w:style w:type="paragraph" w:customStyle="1" w:styleId="93EC9CA6E39E4069B45B8CFF847177B4">
    <w:name w:val="93EC9CA6E39E4069B45B8CFF847177B4"/>
    <w:rsid w:val="009D229A"/>
    <w:pPr>
      <w:spacing w:after="160" w:line="259" w:lineRule="auto"/>
    </w:pPr>
  </w:style>
  <w:style w:type="paragraph" w:customStyle="1" w:styleId="2260F41138974119A5631D33DE6E4075">
    <w:name w:val="2260F41138974119A5631D33DE6E4075"/>
    <w:rsid w:val="009D229A"/>
    <w:pPr>
      <w:spacing w:after="160" w:line="259" w:lineRule="auto"/>
    </w:pPr>
  </w:style>
  <w:style w:type="paragraph" w:customStyle="1" w:styleId="FD15139869E04DF6A4BDA2869551BA3F17">
    <w:name w:val="FD15139869E04DF6A4BDA2869551BA3F17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9144B2EE464D8CBCE4CC62004FCE9E15">
    <w:name w:val="069144B2EE464D8CBCE4CC62004FCE9E15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E391B8EBFA4D129E9252A7F754A12C3">
    <w:name w:val="98E391B8EBFA4D129E9252A7F754A12C3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4293477F5A9468C9262BB55C05168C32">
    <w:name w:val="64293477F5A9468C9262BB55C05168C3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ACA4B4728D438390157E7EB7C9895A2">
    <w:name w:val="57ACA4B4728D438390157E7EB7C9895A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FC6CD3CA82480FACD5E047BAF982C72">
    <w:name w:val="34FC6CD3CA82480FACD5E047BAF982C7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0AA8E3C7024CAE9FB2C05B84B853CC2">
    <w:name w:val="B10AA8E3C7024CAE9FB2C05B84B853CC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166E42AD744F308B0DCA09BC5921722">
    <w:name w:val="87166E42AD744F308B0DCA09BC592172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548B8A6F2A4EB5B884F0EEED5068E82">
    <w:name w:val="84548B8A6F2A4EB5B884F0EEED5068E8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85D0838FBC401E948453037B78B24F1">
    <w:name w:val="2F85D0838FBC401E948453037B78B24F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0FF198BC05141FC8DE02236BF266A101">
    <w:name w:val="10FF198BC05141FC8DE02236BF266A10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BC4C0D900B4376B76A6D8C08A778F42">
    <w:name w:val="54BC4C0D900B4376B76A6D8C08A778F42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4B69DF2284B41E1A67AF8A453AC89131">
    <w:name w:val="64B69DF2284B41E1A67AF8A453AC8913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36F6D39D844ECFB5C15C447FDB49E01">
    <w:name w:val="5136F6D39D844ECFB5C15C447FDB49E0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0EF53F7B8343ACBD8E53722F1800AF1">
    <w:name w:val="D00EF53F7B8343ACBD8E53722F1800AF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30BEDE45B7D43958305EA46C265F1B21">
    <w:name w:val="730BEDE45B7D43958305EA46C265F1B2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53F6E7D0A242D391A35731E5DE55571">
    <w:name w:val="D453F6E7D0A242D391A35731E5DE5557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E62F949B76462E864A613342B339061">
    <w:name w:val="76E62F949B76462E864A613342B33906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2DB81D5E7F4D14BC1011FD74AA2D891">
    <w:name w:val="842DB81D5E7F4D14BC1011FD74AA2D89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F0951B9AD9541B5931EF5FB5533720A1">
    <w:name w:val="7F0951B9AD9541B5931EF5FB5533720A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38DE5DD40F4442B146E034BB77B4521">
    <w:name w:val="C138DE5DD40F4442B146E034BB77B452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EC9CA6E39E4069B45B8CFF847177B41">
    <w:name w:val="93EC9CA6E39E4069B45B8CFF847177B4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60F41138974119A5631D33DE6E40751">
    <w:name w:val="2260F41138974119A5631D33DE6E40751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580CB5E3D46C7BB924D0C1D63FB454">
    <w:name w:val="008580CB5E3D46C7BB924D0C1D63FB45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530DD5143A41E4B9B4A8806BE5188D4">
    <w:name w:val="39530DD5143A41E4B9B4A8806BE5188D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CB3FF17BAE4DD2BEDEA58A78B781D14">
    <w:name w:val="15CB3FF17BAE4DD2BEDEA58A78B781D1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4B8FC754154E3F9097B97F27D097284">
    <w:name w:val="DC4B8FC754154E3F9097B97F27D09728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3E3AFB1E67A45E38F5A9E71A5F078134">
    <w:name w:val="73E3AFB1E67A45E38F5A9E71A5F07813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075B5253DEE4A2396FAF4CE54813114">
    <w:name w:val="2075B5253DEE4A2396FAF4CE5481311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F304F5BE3E4673B31D5856FBE4A7074">
    <w:name w:val="B2F304F5BE3E4673B31D5856FBE4A707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04F2F9FA836476E815C1A750B6FC2EA4">
    <w:name w:val="104F2F9FA836476E815C1A750B6FC2EA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6A05BB7DED4DCD8EEFF0BC0A8FE24E4">
    <w:name w:val="1F6A05BB7DED4DCD8EEFF0BC0A8FE24E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D234E6373449D5894BE4D9E88CD83D4">
    <w:name w:val="BDD234E6373449D5894BE4D9E88CD83D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10F4ED5D1C74F9A86A6C5DC819384074">
    <w:name w:val="610F4ED5D1C74F9A86A6C5DC81938407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94041485AB4537B2E4D3C33F1EB6BC4">
    <w:name w:val="E894041485AB4537B2E4D3C33F1EB6BC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869EE5FE654303BE1E6E4C03EE2FF74">
    <w:name w:val="59869EE5FE654303BE1E6E4C03EE2FF7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AA03FE90B64254B261513558A47B454">
    <w:name w:val="FAAA03FE90B64254B261513558A47B45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D56335633642FFB0A4B7AC777C76664">
    <w:name w:val="1CD56335633642FFB0A4B7AC777C7666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649A838E6B4894B76E37F3FE7CB6D14">
    <w:name w:val="28649A838E6B4894B76E37F3FE7CB6D1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A1CE1164CFA4B98A0F32BC22B66D60F4">
    <w:name w:val="8A1CE1164CFA4B98A0F32BC22B66D60F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3DCC86A594496C829BC3A0665B4A314">
    <w:name w:val="163DCC86A594496C829BC3A0665B4A31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D94498C244A1ABAB31D43865DEB744">
    <w:name w:val="C38D94498C244A1ABAB31D43865DEB744"/>
    <w:rsid w:val="009D22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57FE919F3145BBB10A80DE9063B22C">
    <w:name w:val="CC57FE919F3145BBB10A80DE9063B22C"/>
    <w:rsid w:val="00E31BB1"/>
    <w:pPr>
      <w:spacing w:after="160" w:line="259" w:lineRule="auto"/>
    </w:pPr>
    <w:rPr>
      <w:lang w:val="en-US" w:eastAsia="en-US"/>
    </w:rPr>
  </w:style>
  <w:style w:type="paragraph" w:customStyle="1" w:styleId="AD637997A9C64FD98BC940E8223F76C4">
    <w:name w:val="AD637997A9C64FD98BC940E8223F76C4"/>
    <w:rsid w:val="00E31BB1"/>
    <w:pPr>
      <w:spacing w:after="160" w:line="259" w:lineRule="auto"/>
    </w:pPr>
    <w:rPr>
      <w:lang w:val="en-US" w:eastAsia="en-US"/>
    </w:rPr>
  </w:style>
  <w:style w:type="paragraph" w:customStyle="1" w:styleId="66796EFE929B474AB5934D4E9BE5CF0D">
    <w:name w:val="66796EFE929B474AB5934D4E9BE5CF0D"/>
    <w:rsid w:val="00E31BB1"/>
    <w:pPr>
      <w:spacing w:after="160" w:line="259" w:lineRule="auto"/>
    </w:pPr>
    <w:rPr>
      <w:lang w:val="en-US" w:eastAsia="en-US"/>
    </w:rPr>
  </w:style>
  <w:style w:type="paragraph" w:customStyle="1" w:styleId="D11E1DD65687427DB2069A0DA9C48AB3">
    <w:name w:val="D11E1DD65687427DB2069A0DA9C48AB3"/>
    <w:rsid w:val="00E31BB1"/>
    <w:pPr>
      <w:spacing w:after="160" w:line="259" w:lineRule="auto"/>
    </w:pPr>
    <w:rPr>
      <w:lang w:val="en-US" w:eastAsia="en-US"/>
    </w:rPr>
  </w:style>
  <w:style w:type="paragraph" w:customStyle="1" w:styleId="55A4F21D1C6F45A7B5E14D47C2082F50">
    <w:name w:val="55A4F21D1C6F45A7B5E14D47C2082F50"/>
    <w:rsid w:val="00E31BB1"/>
    <w:pPr>
      <w:spacing w:after="160" w:line="259" w:lineRule="auto"/>
    </w:pPr>
    <w:rPr>
      <w:lang w:val="en-US" w:eastAsia="en-US"/>
    </w:rPr>
  </w:style>
  <w:style w:type="paragraph" w:customStyle="1" w:styleId="44A49AD5F7B94CEBAAD04CCF1AFF3B19">
    <w:name w:val="44A49AD5F7B94CEBAAD04CCF1AFF3B19"/>
    <w:rsid w:val="00E31BB1"/>
    <w:pPr>
      <w:spacing w:after="160" w:line="259" w:lineRule="auto"/>
    </w:pPr>
    <w:rPr>
      <w:lang w:val="en-US" w:eastAsia="en-US"/>
    </w:rPr>
  </w:style>
  <w:style w:type="paragraph" w:customStyle="1" w:styleId="DCD21CF8DAE4426F9D9D1D00673D6C82">
    <w:name w:val="DCD21CF8DAE4426F9D9D1D00673D6C82"/>
    <w:rsid w:val="00E31BB1"/>
    <w:pPr>
      <w:spacing w:after="160" w:line="259" w:lineRule="auto"/>
    </w:pPr>
    <w:rPr>
      <w:lang w:val="en-US" w:eastAsia="en-US"/>
    </w:rPr>
  </w:style>
  <w:style w:type="paragraph" w:customStyle="1" w:styleId="9ACC999FCF584440AF1AC1EFA6ED9563">
    <w:name w:val="9ACC999FCF584440AF1AC1EFA6ED9563"/>
    <w:rsid w:val="00E31BB1"/>
    <w:pPr>
      <w:spacing w:after="160" w:line="259" w:lineRule="auto"/>
    </w:pPr>
    <w:rPr>
      <w:lang w:val="en-US" w:eastAsia="en-US"/>
    </w:rPr>
  </w:style>
  <w:style w:type="paragraph" w:customStyle="1" w:styleId="337DF3C5A4DB46C6B5BCD6188C2824BB">
    <w:name w:val="337DF3C5A4DB46C6B5BCD6188C2824BB"/>
    <w:rsid w:val="00E31BB1"/>
    <w:pPr>
      <w:spacing w:after="160" w:line="259" w:lineRule="auto"/>
    </w:pPr>
    <w:rPr>
      <w:lang w:val="en-US" w:eastAsia="en-US"/>
    </w:rPr>
  </w:style>
  <w:style w:type="paragraph" w:customStyle="1" w:styleId="BBDE0A5286424F9AA0017F35C4E6FA61">
    <w:name w:val="BBDE0A5286424F9AA0017F35C4E6FA61"/>
    <w:rsid w:val="00E31BB1"/>
    <w:pPr>
      <w:spacing w:after="160" w:line="259" w:lineRule="auto"/>
    </w:pPr>
    <w:rPr>
      <w:lang w:val="en-US" w:eastAsia="en-US"/>
    </w:rPr>
  </w:style>
  <w:style w:type="paragraph" w:customStyle="1" w:styleId="B4221E6E25674DDBA8D17817EAEF288C">
    <w:name w:val="B4221E6E25674DDBA8D17817EAEF288C"/>
    <w:rsid w:val="00E31BB1"/>
    <w:pPr>
      <w:spacing w:after="160" w:line="259" w:lineRule="auto"/>
    </w:pPr>
    <w:rPr>
      <w:lang w:val="en-US" w:eastAsia="en-US"/>
    </w:rPr>
  </w:style>
  <w:style w:type="paragraph" w:customStyle="1" w:styleId="D21A0D7C340548DE863E1C5F282C2FD4">
    <w:name w:val="D21A0D7C340548DE863E1C5F282C2FD4"/>
    <w:rsid w:val="00E31BB1"/>
    <w:pPr>
      <w:spacing w:after="160" w:line="259" w:lineRule="auto"/>
    </w:pPr>
    <w:rPr>
      <w:lang w:val="en-US" w:eastAsia="en-US"/>
    </w:rPr>
  </w:style>
  <w:style w:type="paragraph" w:customStyle="1" w:styleId="0F07774C99DE447EAC73CCA005015B4A">
    <w:name w:val="0F07774C99DE447EAC73CCA005015B4A"/>
    <w:rsid w:val="00E31BB1"/>
    <w:pPr>
      <w:spacing w:after="160" w:line="259" w:lineRule="auto"/>
    </w:pPr>
    <w:rPr>
      <w:lang w:val="en-US" w:eastAsia="en-US"/>
    </w:rPr>
  </w:style>
  <w:style w:type="paragraph" w:customStyle="1" w:styleId="F73B1533A7BB4DFFBC40F0BC3A0F71E5">
    <w:name w:val="F73B1533A7BB4DFFBC40F0BC3A0F71E5"/>
    <w:rsid w:val="00E31BB1"/>
    <w:pPr>
      <w:spacing w:after="160" w:line="259" w:lineRule="auto"/>
    </w:pPr>
    <w:rPr>
      <w:lang w:val="en-US" w:eastAsia="en-US"/>
    </w:rPr>
  </w:style>
  <w:style w:type="paragraph" w:customStyle="1" w:styleId="FB5F216BFD654C5BB7BB932951B73479">
    <w:name w:val="FB5F216BFD654C5BB7BB932951B73479"/>
    <w:rsid w:val="00E31BB1"/>
    <w:pPr>
      <w:spacing w:after="160" w:line="259" w:lineRule="auto"/>
    </w:pPr>
    <w:rPr>
      <w:lang w:val="en-US" w:eastAsia="en-US"/>
    </w:rPr>
  </w:style>
  <w:style w:type="paragraph" w:customStyle="1" w:styleId="6F35731C5D7E410BB27E8554A62EE137">
    <w:name w:val="6F35731C5D7E410BB27E8554A62EE137"/>
    <w:rsid w:val="00E31BB1"/>
    <w:pPr>
      <w:spacing w:after="160" w:line="259" w:lineRule="auto"/>
    </w:pPr>
    <w:rPr>
      <w:lang w:val="en-US" w:eastAsia="en-US"/>
    </w:rPr>
  </w:style>
  <w:style w:type="paragraph" w:customStyle="1" w:styleId="74C652B588C3426D8F026FB4196D7B3A">
    <w:name w:val="74C652B588C3426D8F026FB4196D7B3A"/>
    <w:rsid w:val="00E31BB1"/>
    <w:pPr>
      <w:spacing w:after="160" w:line="259" w:lineRule="auto"/>
    </w:pPr>
    <w:rPr>
      <w:lang w:val="en-US" w:eastAsia="en-US"/>
    </w:rPr>
  </w:style>
  <w:style w:type="paragraph" w:customStyle="1" w:styleId="6D9ACCCF42E64A3FA8DD02A4BC1BAB3A">
    <w:name w:val="6D9ACCCF42E64A3FA8DD02A4BC1BAB3A"/>
    <w:rsid w:val="00E31BB1"/>
    <w:pPr>
      <w:spacing w:after="160" w:line="259" w:lineRule="auto"/>
    </w:pPr>
    <w:rPr>
      <w:lang w:val="en-US" w:eastAsia="en-US"/>
    </w:rPr>
  </w:style>
  <w:style w:type="paragraph" w:customStyle="1" w:styleId="FE120E9471754F6AAD36578471B6CF8E">
    <w:name w:val="FE120E9471754F6AAD36578471B6CF8E"/>
    <w:rsid w:val="00E31BB1"/>
    <w:pPr>
      <w:spacing w:after="160" w:line="259" w:lineRule="auto"/>
    </w:pPr>
    <w:rPr>
      <w:lang w:val="en-US" w:eastAsia="en-US"/>
    </w:rPr>
  </w:style>
  <w:style w:type="paragraph" w:customStyle="1" w:styleId="23430701001140FE8D5F53EFF0B78B6F">
    <w:name w:val="23430701001140FE8D5F53EFF0B78B6F"/>
    <w:rsid w:val="00E31BB1"/>
    <w:pPr>
      <w:spacing w:after="160" w:line="259" w:lineRule="auto"/>
    </w:pPr>
    <w:rPr>
      <w:lang w:val="en-US" w:eastAsia="en-US"/>
    </w:rPr>
  </w:style>
  <w:style w:type="paragraph" w:customStyle="1" w:styleId="A8FCF436DAE6415A9CA55F246163C2A4">
    <w:name w:val="A8FCF436DAE6415A9CA55F246163C2A4"/>
    <w:rsid w:val="00E31BB1"/>
    <w:pPr>
      <w:spacing w:after="160" w:line="259" w:lineRule="auto"/>
    </w:pPr>
    <w:rPr>
      <w:lang w:val="en-US" w:eastAsia="en-US"/>
    </w:rPr>
  </w:style>
  <w:style w:type="paragraph" w:customStyle="1" w:styleId="E9337C8F2F154CC09FD5C383BF72A760">
    <w:name w:val="E9337C8F2F154CC09FD5C383BF72A760"/>
    <w:rsid w:val="00E31BB1"/>
    <w:pPr>
      <w:spacing w:after="160" w:line="259" w:lineRule="auto"/>
    </w:pPr>
    <w:rPr>
      <w:lang w:val="en-US" w:eastAsia="en-US"/>
    </w:rPr>
  </w:style>
  <w:style w:type="paragraph" w:customStyle="1" w:styleId="CC4E7FC1ECAD4AE89F84E18872DC2394">
    <w:name w:val="CC4E7FC1ECAD4AE89F84E18872DC2394"/>
    <w:rsid w:val="00E31BB1"/>
    <w:pPr>
      <w:spacing w:after="160" w:line="259" w:lineRule="auto"/>
    </w:pPr>
    <w:rPr>
      <w:lang w:val="en-US" w:eastAsia="en-US"/>
    </w:rPr>
  </w:style>
  <w:style w:type="paragraph" w:customStyle="1" w:styleId="E7E2B662FF2046D98D9E26FEB967BC81">
    <w:name w:val="E7E2B662FF2046D98D9E26FEB967BC81"/>
    <w:rsid w:val="00E31BB1"/>
    <w:pPr>
      <w:spacing w:after="160" w:line="259" w:lineRule="auto"/>
    </w:pPr>
    <w:rPr>
      <w:lang w:val="en-US" w:eastAsia="en-US"/>
    </w:rPr>
  </w:style>
  <w:style w:type="paragraph" w:customStyle="1" w:styleId="C930D0C73294475FA463AE95CCFA923A">
    <w:name w:val="C930D0C73294475FA463AE95CCFA923A"/>
    <w:rsid w:val="00E31BB1"/>
    <w:pPr>
      <w:spacing w:after="160" w:line="259" w:lineRule="auto"/>
    </w:pPr>
    <w:rPr>
      <w:lang w:val="en-US" w:eastAsia="en-US"/>
    </w:rPr>
  </w:style>
  <w:style w:type="paragraph" w:customStyle="1" w:styleId="799810B6446A45249CB2F417E00EF15B">
    <w:name w:val="799810B6446A45249CB2F417E00EF15B"/>
    <w:rsid w:val="00E31BB1"/>
    <w:pPr>
      <w:spacing w:after="160" w:line="259" w:lineRule="auto"/>
    </w:pPr>
    <w:rPr>
      <w:lang w:val="en-US" w:eastAsia="en-US"/>
    </w:rPr>
  </w:style>
  <w:style w:type="paragraph" w:customStyle="1" w:styleId="274094A74FB44421BB344FB73FD68180">
    <w:name w:val="274094A74FB44421BB344FB73FD68180"/>
    <w:rsid w:val="00E31BB1"/>
    <w:pPr>
      <w:spacing w:after="160" w:line="259" w:lineRule="auto"/>
    </w:pPr>
    <w:rPr>
      <w:lang w:val="en-US" w:eastAsia="en-US"/>
    </w:rPr>
  </w:style>
  <w:style w:type="paragraph" w:customStyle="1" w:styleId="DDE97B5590E14EA48F88C294CA02E8CD">
    <w:name w:val="DDE97B5590E14EA48F88C294CA02E8CD"/>
    <w:rsid w:val="00E31BB1"/>
    <w:pPr>
      <w:spacing w:after="160" w:line="259" w:lineRule="auto"/>
    </w:pPr>
    <w:rPr>
      <w:lang w:val="en-US" w:eastAsia="en-US"/>
    </w:rPr>
  </w:style>
  <w:style w:type="paragraph" w:customStyle="1" w:styleId="B5717A7A0D55421EA1DE5B4B0398744E">
    <w:name w:val="B5717A7A0D55421EA1DE5B4B0398744E"/>
    <w:rsid w:val="00E31BB1"/>
    <w:pPr>
      <w:spacing w:after="160" w:line="259" w:lineRule="auto"/>
    </w:pPr>
    <w:rPr>
      <w:lang w:val="en-US" w:eastAsia="en-US"/>
    </w:rPr>
  </w:style>
  <w:style w:type="paragraph" w:customStyle="1" w:styleId="1F3A691B634B47B39621F48D73CB3756">
    <w:name w:val="1F3A691B634B47B39621F48D73CB3756"/>
    <w:rsid w:val="00E31BB1"/>
    <w:pPr>
      <w:spacing w:after="160" w:line="259" w:lineRule="auto"/>
    </w:pPr>
    <w:rPr>
      <w:lang w:val="en-US" w:eastAsia="en-US"/>
    </w:rPr>
  </w:style>
  <w:style w:type="paragraph" w:customStyle="1" w:styleId="D0550451FA0D4E7BA659294C5E723457">
    <w:name w:val="D0550451FA0D4E7BA659294C5E723457"/>
    <w:rsid w:val="00E31BB1"/>
    <w:pPr>
      <w:spacing w:after="160" w:line="259" w:lineRule="auto"/>
    </w:pPr>
    <w:rPr>
      <w:lang w:val="en-US" w:eastAsia="en-US"/>
    </w:rPr>
  </w:style>
  <w:style w:type="paragraph" w:customStyle="1" w:styleId="315E40708D1143E384FD8008ED0B81CB">
    <w:name w:val="315E40708D1143E384FD8008ED0B81CB"/>
    <w:rsid w:val="00E31BB1"/>
    <w:pPr>
      <w:spacing w:after="160" w:line="259" w:lineRule="auto"/>
    </w:pPr>
    <w:rPr>
      <w:lang w:val="en-US" w:eastAsia="en-US"/>
    </w:rPr>
  </w:style>
  <w:style w:type="paragraph" w:customStyle="1" w:styleId="0A1A4D9637FB4A84AC2BD3CC3419D1D7">
    <w:name w:val="0A1A4D9637FB4A84AC2BD3CC3419D1D7"/>
    <w:rsid w:val="00E31BB1"/>
    <w:pPr>
      <w:spacing w:after="160" w:line="259" w:lineRule="auto"/>
    </w:pPr>
    <w:rPr>
      <w:lang w:val="en-US" w:eastAsia="en-US"/>
    </w:rPr>
  </w:style>
  <w:style w:type="paragraph" w:customStyle="1" w:styleId="853515A617294207A035EF561A3AC481">
    <w:name w:val="853515A617294207A035EF561A3AC481"/>
    <w:rsid w:val="00E31BB1"/>
    <w:pPr>
      <w:spacing w:after="160" w:line="259" w:lineRule="auto"/>
    </w:pPr>
    <w:rPr>
      <w:lang w:val="en-US" w:eastAsia="en-US"/>
    </w:rPr>
  </w:style>
  <w:style w:type="paragraph" w:customStyle="1" w:styleId="DB4EAB5D9E8A49DAA4CB2E9764D24222">
    <w:name w:val="DB4EAB5D9E8A49DAA4CB2E9764D24222"/>
    <w:rsid w:val="00E31BB1"/>
    <w:pPr>
      <w:spacing w:after="160" w:line="259" w:lineRule="auto"/>
    </w:pPr>
    <w:rPr>
      <w:lang w:val="en-US" w:eastAsia="en-US"/>
    </w:rPr>
  </w:style>
  <w:style w:type="paragraph" w:customStyle="1" w:styleId="0B70B666281E40EA9054FEE10B4C2060">
    <w:name w:val="0B70B666281E40EA9054FEE10B4C2060"/>
    <w:rsid w:val="00E31BB1"/>
    <w:pPr>
      <w:spacing w:after="160" w:line="259" w:lineRule="auto"/>
    </w:pPr>
    <w:rPr>
      <w:lang w:val="en-US" w:eastAsia="en-US"/>
    </w:rPr>
  </w:style>
  <w:style w:type="paragraph" w:customStyle="1" w:styleId="729EDFBB2FAE442EA36FB571177413BB">
    <w:name w:val="729EDFBB2FAE442EA36FB571177413BB"/>
    <w:rsid w:val="00E31BB1"/>
    <w:pPr>
      <w:spacing w:after="160" w:line="259" w:lineRule="auto"/>
    </w:pPr>
    <w:rPr>
      <w:lang w:val="en-US" w:eastAsia="en-US"/>
    </w:rPr>
  </w:style>
  <w:style w:type="paragraph" w:customStyle="1" w:styleId="165EB2F26CAF449F9829E07C793DCDA1">
    <w:name w:val="165EB2F26CAF449F9829E07C793DCDA1"/>
    <w:rsid w:val="00E31BB1"/>
    <w:pPr>
      <w:spacing w:after="160" w:line="259" w:lineRule="auto"/>
    </w:pPr>
    <w:rPr>
      <w:lang w:val="en-US" w:eastAsia="en-US"/>
    </w:rPr>
  </w:style>
  <w:style w:type="paragraph" w:customStyle="1" w:styleId="DF81F6227D734C3A943328AAE023C05E">
    <w:name w:val="DF81F6227D734C3A943328AAE023C05E"/>
    <w:rsid w:val="00E31BB1"/>
    <w:pPr>
      <w:spacing w:after="160" w:line="259" w:lineRule="auto"/>
    </w:pPr>
    <w:rPr>
      <w:lang w:val="en-US" w:eastAsia="en-US"/>
    </w:rPr>
  </w:style>
  <w:style w:type="paragraph" w:customStyle="1" w:styleId="ED5D299C1A374AE6AFF05A88E9EF639E">
    <w:name w:val="ED5D299C1A374AE6AFF05A88E9EF639E"/>
    <w:rsid w:val="00E31BB1"/>
    <w:pPr>
      <w:spacing w:after="160" w:line="259" w:lineRule="auto"/>
    </w:pPr>
    <w:rPr>
      <w:lang w:val="en-US" w:eastAsia="en-US"/>
    </w:rPr>
  </w:style>
  <w:style w:type="paragraph" w:customStyle="1" w:styleId="D07B0C6713BA45F898E0E77928702063">
    <w:name w:val="D07B0C6713BA45F898E0E77928702063"/>
    <w:rsid w:val="00E31BB1"/>
    <w:pPr>
      <w:spacing w:after="160" w:line="259" w:lineRule="auto"/>
    </w:pPr>
    <w:rPr>
      <w:lang w:val="en-US" w:eastAsia="en-US"/>
    </w:rPr>
  </w:style>
  <w:style w:type="paragraph" w:customStyle="1" w:styleId="4826C912CA094880975CA3B0B813BBF5">
    <w:name w:val="4826C912CA094880975CA3B0B813BBF5"/>
    <w:rsid w:val="00E31BB1"/>
    <w:pPr>
      <w:spacing w:after="160" w:line="259" w:lineRule="auto"/>
    </w:pPr>
    <w:rPr>
      <w:lang w:val="en-US" w:eastAsia="en-US"/>
    </w:rPr>
  </w:style>
  <w:style w:type="paragraph" w:customStyle="1" w:styleId="72EA5A50BFA14B4A85C074263F416DA0">
    <w:name w:val="72EA5A50BFA14B4A85C074263F416DA0"/>
    <w:rsid w:val="00E31BB1"/>
    <w:pPr>
      <w:spacing w:after="160" w:line="259" w:lineRule="auto"/>
    </w:pPr>
    <w:rPr>
      <w:lang w:val="en-US" w:eastAsia="en-US"/>
    </w:rPr>
  </w:style>
  <w:style w:type="paragraph" w:customStyle="1" w:styleId="BA5ECF2B35C84943A387155D900EC06A">
    <w:name w:val="BA5ECF2B35C84943A387155D900EC06A"/>
    <w:rsid w:val="00E31BB1"/>
    <w:pPr>
      <w:spacing w:after="160" w:line="259" w:lineRule="auto"/>
    </w:pPr>
    <w:rPr>
      <w:lang w:val="en-US" w:eastAsia="en-US"/>
    </w:rPr>
  </w:style>
  <w:style w:type="paragraph" w:customStyle="1" w:styleId="BF20A94158FA4EEAAB76E489F7B442F0">
    <w:name w:val="BF20A94158FA4EEAAB76E489F7B442F0"/>
    <w:rsid w:val="00E31BB1"/>
    <w:pPr>
      <w:spacing w:after="160" w:line="259" w:lineRule="auto"/>
    </w:pPr>
    <w:rPr>
      <w:lang w:val="en-US" w:eastAsia="en-US"/>
    </w:rPr>
  </w:style>
  <w:style w:type="paragraph" w:customStyle="1" w:styleId="72ADFC5386104DFEAA0BA225FD2F8EEF">
    <w:name w:val="72ADFC5386104DFEAA0BA225FD2F8EEF"/>
    <w:rsid w:val="00E31BB1"/>
    <w:pPr>
      <w:spacing w:after="160" w:line="259" w:lineRule="auto"/>
    </w:pPr>
    <w:rPr>
      <w:lang w:val="en-US" w:eastAsia="en-US"/>
    </w:rPr>
  </w:style>
  <w:style w:type="paragraph" w:customStyle="1" w:styleId="36C9EF03A90143BD931097668358A38F">
    <w:name w:val="36C9EF03A90143BD931097668358A38F"/>
    <w:rsid w:val="00E31BB1"/>
    <w:pPr>
      <w:spacing w:after="160" w:line="259" w:lineRule="auto"/>
    </w:pPr>
    <w:rPr>
      <w:lang w:val="en-US" w:eastAsia="en-US"/>
    </w:rPr>
  </w:style>
  <w:style w:type="paragraph" w:customStyle="1" w:styleId="A5B0526DF25D489596ED64A8655FAB88">
    <w:name w:val="A5B0526DF25D489596ED64A8655FAB88"/>
    <w:rsid w:val="00E31BB1"/>
    <w:pPr>
      <w:spacing w:after="160" w:line="259" w:lineRule="auto"/>
    </w:pPr>
    <w:rPr>
      <w:lang w:val="en-US" w:eastAsia="en-US"/>
    </w:rPr>
  </w:style>
  <w:style w:type="paragraph" w:customStyle="1" w:styleId="F9F5D394B16A43C7967E714D7D87CF22">
    <w:name w:val="F9F5D394B16A43C7967E714D7D87CF22"/>
    <w:rsid w:val="00E31BB1"/>
    <w:pPr>
      <w:spacing w:after="160" w:line="259" w:lineRule="auto"/>
    </w:pPr>
    <w:rPr>
      <w:lang w:val="en-US" w:eastAsia="en-US"/>
    </w:rPr>
  </w:style>
  <w:style w:type="paragraph" w:customStyle="1" w:styleId="BE9E51E108534F699608EC92DFE19EA5">
    <w:name w:val="BE9E51E108534F699608EC92DFE19EA5"/>
    <w:rsid w:val="00E31BB1"/>
    <w:pPr>
      <w:spacing w:after="160" w:line="259" w:lineRule="auto"/>
    </w:pPr>
    <w:rPr>
      <w:lang w:val="en-US" w:eastAsia="en-US"/>
    </w:rPr>
  </w:style>
  <w:style w:type="paragraph" w:customStyle="1" w:styleId="894E2A3C099944BE97A0C364DEA51CF6">
    <w:name w:val="894E2A3C099944BE97A0C364DEA51CF6"/>
    <w:rsid w:val="00E31BB1"/>
    <w:pPr>
      <w:spacing w:after="160" w:line="259" w:lineRule="auto"/>
    </w:pPr>
    <w:rPr>
      <w:lang w:val="en-US" w:eastAsia="en-US"/>
    </w:rPr>
  </w:style>
  <w:style w:type="paragraph" w:customStyle="1" w:styleId="95FB1688194C4B95B314AA70506F9423">
    <w:name w:val="95FB1688194C4B95B314AA70506F9423"/>
    <w:rsid w:val="00E31BB1"/>
    <w:pPr>
      <w:spacing w:after="160" w:line="259" w:lineRule="auto"/>
    </w:pPr>
    <w:rPr>
      <w:lang w:val="en-US" w:eastAsia="en-US"/>
    </w:rPr>
  </w:style>
  <w:style w:type="paragraph" w:customStyle="1" w:styleId="D5E85E3DE2144C01BAB85B83E7C2B57B">
    <w:name w:val="D5E85E3DE2144C01BAB85B83E7C2B57B"/>
    <w:rsid w:val="00E31BB1"/>
    <w:pPr>
      <w:spacing w:after="160" w:line="259" w:lineRule="auto"/>
    </w:pPr>
    <w:rPr>
      <w:lang w:val="en-US" w:eastAsia="en-US"/>
    </w:rPr>
  </w:style>
  <w:style w:type="paragraph" w:customStyle="1" w:styleId="7E0BB2F0C0424D51AFDB5E3B49B608B0">
    <w:name w:val="7E0BB2F0C0424D51AFDB5E3B49B608B0"/>
    <w:rsid w:val="00E31BB1"/>
    <w:pPr>
      <w:spacing w:after="160" w:line="259" w:lineRule="auto"/>
    </w:pPr>
    <w:rPr>
      <w:lang w:val="en-US" w:eastAsia="en-US"/>
    </w:rPr>
  </w:style>
  <w:style w:type="paragraph" w:customStyle="1" w:styleId="4F67BE46B9224173AA5213CB53A1DC57">
    <w:name w:val="4F67BE46B9224173AA5213CB53A1DC57"/>
    <w:rsid w:val="00E31BB1"/>
    <w:pPr>
      <w:spacing w:after="160" w:line="259" w:lineRule="auto"/>
    </w:pPr>
    <w:rPr>
      <w:lang w:val="en-US" w:eastAsia="en-US"/>
    </w:rPr>
  </w:style>
  <w:style w:type="paragraph" w:customStyle="1" w:styleId="BD6BCAF5770B48E99078F35413682552">
    <w:name w:val="BD6BCAF5770B48E99078F35413682552"/>
    <w:rsid w:val="00E31BB1"/>
    <w:pPr>
      <w:spacing w:after="160" w:line="259" w:lineRule="auto"/>
    </w:pPr>
    <w:rPr>
      <w:lang w:val="en-US" w:eastAsia="en-US"/>
    </w:rPr>
  </w:style>
  <w:style w:type="paragraph" w:customStyle="1" w:styleId="A4E86047356D4879B33C3C650548BD2E">
    <w:name w:val="A4E86047356D4879B33C3C650548BD2E"/>
    <w:rsid w:val="00E31BB1"/>
    <w:pPr>
      <w:spacing w:after="160" w:line="259" w:lineRule="auto"/>
    </w:pPr>
    <w:rPr>
      <w:lang w:val="en-US" w:eastAsia="en-US"/>
    </w:rPr>
  </w:style>
  <w:style w:type="paragraph" w:customStyle="1" w:styleId="A10E766BE05C42408B7B09F0A7402824">
    <w:name w:val="A10E766BE05C42408B7B09F0A7402824"/>
    <w:rsid w:val="00E31BB1"/>
    <w:pPr>
      <w:spacing w:after="160" w:line="259" w:lineRule="auto"/>
    </w:pPr>
    <w:rPr>
      <w:lang w:val="en-US" w:eastAsia="en-US"/>
    </w:rPr>
  </w:style>
  <w:style w:type="paragraph" w:customStyle="1" w:styleId="8B8826973A38463E8953ECC7F05ECF18">
    <w:name w:val="8B8826973A38463E8953ECC7F05ECF18"/>
    <w:rsid w:val="00E31BB1"/>
    <w:pPr>
      <w:spacing w:after="160" w:line="259" w:lineRule="auto"/>
    </w:pPr>
    <w:rPr>
      <w:lang w:val="en-US" w:eastAsia="en-US"/>
    </w:rPr>
  </w:style>
  <w:style w:type="paragraph" w:customStyle="1" w:styleId="C4A235A0FDC7447FB8633EBDA555A186">
    <w:name w:val="C4A235A0FDC7447FB8633EBDA555A186"/>
    <w:rsid w:val="00E31BB1"/>
    <w:pPr>
      <w:spacing w:after="160" w:line="259" w:lineRule="auto"/>
    </w:pPr>
    <w:rPr>
      <w:lang w:val="en-US" w:eastAsia="en-US"/>
    </w:rPr>
  </w:style>
  <w:style w:type="paragraph" w:customStyle="1" w:styleId="18AE13C3C8F94D2C87F02B1B94458510">
    <w:name w:val="18AE13C3C8F94D2C87F02B1B94458510"/>
    <w:rsid w:val="00E31BB1"/>
    <w:pPr>
      <w:spacing w:after="160" w:line="259" w:lineRule="auto"/>
    </w:pPr>
    <w:rPr>
      <w:lang w:val="en-US" w:eastAsia="en-US"/>
    </w:rPr>
  </w:style>
  <w:style w:type="paragraph" w:customStyle="1" w:styleId="858F886C1DC94C1D903560441A255C20">
    <w:name w:val="858F886C1DC94C1D903560441A255C20"/>
    <w:rsid w:val="00E31BB1"/>
    <w:pPr>
      <w:spacing w:after="160" w:line="259" w:lineRule="auto"/>
    </w:pPr>
    <w:rPr>
      <w:lang w:val="en-US" w:eastAsia="en-US"/>
    </w:rPr>
  </w:style>
  <w:style w:type="paragraph" w:customStyle="1" w:styleId="3ED33015D39540A9B17990C32374DF6F">
    <w:name w:val="3ED33015D39540A9B17990C32374DF6F"/>
    <w:rsid w:val="00E31BB1"/>
    <w:pPr>
      <w:spacing w:after="160" w:line="259" w:lineRule="auto"/>
    </w:pPr>
    <w:rPr>
      <w:lang w:val="en-US" w:eastAsia="en-US"/>
    </w:rPr>
  </w:style>
  <w:style w:type="paragraph" w:customStyle="1" w:styleId="308EF5E449A6483183829458EDD7F795">
    <w:name w:val="308EF5E449A6483183829458EDD7F795"/>
    <w:rsid w:val="00E31BB1"/>
    <w:pPr>
      <w:spacing w:after="160" w:line="259" w:lineRule="auto"/>
    </w:pPr>
    <w:rPr>
      <w:lang w:val="en-US" w:eastAsia="en-US"/>
    </w:rPr>
  </w:style>
  <w:style w:type="paragraph" w:customStyle="1" w:styleId="0EED085FDF204CC88C6F9AD167ABAF5B">
    <w:name w:val="0EED085FDF204CC88C6F9AD167ABAF5B"/>
    <w:rsid w:val="00E31BB1"/>
    <w:pPr>
      <w:spacing w:after="160" w:line="259" w:lineRule="auto"/>
    </w:pPr>
    <w:rPr>
      <w:lang w:val="en-US" w:eastAsia="en-US"/>
    </w:rPr>
  </w:style>
  <w:style w:type="paragraph" w:customStyle="1" w:styleId="C888872A5C2C453DA436D9C703B33F26">
    <w:name w:val="C888872A5C2C453DA436D9C703B33F26"/>
    <w:rsid w:val="00E31BB1"/>
    <w:pPr>
      <w:spacing w:after="160" w:line="259" w:lineRule="auto"/>
    </w:pPr>
    <w:rPr>
      <w:lang w:val="en-US" w:eastAsia="en-US"/>
    </w:rPr>
  </w:style>
  <w:style w:type="paragraph" w:customStyle="1" w:styleId="1CDC41ED92344616A0196B1CAB11E4BD">
    <w:name w:val="1CDC41ED92344616A0196B1CAB11E4BD"/>
    <w:rsid w:val="00E31BB1"/>
    <w:pPr>
      <w:spacing w:after="160" w:line="259" w:lineRule="auto"/>
    </w:pPr>
    <w:rPr>
      <w:lang w:val="en-US" w:eastAsia="en-US"/>
    </w:rPr>
  </w:style>
  <w:style w:type="paragraph" w:customStyle="1" w:styleId="57F971BAE0DC4D8AABB5C2D350E127DF">
    <w:name w:val="57F971BAE0DC4D8AABB5C2D350E127DF"/>
    <w:rsid w:val="00E31BB1"/>
    <w:pPr>
      <w:spacing w:after="160" w:line="259" w:lineRule="auto"/>
    </w:pPr>
    <w:rPr>
      <w:lang w:val="en-US" w:eastAsia="en-US"/>
    </w:rPr>
  </w:style>
  <w:style w:type="paragraph" w:customStyle="1" w:styleId="5449BA04D67841439CEBD0389E0FF670">
    <w:name w:val="5449BA04D67841439CEBD0389E0FF670"/>
    <w:rsid w:val="00E31BB1"/>
    <w:pPr>
      <w:spacing w:after="160" w:line="259" w:lineRule="auto"/>
    </w:pPr>
    <w:rPr>
      <w:lang w:val="en-US" w:eastAsia="en-US"/>
    </w:rPr>
  </w:style>
  <w:style w:type="paragraph" w:customStyle="1" w:styleId="EFF71DB99F0E44838492D649C4538582">
    <w:name w:val="EFF71DB99F0E44838492D649C4538582"/>
    <w:rsid w:val="00E31BB1"/>
    <w:pPr>
      <w:spacing w:after="160" w:line="259" w:lineRule="auto"/>
    </w:pPr>
    <w:rPr>
      <w:lang w:val="en-US" w:eastAsia="en-US"/>
    </w:rPr>
  </w:style>
  <w:style w:type="paragraph" w:customStyle="1" w:styleId="25EDD438734D4CF587FE9101CD5843D8">
    <w:name w:val="25EDD438734D4CF587FE9101CD5843D8"/>
    <w:rsid w:val="00E31BB1"/>
    <w:pPr>
      <w:spacing w:after="160" w:line="259" w:lineRule="auto"/>
    </w:pPr>
    <w:rPr>
      <w:lang w:val="en-US" w:eastAsia="en-US"/>
    </w:rPr>
  </w:style>
  <w:style w:type="paragraph" w:customStyle="1" w:styleId="3314593FABCF4BA3A25EAC65BC9359A5">
    <w:name w:val="3314593FABCF4BA3A25EAC65BC9359A5"/>
    <w:rsid w:val="00E31BB1"/>
    <w:pPr>
      <w:spacing w:after="160" w:line="259" w:lineRule="auto"/>
    </w:pPr>
    <w:rPr>
      <w:lang w:val="en-US" w:eastAsia="en-US"/>
    </w:rPr>
  </w:style>
  <w:style w:type="paragraph" w:customStyle="1" w:styleId="6D868D86D6DE4442BF216E888E2E9A96">
    <w:name w:val="6D868D86D6DE4442BF216E888E2E9A96"/>
    <w:rsid w:val="00E31BB1"/>
    <w:pPr>
      <w:spacing w:after="160" w:line="259" w:lineRule="auto"/>
    </w:pPr>
    <w:rPr>
      <w:lang w:val="en-US" w:eastAsia="en-US"/>
    </w:rPr>
  </w:style>
  <w:style w:type="paragraph" w:customStyle="1" w:styleId="5380326F5B6948A3B0B60CD07C591B50">
    <w:name w:val="5380326F5B6948A3B0B60CD07C591B50"/>
    <w:rsid w:val="00E31BB1"/>
    <w:pPr>
      <w:spacing w:after="160" w:line="259" w:lineRule="auto"/>
    </w:pPr>
    <w:rPr>
      <w:lang w:val="en-US" w:eastAsia="en-US"/>
    </w:rPr>
  </w:style>
  <w:style w:type="paragraph" w:customStyle="1" w:styleId="E9DF8BD222714D9ABA9FBF7792322CA9">
    <w:name w:val="E9DF8BD222714D9ABA9FBF7792322CA9"/>
    <w:rsid w:val="00E31BB1"/>
    <w:pPr>
      <w:spacing w:after="160" w:line="259" w:lineRule="auto"/>
    </w:pPr>
    <w:rPr>
      <w:lang w:val="en-US" w:eastAsia="en-US"/>
    </w:rPr>
  </w:style>
  <w:style w:type="paragraph" w:customStyle="1" w:styleId="84E237510911455EA9907C4FC052EFD8">
    <w:name w:val="84E237510911455EA9907C4FC052EFD8"/>
    <w:rsid w:val="00E31BB1"/>
    <w:pPr>
      <w:spacing w:after="160" w:line="259" w:lineRule="auto"/>
    </w:pPr>
    <w:rPr>
      <w:lang w:val="en-US" w:eastAsia="en-US"/>
    </w:rPr>
  </w:style>
  <w:style w:type="paragraph" w:customStyle="1" w:styleId="D0DF2B2472824C519854FA01C72544A6">
    <w:name w:val="D0DF2B2472824C519854FA01C72544A6"/>
    <w:rsid w:val="00E31BB1"/>
    <w:pPr>
      <w:spacing w:after="160" w:line="259" w:lineRule="auto"/>
    </w:pPr>
    <w:rPr>
      <w:lang w:val="en-US" w:eastAsia="en-US"/>
    </w:rPr>
  </w:style>
  <w:style w:type="paragraph" w:customStyle="1" w:styleId="A62AE1BA6E7F4A08984B801824615C4D">
    <w:name w:val="A62AE1BA6E7F4A08984B801824615C4D"/>
    <w:rsid w:val="00E31BB1"/>
    <w:pPr>
      <w:spacing w:after="160" w:line="259" w:lineRule="auto"/>
    </w:pPr>
    <w:rPr>
      <w:lang w:val="en-US" w:eastAsia="en-US"/>
    </w:rPr>
  </w:style>
  <w:style w:type="paragraph" w:customStyle="1" w:styleId="540FC240740946C584C4C79336592199">
    <w:name w:val="540FC240740946C584C4C79336592199"/>
    <w:rsid w:val="00E31BB1"/>
    <w:pPr>
      <w:spacing w:after="160" w:line="259" w:lineRule="auto"/>
    </w:pPr>
    <w:rPr>
      <w:lang w:val="en-US" w:eastAsia="en-US"/>
    </w:rPr>
  </w:style>
  <w:style w:type="paragraph" w:customStyle="1" w:styleId="B1B0A1A303A342CAB6CB773557EC2777">
    <w:name w:val="B1B0A1A303A342CAB6CB773557EC2777"/>
    <w:rsid w:val="00E31BB1"/>
    <w:pPr>
      <w:spacing w:after="160" w:line="259" w:lineRule="auto"/>
    </w:pPr>
    <w:rPr>
      <w:lang w:val="en-US" w:eastAsia="en-US"/>
    </w:rPr>
  </w:style>
  <w:style w:type="paragraph" w:customStyle="1" w:styleId="F952CB57AA8D41A8A6CFD9463F233EB5">
    <w:name w:val="F952CB57AA8D41A8A6CFD9463F233EB5"/>
    <w:rsid w:val="00E31BB1"/>
    <w:pPr>
      <w:spacing w:after="160" w:line="259" w:lineRule="auto"/>
    </w:pPr>
    <w:rPr>
      <w:lang w:val="en-US" w:eastAsia="en-US"/>
    </w:rPr>
  </w:style>
  <w:style w:type="paragraph" w:customStyle="1" w:styleId="016F151324E244938D0BCEF54B5F89BB">
    <w:name w:val="016F151324E244938D0BCEF54B5F89BB"/>
    <w:rsid w:val="00E31BB1"/>
    <w:pPr>
      <w:spacing w:after="160" w:line="259" w:lineRule="auto"/>
    </w:pPr>
    <w:rPr>
      <w:lang w:val="en-US" w:eastAsia="en-US"/>
    </w:rPr>
  </w:style>
  <w:style w:type="paragraph" w:customStyle="1" w:styleId="5D020BF9D0FC42198BDA1023E3D6F26B">
    <w:name w:val="5D020BF9D0FC42198BDA1023E3D6F26B"/>
    <w:rsid w:val="00E31BB1"/>
    <w:pPr>
      <w:spacing w:after="160" w:line="259" w:lineRule="auto"/>
    </w:pPr>
    <w:rPr>
      <w:lang w:val="en-US" w:eastAsia="en-US"/>
    </w:rPr>
  </w:style>
  <w:style w:type="paragraph" w:customStyle="1" w:styleId="C17813524657420BAB5DBF3B30E4211A">
    <w:name w:val="C17813524657420BAB5DBF3B30E4211A"/>
    <w:rsid w:val="00E31BB1"/>
    <w:pPr>
      <w:spacing w:after="160" w:line="259" w:lineRule="auto"/>
    </w:pPr>
    <w:rPr>
      <w:lang w:val="en-US" w:eastAsia="en-US"/>
    </w:rPr>
  </w:style>
  <w:style w:type="paragraph" w:customStyle="1" w:styleId="12341684DBBE45078F5979BF1E019BAB">
    <w:name w:val="12341684DBBE45078F5979BF1E019BAB"/>
    <w:rsid w:val="00E31BB1"/>
    <w:pPr>
      <w:spacing w:after="160" w:line="259" w:lineRule="auto"/>
    </w:pPr>
    <w:rPr>
      <w:lang w:val="en-US" w:eastAsia="en-US"/>
    </w:rPr>
  </w:style>
  <w:style w:type="paragraph" w:customStyle="1" w:styleId="5602950645314207B3C84E7E54845823">
    <w:name w:val="5602950645314207B3C84E7E54845823"/>
    <w:rsid w:val="00E31BB1"/>
    <w:pPr>
      <w:spacing w:after="160" w:line="259" w:lineRule="auto"/>
    </w:pPr>
    <w:rPr>
      <w:lang w:val="en-US" w:eastAsia="en-US"/>
    </w:rPr>
  </w:style>
  <w:style w:type="paragraph" w:customStyle="1" w:styleId="1D9D9CA3F8BF4AF197F56458681DF258">
    <w:name w:val="1D9D9CA3F8BF4AF197F56458681DF258"/>
    <w:rsid w:val="00E31BB1"/>
    <w:pPr>
      <w:spacing w:after="160" w:line="259" w:lineRule="auto"/>
    </w:pPr>
    <w:rPr>
      <w:lang w:val="en-US" w:eastAsia="en-US"/>
    </w:rPr>
  </w:style>
  <w:style w:type="paragraph" w:customStyle="1" w:styleId="66A1668F40144DD7937D4A9EB606C20C">
    <w:name w:val="66A1668F40144DD7937D4A9EB606C20C"/>
    <w:rsid w:val="00E31BB1"/>
    <w:pPr>
      <w:spacing w:after="160" w:line="259" w:lineRule="auto"/>
    </w:pPr>
    <w:rPr>
      <w:lang w:val="en-US" w:eastAsia="en-US"/>
    </w:rPr>
  </w:style>
  <w:style w:type="paragraph" w:customStyle="1" w:styleId="5999F9CEBF3A4BA79B4DA5FF3CE63DA6">
    <w:name w:val="5999F9CEBF3A4BA79B4DA5FF3CE63DA6"/>
    <w:rsid w:val="00E31BB1"/>
    <w:pPr>
      <w:spacing w:after="160" w:line="259" w:lineRule="auto"/>
    </w:pPr>
    <w:rPr>
      <w:lang w:val="en-US" w:eastAsia="en-US"/>
    </w:rPr>
  </w:style>
  <w:style w:type="paragraph" w:customStyle="1" w:styleId="D9E6ECF840B54A97ADD09DD78ED49B7B">
    <w:name w:val="D9E6ECF840B54A97ADD09DD78ED49B7B"/>
    <w:rsid w:val="00E31BB1"/>
    <w:pPr>
      <w:spacing w:after="160" w:line="259" w:lineRule="auto"/>
    </w:pPr>
    <w:rPr>
      <w:lang w:val="en-US" w:eastAsia="en-US"/>
    </w:rPr>
  </w:style>
  <w:style w:type="paragraph" w:customStyle="1" w:styleId="5A86C9DEF96840039CE67B026A0F06FA">
    <w:name w:val="5A86C9DEF96840039CE67B026A0F06FA"/>
    <w:rsid w:val="00E31BB1"/>
    <w:pPr>
      <w:spacing w:after="160" w:line="259" w:lineRule="auto"/>
    </w:pPr>
    <w:rPr>
      <w:lang w:val="en-US" w:eastAsia="en-US"/>
    </w:rPr>
  </w:style>
  <w:style w:type="paragraph" w:customStyle="1" w:styleId="7E9B4E5564DF41D8B283B67172246198">
    <w:name w:val="7E9B4E5564DF41D8B283B67172246198"/>
    <w:rsid w:val="00E31BB1"/>
    <w:pPr>
      <w:spacing w:after="160" w:line="259" w:lineRule="auto"/>
    </w:pPr>
    <w:rPr>
      <w:lang w:val="en-US" w:eastAsia="en-US"/>
    </w:rPr>
  </w:style>
  <w:style w:type="paragraph" w:customStyle="1" w:styleId="5E347C954C9D437B923D507D78C1E1A0">
    <w:name w:val="5E347C954C9D437B923D507D78C1E1A0"/>
    <w:rsid w:val="00E31BB1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00EEC-9D08-4EE9-BEEA-838639D4B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PLANILLA SOLICITUD PASAPORTE.dot</Template>
  <TotalTime>217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DIE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del Carmen Alomá</dc:creator>
  <cp:lastModifiedBy>José R. Abadía Lugo</cp:lastModifiedBy>
  <cp:revision>18</cp:revision>
  <cp:lastPrinted>2016-01-15T17:12:00Z</cp:lastPrinted>
  <dcterms:created xsi:type="dcterms:W3CDTF">2015-09-03T21:18:00Z</dcterms:created>
  <dcterms:modified xsi:type="dcterms:W3CDTF">2019-05-06T20:33:00Z</dcterms:modified>
</cp:coreProperties>
</file>