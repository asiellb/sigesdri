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22"/>
        <w:gridCol w:w="32"/>
        <w:gridCol w:w="9"/>
        <w:gridCol w:w="100"/>
        <w:gridCol w:w="20"/>
        <w:gridCol w:w="634"/>
        <w:gridCol w:w="6"/>
        <w:gridCol w:w="240"/>
        <w:gridCol w:w="147"/>
        <w:gridCol w:w="89"/>
        <w:gridCol w:w="499"/>
        <w:gridCol w:w="218"/>
        <w:gridCol w:w="7"/>
        <w:gridCol w:w="440"/>
        <w:gridCol w:w="340"/>
        <w:gridCol w:w="630"/>
        <w:gridCol w:w="58"/>
        <w:gridCol w:w="487"/>
        <w:gridCol w:w="180"/>
        <w:gridCol w:w="265"/>
        <w:gridCol w:w="100"/>
        <w:gridCol w:w="218"/>
        <w:gridCol w:w="109"/>
        <w:gridCol w:w="573"/>
        <w:gridCol w:w="420"/>
        <w:gridCol w:w="206"/>
        <w:gridCol w:w="109"/>
        <w:gridCol w:w="763"/>
        <w:gridCol w:w="22"/>
        <w:gridCol w:w="320"/>
        <w:gridCol w:w="94"/>
        <w:gridCol w:w="1308"/>
      </w:tblGrid>
      <w:tr w:rsidR="008E1BEB" w:rsidRPr="008272BA" w:rsidTr="00D94022">
        <w:trPr>
          <w:cantSplit/>
          <w:trHeight w:val="1235"/>
          <w:jc w:val="center"/>
        </w:trPr>
        <w:tc>
          <w:tcPr>
            <w:tcW w:w="5508" w:type="dxa"/>
            <w:gridSpan w:val="18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  <w:p w:rsidR="008E1BEB" w:rsidRDefault="008E1BEB">
            <w:pPr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República de Cuba</w:t>
            </w:r>
          </w:p>
          <w:p w:rsidR="008E1BEB" w:rsidRDefault="008E1BEB">
            <w:pPr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Ministerio del Interior</w:t>
            </w:r>
          </w:p>
          <w:p w:rsidR="008E1BEB" w:rsidRDefault="008E1BEB">
            <w:pPr>
              <w:rPr>
                <w:lang w:val="es-ES_tradnl"/>
              </w:rPr>
            </w:pPr>
            <w:r>
              <w:rPr>
                <w:i/>
                <w:lang w:val="es-ES_tradnl"/>
              </w:rPr>
              <w:t>Dirección de Inmigración y Extranjería</w:t>
            </w:r>
          </w:p>
        </w:tc>
        <w:tc>
          <w:tcPr>
            <w:tcW w:w="5174" w:type="dxa"/>
            <w:gridSpan w:val="15"/>
            <w:tcBorders>
              <w:top w:val="thinThickSmallGap" w:sz="24" w:space="0" w:color="auto"/>
              <w:left w:val="nil"/>
              <w:bottom w:val="single" w:sz="18" w:space="0" w:color="auto"/>
              <w:right w:val="thickThinSmallGap" w:sz="24" w:space="0" w:color="auto"/>
            </w:tcBorders>
          </w:tcPr>
          <w:p w:rsidR="008E1BEB" w:rsidRDefault="008E1BEB">
            <w:pPr>
              <w:pStyle w:val="Textoindependiente"/>
              <w:rPr>
                <w:sz w:val="36"/>
                <w:lang w:val="es-ES_tradnl"/>
              </w:rPr>
            </w:pPr>
            <w:r>
              <w:rPr>
                <w:sz w:val="36"/>
                <w:lang w:val="es-ES_tradnl"/>
              </w:rPr>
              <w:t>SOLICITUD DE PASAPORTE</w:t>
            </w:r>
          </w:p>
          <w:p w:rsidR="008E1BEB" w:rsidRDefault="00CD53AD">
            <w:pPr>
              <w:rPr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1" locked="0" layoutInCell="1" allowOverlap="1" wp14:anchorId="2E79D885" wp14:editId="13744554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160655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53AD" w:rsidRDefault="00CD53AD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79D8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22.05pt;margin-top:12.65pt;width:15pt;height:15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" fillcolor="white [3201]" strokeweight=".5pt">
                      <v:textbox inset="0,0,0,0">
                        <w:txbxContent>
                          <w:p w:rsidR="00CD53AD" w:rsidRDefault="00CD53AD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125730" simplePos="0" relativeHeight="251636224" behindDoc="1" locked="0" layoutInCell="1" allowOverlap="1" wp14:anchorId="7B83EA8E" wp14:editId="0ECA4260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169545</wp:posOffset>
                      </wp:positionV>
                      <wp:extent cx="190800" cy="190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800" cy="190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53AD" w:rsidRPr="00CD53AD" w:rsidRDefault="00CD53AD" w:rsidP="00CD53A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3EA8E" id="Cuadro de texto 3" o:spid="_x0000_s1027" type="#_x0000_t202" style="position:absolute;margin-left:123.6pt;margin-top:13.35pt;width:15pt;height:15pt;z-index:-251680256;visibility:visible;mso-wrap-style:square;mso-width-percent:0;mso-height-percent:0;mso-wrap-distance-left:0;mso-wrap-distance-top:0;mso-wrap-distance-right:9.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" fillcolor="white [3201]" strokeweight=".5pt">
                      <v:textbox inset="0,0,0,0">
                        <w:txbxContent>
                          <w:p w:rsidR="00CD53AD" w:rsidRPr="00CD53AD" w:rsidRDefault="00CD53AD" w:rsidP="00CD53AD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${2}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lang w:val="es-ES_tradnl"/>
              </w:rPr>
              <w:t xml:space="preserve">          </w:t>
            </w:r>
          </w:p>
          <w:p w:rsidR="008E1BEB" w:rsidRDefault="008E1BEB" w:rsidP="00CD53A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Confección            Prórroga</w:t>
            </w:r>
          </w:p>
        </w:tc>
      </w:tr>
      <w:tr w:rsidR="008E1BEB" w:rsidRPr="008272BA" w:rsidTr="00D94022">
        <w:trPr>
          <w:cantSplit/>
          <w:trHeight w:val="2620"/>
          <w:jc w:val="center"/>
        </w:trPr>
        <w:tc>
          <w:tcPr>
            <w:tcW w:w="3227" w:type="dxa"/>
            <w:gridSpan w:val="10"/>
            <w:tcBorders>
              <w:top w:val="single" w:sz="18" w:space="0" w:color="auto"/>
              <w:left w:val="thinThickSmallGap" w:sz="24" w:space="0" w:color="auto"/>
              <w:right w:val="nil"/>
            </w:tcBorders>
          </w:tcPr>
          <w:p w:rsidR="008E1BEB" w:rsidRDefault="002A3B01">
            <w:pPr>
              <w:rPr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79F67FBD" wp14:editId="008F67C8">
                      <wp:simplePos x="0" y="0"/>
                      <wp:positionH relativeFrom="column">
                        <wp:posOffset>2760345</wp:posOffset>
                      </wp:positionH>
                      <wp:positionV relativeFrom="paragraph">
                        <wp:posOffset>327025</wp:posOffset>
                      </wp:positionV>
                      <wp:extent cx="2630170" cy="927100"/>
                      <wp:effectExtent l="7620" t="12700" r="10160" b="1270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0170" cy="927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7EE4D" id="Rectangle 2" o:spid="_x0000_s1026" style="position:absolute;margin-left:217.35pt;margin-top:25.75pt;width:207.1pt;height:7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2aoIQIAADw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188D0959" wp14:editId="75AC5CD1">
                      <wp:simplePos x="0" y="0"/>
                      <wp:positionH relativeFrom="column">
                        <wp:posOffset>-440055</wp:posOffset>
                      </wp:positionH>
                      <wp:positionV relativeFrom="paragraph">
                        <wp:posOffset>86360</wp:posOffset>
                      </wp:positionV>
                      <wp:extent cx="1522730" cy="1487170"/>
                      <wp:effectExtent l="7620" t="10160" r="12700" b="762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730" cy="148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1846" w:rsidRDefault="00E8184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E81846" w:rsidRDefault="00E8184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E81846" w:rsidRDefault="00E8184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E81846" w:rsidRDefault="00E8184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E81846" w:rsidRDefault="00E8184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FOTO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D0959" id="Text Box 3" o:spid="_x0000_s1028" type="#_x0000_t202" style="position:absolute;margin-left:-34.65pt;margin-top:6.8pt;width:119.9pt;height:11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" o:allowincell="f">
                      <v:textbox>
                        <w:txbxContent>
                          <w:p w:rsidR="00E81846" w:rsidRDefault="00E8184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E81846" w:rsidRDefault="00E8184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E81846" w:rsidRDefault="00E8184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E81846" w:rsidRDefault="00E8184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E81846" w:rsidRDefault="00E8184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E1BEB" w:rsidRDefault="008E1BEB">
            <w:pPr>
              <w:rPr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7455" w:type="dxa"/>
            <w:gridSpan w:val="23"/>
            <w:tcBorders>
              <w:top w:val="single" w:sz="18" w:space="0" w:color="auto"/>
              <w:left w:val="nil"/>
              <w:bottom w:val="single" w:sz="18" w:space="0" w:color="auto"/>
              <w:right w:val="thickThinSmallGap" w:sz="24" w:space="0" w:color="auto"/>
            </w:tcBorders>
          </w:tcPr>
          <w:p w:rsidR="008E1BEB" w:rsidRDefault="008E1BEB">
            <w:pPr>
              <w:jc w:val="center"/>
              <w:rPr>
                <w:lang w:val="es-ES_tradnl"/>
              </w:rPr>
            </w:pPr>
          </w:p>
          <w:p w:rsidR="008E1BEB" w:rsidRDefault="008E1BEB">
            <w:pPr>
              <w:jc w:val="center"/>
              <w:rPr>
                <w:lang w:val="es-ES_tradnl"/>
              </w:rPr>
            </w:pPr>
          </w:p>
          <w:p w:rsidR="008E1BEB" w:rsidRDefault="008E1BEB">
            <w:pPr>
              <w:jc w:val="center"/>
              <w:rPr>
                <w:lang w:val="es-ES_tradnl"/>
              </w:rPr>
            </w:pPr>
          </w:p>
          <w:p w:rsidR="008E1BEB" w:rsidRDefault="008E1BEB">
            <w:pPr>
              <w:jc w:val="center"/>
              <w:rPr>
                <w:lang w:val="es-ES_tradnl"/>
              </w:rPr>
            </w:pPr>
          </w:p>
          <w:p w:rsidR="008E1BEB" w:rsidRDefault="008E1BEB">
            <w:pPr>
              <w:jc w:val="center"/>
              <w:rPr>
                <w:lang w:val="es-ES_tradnl"/>
              </w:rPr>
            </w:pPr>
          </w:p>
          <w:p w:rsidR="008E1BEB" w:rsidRDefault="008E1BEB">
            <w:pPr>
              <w:jc w:val="center"/>
              <w:rPr>
                <w:lang w:val="es-ES_tradnl"/>
              </w:rPr>
            </w:pPr>
          </w:p>
          <w:p w:rsidR="008E1BEB" w:rsidRDefault="008E1BEB">
            <w:pPr>
              <w:jc w:val="center"/>
              <w:rPr>
                <w:lang w:val="es-ES_tradnl"/>
              </w:rPr>
            </w:pPr>
          </w:p>
          <w:p w:rsidR="008E1BEB" w:rsidRDefault="008E1BEB">
            <w:pPr>
              <w:jc w:val="center"/>
              <w:rPr>
                <w:lang w:val="es-ES_tradnl"/>
              </w:rPr>
            </w:pPr>
          </w:p>
          <w:p w:rsidR="008E1BEB" w:rsidRDefault="008E1BE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           Firma del Solicitante (dentro del rectángulo)</w:t>
            </w:r>
          </w:p>
        </w:tc>
      </w:tr>
      <w:tr w:rsidR="008E1BEB" w:rsidRPr="00F072F9" w:rsidTr="00D94022">
        <w:trPr>
          <w:cantSplit/>
          <w:trHeight w:val="260"/>
          <w:jc w:val="center"/>
        </w:trPr>
        <w:tc>
          <w:tcPr>
            <w:tcW w:w="3080" w:type="dxa"/>
            <w:gridSpan w:val="9"/>
            <w:tcBorders>
              <w:top w:val="single" w:sz="18" w:space="0" w:color="auto"/>
              <w:left w:val="thinThickSmallGap" w:sz="24" w:space="0" w:color="auto"/>
              <w:right w:val="nil"/>
            </w:tcBorders>
          </w:tcPr>
          <w:p w:rsidR="008E1BEB" w:rsidRDefault="008E1BEB">
            <w:pPr>
              <w:rPr>
                <w:b/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1180692585"/>
              <w:lock w:val="sdtLocked"/>
              <w:placeholder>
                <w:docPart w:val="FD15139869E04DF6A4BDA2869551BA3F"/>
              </w:placeholder>
            </w:sdtPr>
            <w:sdtEndPr/>
            <w:sdtContent>
              <w:p w:rsidR="008E1BEB" w:rsidRPr="00F072F9" w:rsidRDefault="00A2145B" w:rsidP="00A2145B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{ci}</w:t>
                </w:r>
              </w:p>
            </w:sdtContent>
          </w:sdt>
        </w:tc>
        <w:tc>
          <w:tcPr>
            <w:tcW w:w="236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E1BEB" w:rsidRDefault="008E1BE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2859" w:type="dxa"/>
            <w:gridSpan w:val="9"/>
            <w:tcBorders>
              <w:top w:val="single" w:sz="18" w:space="0" w:color="auto"/>
              <w:left w:val="nil"/>
              <w:right w:val="nil"/>
            </w:tcBorders>
          </w:tcPr>
          <w:p w:rsidR="008E1BEB" w:rsidRDefault="008E1BEB">
            <w:pPr>
              <w:rPr>
                <w:b/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53436781"/>
              <w:lock w:val="sdtLocked"/>
              <w:placeholder>
                <w:docPart w:val="069144B2EE464D8CBCE4CC62004FCE9E"/>
              </w:placeholder>
              <w:date>
                <w:dateFormat w:val="dd  /  MM  /  yy"/>
                <w:lid w:val="es-ES"/>
                <w:storeMappedDataAs w:val="dateTime"/>
                <w:calendar w:val="gregorian"/>
              </w:date>
            </w:sdtPr>
            <w:sdtEndPr/>
            <w:sdtContent>
              <w:p w:rsidR="008E1BEB" w:rsidRPr="00F072F9" w:rsidRDefault="00A2145B" w:rsidP="00A2145B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applicationDate</w:t>
                </w:r>
                <w:proofErr w:type="spellEnd"/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  <w:tc>
          <w:tcPr>
            <w:tcW w:w="4507" w:type="dxa"/>
            <w:gridSpan w:val="13"/>
            <w:tcBorders>
              <w:top w:val="single" w:sz="18" w:space="0" w:color="auto"/>
              <w:left w:val="nil"/>
              <w:bottom w:val="nil"/>
              <w:right w:val="thickThinSmallGap" w:sz="24" w:space="0" w:color="auto"/>
            </w:tcBorders>
          </w:tcPr>
          <w:p w:rsidR="008E1BEB" w:rsidRDefault="008E1BEB">
            <w:pPr>
              <w:rPr>
                <w:b/>
                <w:sz w:val="20"/>
                <w:lang w:val="es-ES_tradnl"/>
              </w:rPr>
            </w:pPr>
          </w:p>
        </w:tc>
      </w:tr>
      <w:tr w:rsidR="008E1BEB" w:rsidRPr="00F072F9" w:rsidTr="00D94022">
        <w:trPr>
          <w:cantSplit/>
          <w:trHeight w:val="440"/>
          <w:jc w:val="center"/>
        </w:trPr>
        <w:tc>
          <w:tcPr>
            <w:tcW w:w="3080" w:type="dxa"/>
            <w:gridSpan w:val="9"/>
            <w:tcBorders>
              <w:left w:val="thinThickSmallGap" w:sz="24" w:space="0" w:color="auto"/>
              <w:bottom w:val="nil"/>
              <w:right w:val="nil"/>
            </w:tcBorders>
          </w:tcPr>
          <w:p w:rsidR="008E1BEB" w:rsidRDefault="008E1BEB">
            <w:pPr>
              <w:pStyle w:val="Ttulo1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No. Identidad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1BEB" w:rsidRDefault="008E1BEB">
            <w:pPr>
              <w:rPr>
                <w:sz w:val="20"/>
                <w:lang w:val="es-ES_tradnl"/>
              </w:rPr>
            </w:pPr>
          </w:p>
        </w:tc>
        <w:tc>
          <w:tcPr>
            <w:tcW w:w="2859" w:type="dxa"/>
            <w:gridSpan w:val="9"/>
            <w:tcBorders>
              <w:left w:val="nil"/>
              <w:bottom w:val="nil"/>
              <w:right w:val="nil"/>
            </w:tcBorders>
          </w:tcPr>
          <w:p w:rsidR="008E1BEB" w:rsidRDefault="008E1BEB">
            <w:pPr>
              <w:pStyle w:val="Ttulo4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Fecha de Solicitud</w:t>
            </w:r>
          </w:p>
        </w:tc>
        <w:tc>
          <w:tcPr>
            <w:tcW w:w="4507" w:type="dxa"/>
            <w:gridSpan w:val="13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8E1BEB" w:rsidRDefault="008E1BEB">
            <w:pPr>
              <w:rPr>
                <w:sz w:val="20"/>
                <w:lang w:val="es-ES_tradnl"/>
              </w:rPr>
            </w:pPr>
          </w:p>
          <w:p w:rsidR="008E1BEB" w:rsidRDefault="008E1BEB">
            <w:pPr>
              <w:rPr>
                <w:sz w:val="20"/>
                <w:lang w:val="es-ES_tradnl"/>
              </w:rPr>
            </w:pPr>
          </w:p>
        </w:tc>
      </w:tr>
      <w:tr w:rsidR="008E1BEB" w:rsidRPr="00A2145B" w:rsidTr="00D94022">
        <w:trPr>
          <w:cantSplit/>
          <w:trHeight w:val="260"/>
          <w:jc w:val="center"/>
        </w:trPr>
        <w:tc>
          <w:tcPr>
            <w:tcW w:w="2180" w:type="dxa"/>
            <w:gridSpan w:val="5"/>
            <w:tcBorders>
              <w:top w:val="nil"/>
              <w:left w:val="thinThickSmallGap" w:sz="24" w:space="0" w:color="auto"/>
              <w:right w:val="nil"/>
            </w:tcBorders>
            <w:vAlign w:val="bottom"/>
          </w:tcPr>
          <w:p w:rsidR="008E1BEB" w:rsidRDefault="008E1BEB" w:rsidP="00986B49">
            <w:pPr>
              <w:jc w:val="center"/>
              <w:rPr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612279025"/>
              <w:placeholder>
                <w:docPart w:val="98E391B8EBFA4D129E9252A7F754A12C"/>
              </w:placeholder>
            </w:sdtPr>
            <w:sdtEndPr/>
            <w:sdtContent>
              <w:p w:rsidR="008E1BEB" w:rsidRPr="00F072F9" w:rsidRDefault="00A2145B" w:rsidP="00A2145B">
                <w:pPr>
                  <w:jc w:val="center"/>
                  <w:rPr>
                    <w:rFonts w:ascii="Arial Narrow" w:hAnsi="Arial Narrow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 w:rsidRPr="00A2145B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firstLastName</w:t>
                </w:r>
                <w:proofErr w:type="spellEnd"/>
                <w:r w:rsidR="003330FF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  <w:tc>
          <w:tcPr>
            <w:tcW w:w="2300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:rsidR="008E1BEB" w:rsidRPr="00986B49" w:rsidRDefault="008E1BEB" w:rsidP="00986B49">
            <w:pPr>
              <w:jc w:val="center"/>
              <w:rPr>
                <w:sz w:val="28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1771587896"/>
              <w:placeholder>
                <w:docPart w:val="64293477F5A9468C9262BB55C05168C3"/>
              </w:placeholder>
            </w:sdtPr>
            <w:sdtEndPr/>
            <w:sdtContent>
              <w:p w:rsidR="008E1BEB" w:rsidRPr="00F072F9" w:rsidRDefault="00A2145B" w:rsidP="00A2145B">
                <w:pPr>
                  <w:jc w:val="center"/>
                  <w:rPr>
                    <w:rFonts w:ascii="Arial Narrow" w:hAnsi="Arial Narrow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 w:rsidRPr="00A2145B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secondLastName</w:t>
                </w:r>
                <w:proofErr w:type="spellEnd"/>
                <w:r w:rsidR="003330FF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  <w:tc>
          <w:tcPr>
            <w:tcW w:w="2278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:rsidR="008E1BEB" w:rsidRDefault="008E1BEB" w:rsidP="00986B49">
            <w:pPr>
              <w:jc w:val="center"/>
              <w:rPr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1310331090"/>
              <w:placeholder>
                <w:docPart w:val="57ACA4B4728D438390157E7EB7C9895A"/>
              </w:placeholder>
            </w:sdtPr>
            <w:sdtEndPr/>
            <w:sdtContent>
              <w:p w:rsidR="008E1BEB" w:rsidRPr="00F072F9" w:rsidRDefault="00A2145B" w:rsidP="00A2145B">
                <w:pPr>
                  <w:jc w:val="center"/>
                  <w:rPr>
                    <w:rFonts w:ascii="Arial Narrow" w:hAnsi="Arial Narrow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{</w:t>
                </w:r>
                <w:proofErr w:type="spellStart"/>
                <w:r w:rsidRPr="00A2145B">
                  <w:rPr>
                    <w:rFonts w:ascii="Arial Narrow" w:hAnsi="Arial Narrow"/>
                    <w:sz w:val="22"/>
                    <w:szCs w:val="22"/>
                  </w:rPr>
                  <w:t>firstName</w:t>
                </w:r>
                <w:proofErr w:type="spellEnd"/>
                <w:r>
                  <w:rPr>
                    <w:rFonts w:ascii="Arial Narrow" w:hAnsi="Arial Narrow"/>
                    <w:sz w:val="22"/>
                    <w:szCs w:val="22"/>
                  </w:rPr>
                  <w:t>}</w:t>
                </w:r>
              </w:p>
            </w:sdtContent>
          </w:sdt>
        </w:tc>
        <w:tc>
          <w:tcPr>
            <w:tcW w:w="2180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:rsidR="008E1BEB" w:rsidRDefault="008E1BEB" w:rsidP="00986B49">
            <w:pPr>
              <w:jc w:val="center"/>
              <w:rPr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2824224"/>
              <w:placeholder>
                <w:docPart w:val="34FC6CD3CA82480FACD5E047BAF982C7"/>
              </w:placeholder>
            </w:sdtPr>
            <w:sdtEndPr/>
            <w:sdtContent>
              <w:p w:rsidR="008E1BEB" w:rsidRPr="001A136A" w:rsidRDefault="00A2145B" w:rsidP="00A2145B">
                <w:pPr>
                  <w:jc w:val="center"/>
                  <w:rPr>
                    <w:rFonts w:ascii="Arial Narrow" w:hAnsi="Arial Narrow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 w:rsidRPr="00A2145B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secondName</w:t>
                </w:r>
                <w:proofErr w:type="spellEnd"/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  <w:tc>
          <w:tcPr>
            <w:tcW w:w="1744" w:type="dxa"/>
            <w:gridSpan w:val="4"/>
            <w:tcBorders>
              <w:top w:val="nil"/>
              <w:left w:val="nil"/>
              <w:right w:val="thickThinSmallGap" w:sz="24" w:space="0" w:color="auto"/>
            </w:tcBorders>
            <w:vAlign w:val="bottom"/>
          </w:tcPr>
          <w:p w:rsidR="008E1BEB" w:rsidRDefault="008E1BEB" w:rsidP="00986B49">
            <w:pPr>
              <w:jc w:val="center"/>
              <w:rPr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</w:rPr>
              <w:id w:val="23521858"/>
              <w:placeholder>
                <w:docPart w:val="DefaultPlaceholder_-1854013440"/>
              </w:placeholder>
              <w:text/>
            </w:sdtPr>
            <w:sdtEndPr/>
            <w:sdtContent>
              <w:p w:rsidR="008E1BEB" w:rsidRPr="00F072F9" w:rsidRDefault="008B5DF3" w:rsidP="008B5DF3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 w:rsidRPr="008B5DF3">
                  <w:rPr>
                    <w:rFonts w:ascii="Arial Narrow" w:hAnsi="Arial Narrow"/>
                    <w:sz w:val="22"/>
                    <w:szCs w:val="22"/>
                  </w:rPr>
                  <w:t>${birthday}</w:t>
                </w:r>
              </w:p>
            </w:sdtContent>
          </w:sdt>
        </w:tc>
      </w:tr>
      <w:tr w:rsidR="008E1BEB" w:rsidTr="00D94022">
        <w:trPr>
          <w:cantSplit/>
          <w:trHeight w:val="490"/>
          <w:jc w:val="center"/>
        </w:trPr>
        <w:tc>
          <w:tcPr>
            <w:tcW w:w="2180" w:type="dxa"/>
            <w:gridSpan w:val="5"/>
            <w:tcBorders>
              <w:left w:val="thinThickSmallGap" w:sz="24" w:space="0" w:color="auto"/>
              <w:bottom w:val="double" w:sz="4" w:space="0" w:color="auto"/>
              <w:right w:val="nil"/>
            </w:tcBorders>
          </w:tcPr>
          <w:p w:rsidR="008E1BEB" w:rsidRDefault="008E1BEB" w:rsidP="00F072F9">
            <w:pPr>
              <w:tabs>
                <w:tab w:val="left" w:pos="0"/>
              </w:tabs>
              <w:jc w:val="center"/>
              <w:rPr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Primer Apellido</w:t>
            </w:r>
          </w:p>
        </w:tc>
        <w:tc>
          <w:tcPr>
            <w:tcW w:w="2300" w:type="dxa"/>
            <w:gridSpan w:val="10"/>
            <w:tcBorders>
              <w:left w:val="nil"/>
              <w:bottom w:val="double" w:sz="4" w:space="0" w:color="auto"/>
              <w:right w:val="nil"/>
            </w:tcBorders>
          </w:tcPr>
          <w:p w:rsidR="008E1BEB" w:rsidRDefault="008E1BEB" w:rsidP="00F072F9">
            <w:pPr>
              <w:pStyle w:val="Ttulo1"/>
              <w:tabs>
                <w:tab w:val="left" w:pos="0"/>
              </w:tabs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Segundo Apellido</w:t>
            </w:r>
          </w:p>
        </w:tc>
        <w:tc>
          <w:tcPr>
            <w:tcW w:w="2278" w:type="dxa"/>
            <w:gridSpan w:val="8"/>
            <w:tcBorders>
              <w:left w:val="nil"/>
              <w:bottom w:val="double" w:sz="4" w:space="0" w:color="auto"/>
              <w:right w:val="nil"/>
            </w:tcBorders>
          </w:tcPr>
          <w:p w:rsidR="008E1BEB" w:rsidRDefault="008E1BEB">
            <w:pPr>
              <w:pStyle w:val="Ttulo1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Nombre</w:t>
            </w:r>
          </w:p>
        </w:tc>
        <w:tc>
          <w:tcPr>
            <w:tcW w:w="2180" w:type="dxa"/>
            <w:gridSpan w:val="6"/>
            <w:tcBorders>
              <w:left w:val="nil"/>
              <w:bottom w:val="double" w:sz="4" w:space="0" w:color="auto"/>
              <w:right w:val="nil"/>
            </w:tcBorders>
          </w:tcPr>
          <w:p w:rsidR="008E1BEB" w:rsidRDefault="008E1BEB">
            <w:pPr>
              <w:pStyle w:val="Ttulo1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Segundo Nombre</w:t>
            </w:r>
          </w:p>
        </w:tc>
        <w:tc>
          <w:tcPr>
            <w:tcW w:w="1744" w:type="dxa"/>
            <w:gridSpan w:val="4"/>
            <w:tcBorders>
              <w:left w:val="nil"/>
              <w:bottom w:val="double" w:sz="4" w:space="0" w:color="auto"/>
              <w:right w:val="thickThinSmallGap" w:sz="24" w:space="0" w:color="auto"/>
            </w:tcBorders>
          </w:tcPr>
          <w:p w:rsidR="008E1BEB" w:rsidRDefault="008E1BEB">
            <w:pPr>
              <w:pStyle w:val="Ttulo1"/>
              <w:rPr>
                <w:noProof w:val="0"/>
                <w:sz w:val="18"/>
                <w:lang w:val="es-ES_tradnl"/>
              </w:rPr>
            </w:pPr>
            <w:r>
              <w:rPr>
                <w:noProof w:val="0"/>
                <w:sz w:val="18"/>
                <w:lang w:val="es-ES_tradnl"/>
              </w:rPr>
              <w:t>Fecha Nacimiento</w:t>
            </w:r>
          </w:p>
        </w:tc>
      </w:tr>
      <w:tr w:rsidR="008E1BEB" w:rsidRPr="00CD53AD" w:rsidTr="004D3088">
        <w:trPr>
          <w:cantSplit/>
          <w:trHeight w:val="240"/>
          <w:jc w:val="center"/>
        </w:trPr>
        <w:tc>
          <w:tcPr>
            <w:tcW w:w="2071" w:type="dxa"/>
            <w:gridSpan w:val="3"/>
            <w:tcBorders>
              <w:top w:val="single" w:sz="18" w:space="0" w:color="auto"/>
              <w:left w:val="thinThickSmallGap" w:sz="24" w:space="0" w:color="auto"/>
              <w:bottom w:val="nil"/>
            </w:tcBorders>
            <w:vAlign w:val="center"/>
          </w:tcPr>
          <w:p w:rsidR="008E1BEB" w:rsidRDefault="008E1BEB">
            <w:pPr>
              <w:pStyle w:val="Ttulo1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Sexo</w:t>
            </w:r>
          </w:p>
        </w:tc>
        <w:tc>
          <w:tcPr>
            <w:tcW w:w="6104" w:type="dxa"/>
            <w:gridSpan w:val="25"/>
            <w:tcBorders>
              <w:top w:val="single" w:sz="18" w:space="0" w:color="auto"/>
              <w:bottom w:val="nil"/>
            </w:tcBorders>
          </w:tcPr>
          <w:p w:rsidR="008E1BEB" w:rsidRDefault="008E1BEB">
            <w:pPr>
              <w:pStyle w:val="Ttulo1"/>
              <w:rPr>
                <w:b w:val="0"/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Tipo de Pasaporte</w:t>
            </w:r>
          </w:p>
        </w:tc>
        <w:tc>
          <w:tcPr>
            <w:tcW w:w="2507" w:type="dxa"/>
            <w:gridSpan w:val="5"/>
            <w:tcBorders>
              <w:top w:val="single" w:sz="18" w:space="0" w:color="auto"/>
              <w:bottom w:val="nil"/>
              <w:right w:val="thickThinSmallGap" w:sz="24" w:space="0" w:color="auto"/>
            </w:tcBorders>
            <w:vAlign w:val="center"/>
          </w:tcPr>
          <w:p w:rsidR="008E1BEB" w:rsidRDefault="004D3088" w:rsidP="004D3088">
            <w:pPr>
              <w:pStyle w:val="Ttulo1"/>
            </w:pPr>
            <w:r w:rsidRPr="004D3088">
              <w:t>Tipo de Solicitud</w:t>
            </w:r>
          </w:p>
        </w:tc>
      </w:tr>
      <w:tr w:rsidR="008E1BEB" w:rsidTr="004D3088">
        <w:trPr>
          <w:cantSplit/>
          <w:trHeight w:val="210"/>
          <w:jc w:val="center"/>
        </w:trPr>
        <w:tc>
          <w:tcPr>
            <w:tcW w:w="2071" w:type="dxa"/>
            <w:gridSpan w:val="3"/>
            <w:tcBorders>
              <w:top w:val="nil"/>
              <w:left w:val="thinThickSmallGap" w:sz="24" w:space="0" w:color="auto"/>
              <w:bottom w:val="nil"/>
            </w:tcBorders>
            <w:vAlign w:val="center"/>
          </w:tcPr>
          <w:p w:rsidR="008E1BEB" w:rsidRDefault="00CD53AD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1" locked="0" layoutInCell="1" allowOverlap="1" wp14:anchorId="55006014" wp14:editId="0A72B21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53AD" w:rsidRDefault="00CD53AD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06014" id="Cuadro de texto 5" o:spid="_x0000_s1029" type="#_x0000_t202" style="position:absolute;margin-left:-3.15pt;margin-top:0;width:15pt;height:15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" fillcolor="white [3201]" strokeweight=".5pt">
                      <v:textbox inset="0,0,0,0">
                        <w:txbxContent>
                          <w:p w:rsidR="00CD53AD" w:rsidRDefault="00CD53AD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${3}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Masculino</w:t>
            </w:r>
          </w:p>
        </w:tc>
        <w:tc>
          <w:tcPr>
            <w:tcW w:w="1744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8E1BEB" w:rsidRDefault="00CD53AD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3E105A0C" wp14:editId="145B510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53AD" w:rsidRDefault="00CD53AD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4D3088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05A0C" id="Cuadro de texto 7" o:spid="_x0000_s1030" type="#_x0000_t202" style="position:absolute;margin-left:-5.15pt;margin-top:0;width:15pt;height:1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" fillcolor="white [3201]" strokeweight=".5pt">
                      <v:textbox inset="0,0,0,0">
                        <w:txbxContent>
                          <w:p w:rsidR="00CD53AD" w:rsidRDefault="00CD53AD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4D3088">
                              <w:rPr>
                                <w:rFonts w:ascii="Arial Narrow" w:hAnsi="Arial Narrow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 xml:space="preserve">Corriente 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1BEB" w:rsidRDefault="00CD53AD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3E105A0C" wp14:editId="145B510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53AD" w:rsidRDefault="00CD53AD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4D3088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05A0C" id="Cuadro de texto 9" o:spid="_x0000_s1031" type="#_x0000_t202" style="position:absolute;margin-left:-5.4pt;margin-top:0;width:15pt;height:1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" fillcolor="white [3201]" strokeweight=".5pt">
                      <v:textbox inset="0,0,0,0">
                        <w:txbxContent>
                          <w:p w:rsidR="00CD53AD" w:rsidRDefault="00CD53AD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4D3088">
                              <w:rPr>
                                <w:rFonts w:ascii="Arial Narrow" w:hAnsi="Arial Narrow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Diplomático</w:t>
            </w:r>
          </w:p>
        </w:tc>
        <w:tc>
          <w:tcPr>
            <w:tcW w:w="2180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8E1BEB" w:rsidRDefault="00CD53AD">
            <w:pPr>
              <w:rPr>
                <w:b/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3E105A0C" wp14:editId="145B510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53AD" w:rsidRDefault="00CD53AD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4D3088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05A0C" id="Cuadro de texto 11" o:spid="_x0000_s1032" type="#_x0000_t202" style="position:absolute;margin-left:-5.4pt;margin-top:0;width:15pt;height: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" fillcolor="white [3201]" strokeweight=".5pt">
                      <v:textbox inset="0,0,0,0">
                        <w:txbxContent>
                          <w:p w:rsidR="00CD53AD" w:rsidRDefault="00CD53AD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4D3088">
                              <w:rPr>
                                <w:rFonts w:ascii="Arial Narrow" w:hAnsi="Arial Narrow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Oficial</w:t>
            </w:r>
          </w:p>
        </w:tc>
        <w:tc>
          <w:tcPr>
            <w:tcW w:w="2507" w:type="dxa"/>
            <w:gridSpan w:val="5"/>
            <w:tcBorders>
              <w:top w:val="nil"/>
              <w:bottom w:val="nil"/>
              <w:right w:val="thickThinSmallGap" w:sz="24" w:space="0" w:color="auto"/>
            </w:tcBorders>
            <w:vAlign w:val="center"/>
          </w:tcPr>
          <w:p w:rsidR="008E1BEB" w:rsidRDefault="004D3088" w:rsidP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235DB513" wp14:editId="5CF84F8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12700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${10}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DB513" id="Cuadro de texto 12" o:spid="_x0000_s1033" type="#_x0000_t202" style="position:absolute;margin-left:-5.15pt;margin-top:1pt;width:15pt;height:1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${10}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sz w:val="20"/>
                <w:lang w:val="es-ES_tradnl"/>
              </w:rPr>
              <w:t>Regular</w:t>
            </w:r>
          </w:p>
        </w:tc>
      </w:tr>
      <w:tr w:rsidR="008E1BEB" w:rsidTr="004D3088">
        <w:trPr>
          <w:cantSplit/>
          <w:trHeight w:val="372"/>
          <w:jc w:val="center"/>
        </w:trPr>
        <w:tc>
          <w:tcPr>
            <w:tcW w:w="2071" w:type="dxa"/>
            <w:gridSpan w:val="3"/>
            <w:tcBorders>
              <w:top w:val="nil"/>
              <w:left w:val="thinThickSmallGap" w:sz="24" w:space="0" w:color="auto"/>
            </w:tcBorders>
            <w:vAlign w:val="center"/>
          </w:tcPr>
          <w:p w:rsidR="008E1BEB" w:rsidRDefault="00CD53AD">
            <w:pPr>
              <w:rPr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1" locked="0" layoutInCell="1" allowOverlap="1" wp14:anchorId="55006014" wp14:editId="0A72B21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25400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53AD" w:rsidRDefault="00CD53AD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06014" id="Cuadro de texto 6" o:spid="_x0000_s1034" type="#_x0000_t202" style="position:absolute;margin-left:-3.15pt;margin-top:2pt;width:15pt;height:15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" fillcolor="white [3201]" strokeweight=".5pt">
                      <v:textbox inset="0,0,0,0">
                        <w:txbxContent>
                          <w:p w:rsidR="00CD53AD" w:rsidRDefault="00CD53AD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${4}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Femenino</w:t>
            </w:r>
          </w:p>
        </w:tc>
        <w:tc>
          <w:tcPr>
            <w:tcW w:w="1744" w:type="dxa"/>
            <w:gridSpan w:val="9"/>
            <w:tcBorders>
              <w:top w:val="nil"/>
              <w:right w:val="nil"/>
            </w:tcBorders>
            <w:vAlign w:val="center"/>
          </w:tcPr>
          <w:p w:rsidR="008E1BEB" w:rsidRDefault="00CD53AD">
            <w:pPr>
              <w:rPr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1" locked="0" layoutInCell="1" allowOverlap="1" wp14:anchorId="3E105A0C" wp14:editId="145B510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25400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53AD" w:rsidRDefault="00CD53AD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4D3088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05A0C" id="Cuadro de texto 8" o:spid="_x0000_s1035" type="#_x0000_t202" style="position:absolute;margin-left:-5.15pt;margin-top:2pt;width:15pt;height:1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" fillcolor="white [3201]" strokeweight=".5pt">
                      <v:textbox inset="0,0,0,0">
                        <w:txbxContent>
                          <w:p w:rsidR="00CD53AD" w:rsidRDefault="00CD53AD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4D3088">
                              <w:rPr>
                                <w:rFonts w:ascii="Arial Narrow" w:hAnsi="Arial Narrow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Servicio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8E1BEB" w:rsidRDefault="00CD53AD">
            <w:pPr>
              <w:rPr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3E105A0C" wp14:editId="145B510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25400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D53AD" w:rsidRDefault="00CD53AD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4D3088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05A0C" id="Cuadro de texto 10" o:spid="_x0000_s1036" type="#_x0000_t202" style="position:absolute;margin-left:-5.4pt;margin-top:2pt;width:15pt;height:1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" fillcolor="white [3201]" strokeweight=".5pt">
                      <v:textbox inset="0,0,0,0">
                        <w:txbxContent>
                          <w:p w:rsidR="00CD53AD" w:rsidRDefault="00CD53AD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4D3088">
                              <w:rPr>
                                <w:rFonts w:ascii="Arial Narrow" w:hAnsi="Arial Narrow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Marino</w:t>
            </w:r>
          </w:p>
        </w:tc>
        <w:tc>
          <w:tcPr>
            <w:tcW w:w="2180" w:type="dxa"/>
            <w:gridSpan w:val="9"/>
            <w:tcBorders>
              <w:top w:val="nil"/>
              <w:left w:val="nil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507" w:type="dxa"/>
            <w:gridSpan w:val="5"/>
            <w:tcBorders>
              <w:top w:val="nil"/>
              <w:right w:val="thickThinSmallGap" w:sz="24" w:space="0" w:color="auto"/>
            </w:tcBorders>
            <w:vAlign w:val="center"/>
          </w:tcPr>
          <w:p w:rsidR="008E1BEB" w:rsidRDefault="004D3088" w:rsidP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1" locked="0" layoutInCell="1" allowOverlap="1" wp14:anchorId="34926818" wp14:editId="6FB02B3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25400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26818" id="Cuadro de texto 13" o:spid="_x0000_s1037" type="#_x0000_t202" style="position:absolute;margin-left:-5.15pt;margin-top:2pt;width:15pt;height:1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${11}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sz w:val="20"/>
                <w:lang w:val="es-ES_tradnl"/>
              </w:rPr>
              <w:t>Inmediato</w:t>
            </w:r>
          </w:p>
        </w:tc>
      </w:tr>
      <w:tr w:rsidR="008E1BEB" w:rsidRPr="004C521F" w:rsidTr="00D94022">
        <w:trPr>
          <w:cantSplit/>
          <w:trHeight w:val="323"/>
          <w:jc w:val="center"/>
        </w:trPr>
        <w:tc>
          <w:tcPr>
            <w:tcW w:w="2840" w:type="dxa"/>
            <w:gridSpan w:val="8"/>
            <w:tcBorders>
              <w:top w:val="nil"/>
              <w:left w:val="thinThickSmallGap" w:sz="24" w:space="0" w:color="auto"/>
              <w:right w:val="nil"/>
            </w:tcBorders>
            <w:vAlign w:val="center"/>
          </w:tcPr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347836159"/>
              <w:placeholder>
                <w:docPart w:val="87166E42AD744F308B0DCA09BC592172"/>
              </w:placeholder>
            </w:sdtPr>
            <w:sdtEndPr/>
            <w:sdtContent>
              <w:p w:rsidR="008E1BEB" w:rsidRPr="001A136A" w:rsidRDefault="008B5DF3" w:rsidP="008B5DF3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{organ}</w:t>
                </w:r>
              </w:p>
            </w:sdtContent>
          </w:sdt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1BEB" w:rsidRDefault="008E1BEB">
            <w:pPr>
              <w:pStyle w:val="Ttulo3"/>
              <w:rPr>
                <w:noProof w:val="0"/>
                <w:sz w:val="20"/>
                <w:lang w:val="es-ES_tradnl"/>
              </w:rPr>
            </w:pPr>
          </w:p>
        </w:tc>
        <w:tc>
          <w:tcPr>
            <w:tcW w:w="3460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1586755544"/>
              <w:placeholder>
                <w:docPart w:val="84548B8A6F2A4EB5B884F0EEED5068E8"/>
              </w:placeholder>
            </w:sdtPr>
            <w:sdtEndPr/>
            <w:sdtContent>
              <w:p w:rsidR="008E1BEB" w:rsidRPr="001A136A" w:rsidRDefault="008B5DF3" w:rsidP="008B5DF3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 w:rsidRPr="008B5DF3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travelReason</w:t>
                </w:r>
                <w:proofErr w:type="spellEnd"/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  <w:tc>
          <w:tcPr>
            <w:tcW w:w="4142" w:type="dxa"/>
            <w:gridSpan w:val="11"/>
            <w:tcBorders>
              <w:top w:val="nil"/>
              <w:left w:val="nil"/>
              <w:bottom w:val="nil"/>
              <w:right w:val="thickThinSmallGap" w:sz="24" w:space="0" w:color="auto"/>
            </w:tcBorders>
            <w:vAlign w:val="center"/>
          </w:tcPr>
          <w:p w:rsidR="008E1BEB" w:rsidRDefault="008E1BEB">
            <w:pPr>
              <w:pStyle w:val="Ttulo3"/>
              <w:rPr>
                <w:noProof w:val="0"/>
                <w:sz w:val="20"/>
                <w:lang w:val="es-ES_tradnl"/>
              </w:rPr>
            </w:pPr>
          </w:p>
        </w:tc>
      </w:tr>
      <w:tr w:rsidR="008E1BEB" w:rsidTr="00D94022">
        <w:trPr>
          <w:cantSplit/>
          <w:trHeight w:val="420"/>
          <w:jc w:val="center"/>
        </w:trPr>
        <w:tc>
          <w:tcPr>
            <w:tcW w:w="2840" w:type="dxa"/>
            <w:gridSpan w:val="8"/>
            <w:tcBorders>
              <w:left w:val="thinThickSmallGap" w:sz="24" w:space="0" w:color="auto"/>
              <w:bottom w:val="single" w:sz="18" w:space="0" w:color="auto"/>
              <w:right w:val="nil"/>
            </w:tcBorders>
            <w:vAlign w:val="center"/>
          </w:tcPr>
          <w:p w:rsidR="008E1BEB" w:rsidRDefault="008E1BEB">
            <w:pPr>
              <w:pStyle w:val="Ttulo3"/>
              <w:jc w:val="center"/>
              <w:rPr>
                <w:noProof w:val="0"/>
                <w:lang w:val="es-ES_tradnl"/>
              </w:rPr>
            </w:pPr>
            <w:r>
              <w:rPr>
                <w:noProof w:val="0"/>
                <w:sz w:val="20"/>
                <w:lang w:val="es-ES_tradnl"/>
              </w:rPr>
              <w:t>Órgano Solicitante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E1BEB" w:rsidRDefault="008E1BEB">
            <w:pPr>
              <w:pStyle w:val="Ttulo3"/>
              <w:rPr>
                <w:b w:val="0"/>
                <w:noProof w:val="0"/>
                <w:sz w:val="20"/>
                <w:lang w:val="es-ES_tradnl"/>
              </w:rPr>
            </w:pPr>
          </w:p>
        </w:tc>
        <w:tc>
          <w:tcPr>
            <w:tcW w:w="3460" w:type="dxa"/>
            <w:gridSpan w:val="13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8E1BEB" w:rsidRDefault="008E1BEB">
            <w:pPr>
              <w:pStyle w:val="Ttulo3"/>
              <w:ind w:left="-27"/>
              <w:jc w:val="center"/>
              <w:rPr>
                <w:b w:val="0"/>
                <w:noProof w:val="0"/>
                <w:sz w:val="20"/>
                <w:lang w:val="es-ES_tradnl"/>
              </w:rPr>
            </w:pPr>
            <w:r>
              <w:rPr>
                <w:noProof w:val="0"/>
                <w:sz w:val="20"/>
                <w:lang w:val="es-ES_tradnl"/>
              </w:rPr>
              <w:t>Motivo de Viaje</w:t>
            </w:r>
          </w:p>
        </w:tc>
        <w:tc>
          <w:tcPr>
            <w:tcW w:w="4142" w:type="dxa"/>
            <w:gridSpan w:val="11"/>
            <w:tcBorders>
              <w:top w:val="nil"/>
              <w:left w:val="nil"/>
              <w:bottom w:val="single" w:sz="18" w:space="0" w:color="auto"/>
              <w:right w:val="thickThinSmallGap" w:sz="24" w:space="0" w:color="auto"/>
            </w:tcBorders>
            <w:vAlign w:val="center"/>
          </w:tcPr>
          <w:p w:rsidR="008E1BEB" w:rsidRDefault="008E1BEB">
            <w:pPr>
              <w:pStyle w:val="Ttulo3"/>
              <w:rPr>
                <w:b w:val="0"/>
                <w:noProof w:val="0"/>
                <w:sz w:val="20"/>
                <w:lang w:val="es-ES_tradnl"/>
              </w:rPr>
            </w:pPr>
          </w:p>
        </w:tc>
      </w:tr>
      <w:tr w:rsidR="008E1BEB" w:rsidRPr="00F072F9" w:rsidTr="008B5DF3">
        <w:trPr>
          <w:cantSplit/>
          <w:trHeight w:val="281"/>
          <w:jc w:val="center"/>
        </w:trPr>
        <w:tc>
          <w:tcPr>
            <w:tcW w:w="1417" w:type="dxa"/>
            <w:tcBorders>
              <w:top w:val="single" w:sz="18" w:space="0" w:color="auto"/>
              <w:left w:val="thinThickSmallGap" w:sz="24" w:space="0" w:color="auto"/>
            </w:tcBorders>
          </w:tcPr>
          <w:p w:rsidR="008E1BEB" w:rsidRDefault="008E1BEB">
            <w:pPr>
              <w:jc w:val="center"/>
              <w:rPr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234670588"/>
              <w:placeholder>
                <w:docPart w:val="2F85D0838FBC401E948453037B78B24F"/>
              </w:placeholder>
            </w:sdtPr>
            <w:sdtEndPr/>
            <w:sdtContent>
              <w:p w:rsidR="008E1BEB" w:rsidRPr="00F072F9" w:rsidRDefault="008B5DF3" w:rsidP="008B5DF3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{</w:t>
                </w:r>
                <w:proofErr w:type="spellStart"/>
                <w:r w:rsidRPr="008B5DF3">
                  <w:rPr>
                    <w:rFonts w:ascii="Arial Narrow" w:hAnsi="Arial Narrow"/>
                    <w:sz w:val="22"/>
                    <w:szCs w:val="22"/>
                  </w:rPr>
                  <w:t>mothersName</w:t>
                </w:r>
                <w:proofErr w:type="spellEnd"/>
                <w:r>
                  <w:rPr>
                    <w:rFonts w:ascii="Arial Narrow" w:hAnsi="Arial Narrow"/>
                    <w:sz w:val="22"/>
                    <w:szCs w:val="22"/>
                  </w:rPr>
                  <w:t>}</w:t>
                </w:r>
              </w:p>
            </w:sdtContent>
          </w:sdt>
        </w:tc>
        <w:tc>
          <w:tcPr>
            <w:tcW w:w="1417" w:type="dxa"/>
            <w:gridSpan w:val="6"/>
            <w:tcBorders>
              <w:top w:val="single" w:sz="18" w:space="0" w:color="auto"/>
            </w:tcBorders>
          </w:tcPr>
          <w:p w:rsidR="008E1BEB" w:rsidRDefault="008E1BEB">
            <w:pPr>
              <w:jc w:val="center"/>
              <w:rPr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114760331"/>
              <w:placeholder>
                <w:docPart w:val="10FF198BC05141FC8DE02236BF266A10"/>
              </w:placeholder>
            </w:sdtPr>
            <w:sdtEndPr/>
            <w:sdtContent>
              <w:p w:rsidR="008E1BEB" w:rsidRPr="00F072F9" w:rsidRDefault="008B5DF3" w:rsidP="008B5DF3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 w:rsidRPr="008B5DF3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fathersName</w:t>
                </w:r>
                <w:proofErr w:type="spellEnd"/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  <w:tc>
          <w:tcPr>
            <w:tcW w:w="1199" w:type="dxa"/>
            <w:gridSpan w:val="6"/>
            <w:vMerge w:val="restart"/>
            <w:tcBorders>
              <w:top w:val="single" w:sz="18" w:space="0" w:color="auto"/>
            </w:tcBorders>
          </w:tcPr>
          <w:p w:rsidR="008E1BEB" w:rsidRDefault="008E1BEB">
            <w:pPr>
              <w:rPr>
                <w:sz w:val="20"/>
                <w:lang w:val="es-ES_tradnl"/>
              </w:rPr>
            </w:pPr>
          </w:p>
          <w:p w:rsidR="008E1BEB" w:rsidRDefault="008272BA">
            <w:pPr>
              <w:jc w:val="center"/>
              <w:rPr>
                <w:sz w:val="20"/>
                <w:lang w:val="es-ES_tradnl"/>
              </w:rPr>
            </w:pPr>
            <w:sdt>
              <w:sdtPr>
                <w:rPr>
                  <w:rFonts w:ascii="Arial Narrow" w:hAnsi="Arial Narrow"/>
                  <w:sz w:val="22"/>
                  <w:szCs w:val="22"/>
                </w:rPr>
                <w:id w:val="-617066461"/>
                <w:placeholder>
                  <w:docPart w:val="54BC4C0D900B4376B76A6D8C08A778F4"/>
                </w:placeholder>
                <w:text/>
              </w:sdtPr>
              <w:sdtEndPr/>
              <w:sdtContent>
                <w:r w:rsidR="0025079E" w:rsidRPr="0025079E">
                  <w:rPr>
                    <w:rFonts w:ascii="Arial Narrow" w:hAnsi="Arial Narrow"/>
                    <w:sz w:val="22"/>
                    <w:szCs w:val="22"/>
                  </w:rPr>
                  <w:t>${height}</w:t>
                </w:r>
              </w:sdtContent>
            </w:sdt>
            <w:r w:rsidR="004C521F">
              <w:rPr>
                <w:sz w:val="20"/>
                <w:lang w:val="es-ES_tradnl"/>
              </w:rPr>
              <w:t xml:space="preserve"> </w:t>
            </w:r>
            <w:r w:rsidR="008E1BEB" w:rsidRPr="0025079E">
              <w:rPr>
                <w:rFonts w:ascii="Arial Narrow" w:hAnsi="Arial Narrow"/>
                <w:sz w:val="22"/>
                <w:lang w:val="es-ES_tradnl"/>
              </w:rPr>
              <w:t>cm</w:t>
            </w:r>
          </w:p>
          <w:p w:rsidR="008E1BEB" w:rsidRDefault="008E1BEB">
            <w:pPr>
              <w:rPr>
                <w:b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Estatura</w:t>
            </w:r>
          </w:p>
        </w:tc>
        <w:tc>
          <w:tcPr>
            <w:tcW w:w="1417" w:type="dxa"/>
            <w:gridSpan w:val="4"/>
            <w:tcBorders>
              <w:top w:val="single" w:sz="18" w:space="0" w:color="auto"/>
              <w:bottom w:val="nil"/>
            </w:tcBorders>
          </w:tcPr>
          <w:p w:rsidR="008E1BEB" w:rsidRDefault="008E1BEB">
            <w:pPr>
              <w:pStyle w:val="Ttulo1"/>
              <w:jc w:val="left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Color Ojos</w:t>
            </w:r>
          </w:p>
        </w:tc>
        <w:tc>
          <w:tcPr>
            <w:tcW w:w="2616" w:type="dxa"/>
            <w:gridSpan w:val="10"/>
            <w:tcBorders>
              <w:top w:val="single" w:sz="18" w:space="0" w:color="auto"/>
              <w:bottom w:val="nil"/>
            </w:tcBorders>
          </w:tcPr>
          <w:p w:rsidR="008E1BEB" w:rsidRDefault="008E1BEB">
            <w:pPr>
              <w:pStyle w:val="Ttulo1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Color de la Piel</w:t>
            </w:r>
          </w:p>
        </w:tc>
        <w:tc>
          <w:tcPr>
            <w:tcW w:w="2616" w:type="dxa"/>
            <w:gridSpan w:val="6"/>
            <w:tcBorders>
              <w:top w:val="single" w:sz="18" w:space="0" w:color="auto"/>
              <w:bottom w:val="nil"/>
              <w:right w:val="thickThinSmallGap" w:sz="24" w:space="0" w:color="auto"/>
            </w:tcBorders>
          </w:tcPr>
          <w:p w:rsidR="008E1BEB" w:rsidRDefault="008E1BEB">
            <w:pPr>
              <w:pStyle w:val="Ttulo1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Color Cabello</w:t>
            </w:r>
          </w:p>
        </w:tc>
      </w:tr>
      <w:tr w:rsidR="008E1BEB" w:rsidTr="00D94022">
        <w:trPr>
          <w:cantSplit/>
          <w:trHeight w:val="334"/>
          <w:jc w:val="center"/>
        </w:trPr>
        <w:tc>
          <w:tcPr>
            <w:tcW w:w="2834" w:type="dxa"/>
            <w:gridSpan w:val="7"/>
            <w:vMerge w:val="restart"/>
            <w:tcBorders>
              <w:left w:val="thinThickSmallGap" w:sz="24" w:space="0" w:color="auto"/>
              <w:bottom w:val="nil"/>
            </w:tcBorders>
          </w:tcPr>
          <w:p w:rsidR="008E1BEB" w:rsidRDefault="008E1BEB">
            <w:pPr>
              <w:jc w:val="both"/>
              <w:rPr>
                <w:b/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8126F8">
              <w:rPr>
                <w:sz w:val="20"/>
                <w:lang w:val="es-ES_tradnl"/>
              </w:rPr>
              <w:t xml:space="preserve">    </w:t>
            </w:r>
            <w:r>
              <w:rPr>
                <w:b/>
                <w:sz w:val="20"/>
                <w:lang w:val="es-ES_tradnl"/>
              </w:rPr>
              <w:t xml:space="preserve">Padre </w:t>
            </w:r>
            <w:r w:rsidR="008126F8">
              <w:rPr>
                <w:b/>
                <w:sz w:val="20"/>
                <w:lang w:val="es-ES_tradnl"/>
              </w:rPr>
              <w:t xml:space="preserve">    </w:t>
            </w:r>
            <w:r>
              <w:rPr>
                <w:b/>
                <w:sz w:val="20"/>
                <w:lang w:val="es-ES_tradnl"/>
              </w:rPr>
              <w:t xml:space="preserve">             Madre</w:t>
            </w:r>
          </w:p>
          <w:p w:rsidR="008E1BEB" w:rsidRDefault="008E1BEB">
            <w:pPr>
              <w:jc w:val="both"/>
              <w:rPr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 xml:space="preserve">                </w:t>
            </w:r>
            <w:r w:rsidR="008126F8">
              <w:rPr>
                <w:b/>
                <w:sz w:val="20"/>
                <w:lang w:val="es-ES_tradnl"/>
              </w:rPr>
              <w:t xml:space="preserve">  </w:t>
            </w:r>
            <w:r>
              <w:rPr>
                <w:b/>
                <w:sz w:val="20"/>
                <w:lang w:val="es-ES_tradnl"/>
              </w:rPr>
              <w:t xml:space="preserve"> hijo de</w:t>
            </w:r>
          </w:p>
        </w:tc>
        <w:tc>
          <w:tcPr>
            <w:tcW w:w="1199" w:type="dxa"/>
            <w:gridSpan w:val="6"/>
            <w:vMerge/>
          </w:tcPr>
          <w:p w:rsidR="008E1BEB" w:rsidRDefault="008E1BEB">
            <w:pPr>
              <w:rPr>
                <w:sz w:val="20"/>
                <w:lang w:val="es-ES_tradnl"/>
              </w:rPr>
            </w:pPr>
          </w:p>
        </w:tc>
        <w:tc>
          <w:tcPr>
            <w:tcW w:w="1417" w:type="dxa"/>
            <w:gridSpan w:val="4"/>
            <w:tcBorders>
              <w:top w:val="nil"/>
              <w:bottom w:val="nil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1" allowOverlap="1" wp14:anchorId="4FBC4EA4" wp14:editId="0621BEB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4445</wp:posOffset>
                      </wp:positionV>
                      <wp:extent cx="186055" cy="190500"/>
                      <wp:effectExtent l="0" t="0" r="23495" b="19050"/>
                      <wp:wrapTight wrapText="bothSides">
                        <wp:wrapPolygon edited="0">
                          <wp:start x="0" y="0"/>
                          <wp:lineTo x="0" y="21600"/>
                          <wp:lineTo x="22116" y="21600"/>
                          <wp:lineTo x="22116" y="0"/>
                          <wp:lineTo x="0" y="0"/>
                        </wp:wrapPolygon>
                      </wp:wrapTight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05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C4EA4" id="Cuadro de texto 14" o:spid="_x0000_s1038" type="#_x0000_t202" style="position:absolute;margin-left:-3.45pt;margin-top:.35pt;width:14.65pt;height:1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${12}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Claros</w:t>
            </w:r>
          </w:p>
        </w:tc>
        <w:tc>
          <w:tcPr>
            <w:tcW w:w="1417" w:type="dxa"/>
            <w:gridSpan w:val="7"/>
            <w:tcBorders>
              <w:top w:val="nil"/>
              <w:bottom w:val="nil"/>
              <w:right w:val="nil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4FBC4EA4" wp14:editId="0621BEB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4445</wp:posOffset>
                      </wp:positionV>
                      <wp:extent cx="186055" cy="190500"/>
                      <wp:effectExtent l="0" t="0" r="23495" b="19050"/>
                      <wp:wrapTight wrapText="bothSides">
                        <wp:wrapPolygon edited="0">
                          <wp:start x="0" y="0"/>
                          <wp:lineTo x="0" y="21600"/>
                          <wp:lineTo x="22116" y="21600"/>
                          <wp:lineTo x="22116" y="0"/>
                          <wp:lineTo x="0" y="0"/>
                        </wp:wrapPolygon>
                      </wp:wrapTight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05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9222D0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15}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C4EA4" id="Cuadro de texto 17" o:spid="_x0000_s1039" type="#_x0000_t202" style="position:absolute;margin-left:-5.2pt;margin-top:.35pt;width:14.65pt;height:1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9222D0">
                              <w:rPr>
                                <w:rFonts w:ascii="Arial Narrow" w:hAnsi="Arial Narrow"/>
                                <w:sz w:val="22"/>
                              </w:rPr>
                              <w:t>15}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Blanca</w:t>
            </w:r>
          </w:p>
        </w:tc>
        <w:tc>
          <w:tcPr>
            <w:tcW w:w="1199" w:type="dxa"/>
            <w:gridSpan w:val="3"/>
            <w:tcBorders>
              <w:top w:val="nil"/>
              <w:left w:val="nil"/>
              <w:bottom w:val="nil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1" locked="0" layoutInCell="1" allowOverlap="1" wp14:anchorId="4FBC4EA4" wp14:editId="0621BEB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4445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9222D0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18}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C4EA4" id="Cuadro de texto 20" o:spid="_x0000_s1040" type="#_x0000_t202" style="position:absolute;margin-left:-5.35pt;margin-top:.35pt;width:15pt;height:15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9222D0">
                              <w:rPr>
                                <w:rFonts w:ascii="Arial Narrow" w:hAnsi="Arial Narrow"/>
                                <w:sz w:val="22"/>
                              </w:rPr>
                              <w:t>18}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Mulata</w:t>
            </w:r>
          </w:p>
        </w:tc>
        <w:tc>
          <w:tcPr>
            <w:tcW w:w="1308" w:type="dxa"/>
            <w:gridSpan w:val="5"/>
            <w:tcBorders>
              <w:top w:val="nil"/>
              <w:bottom w:val="nil"/>
              <w:right w:val="nil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1" locked="0" layoutInCell="1" allowOverlap="1" wp14:anchorId="4FBC4EA4" wp14:editId="0621BEB3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4445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9222D0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C4EA4" id="Cuadro de texto 22" o:spid="_x0000_s1041" type="#_x0000_t202" style="position:absolute;margin-left:-4.7pt;margin-top:.35pt;width:15pt;height:1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9222D0">
                              <w:rPr>
                                <w:rFonts w:ascii="Arial Narrow" w:hAnsi="Arial Narrow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Canoso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1" locked="0" layoutInCell="1" allowOverlap="1" wp14:anchorId="4FBC4EA4" wp14:editId="0621BEB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4445</wp:posOffset>
                      </wp:positionV>
                      <wp:extent cx="1908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8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9222D0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C4EA4" id="Cuadro de texto 25" o:spid="_x0000_s1042" type="#_x0000_t202" style="position:absolute;margin-left:-4.65pt;margin-top:.35pt;width:15pt;height:15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9222D0">
                              <w:rPr>
                                <w:rFonts w:ascii="Arial Narrow" w:hAnsi="Arial Narrow"/>
                                <w:sz w:val="22"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Rojo</w:t>
            </w:r>
          </w:p>
        </w:tc>
      </w:tr>
      <w:tr w:rsidR="008E1BEB" w:rsidTr="00D94022">
        <w:trPr>
          <w:cantSplit/>
          <w:trHeight w:val="373"/>
          <w:jc w:val="center"/>
        </w:trPr>
        <w:tc>
          <w:tcPr>
            <w:tcW w:w="2834" w:type="dxa"/>
            <w:gridSpan w:val="7"/>
            <w:vMerge/>
            <w:tcBorders>
              <w:left w:val="thinThickSmallGap" w:sz="24" w:space="0" w:color="auto"/>
              <w:bottom w:val="single" w:sz="18" w:space="0" w:color="auto"/>
            </w:tcBorders>
          </w:tcPr>
          <w:p w:rsidR="008E1BEB" w:rsidRDefault="008E1BEB">
            <w:pPr>
              <w:rPr>
                <w:sz w:val="20"/>
                <w:lang w:val="es-ES_tradnl"/>
              </w:rPr>
            </w:pPr>
          </w:p>
        </w:tc>
        <w:tc>
          <w:tcPr>
            <w:tcW w:w="1199" w:type="dxa"/>
            <w:gridSpan w:val="6"/>
            <w:vMerge/>
            <w:tcBorders>
              <w:bottom w:val="single" w:sz="18" w:space="0" w:color="auto"/>
            </w:tcBorders>
          </w:tcPr>
          <w:p w:rsidR="008E1BEB" w:rsidRDefault="008E1BEB">
            <w:pPr>
              <w:rPr>
                <w:sz w:val="20"/>
                <w:lang w:val="es-ES_tradnl"/>
              </w:rPr>
            </w:pPr>
          </w:p>
        </w:tc>
        <w:tc>
          <w:tcPr>
            <w:tcW w:w="1417" w:type="dxa"/>
            <w:gridSpan w:val="4"/>
            <w:tcBorders>
              <w:top w:val="nil"/>
              <w:bottom w:val="nil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1" allowOverlap="1" wp14:anchorId="4FBC4EA4" wp14:editId="0621BEB3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5715</wp:posOffset>
                      </wp:positionV>
                      <wp:extent cx="1908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8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C4EA4" id="Cuadro de texto 15" o:spid="_x0000_s1043" type="#_x0000_t202" style="position:absolute;margin-left:-3.4pt;margin-top:.45pt;width:15pt;height:1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${13}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 xml:space="preserve">Negros </w:t>
            </w:r>
          </w:p>
        </w:tc>
        <w:tc>
          <w:tcPr>
            <w:tcW w:w="1417" w:type="dxa"/>
            <w:gridSpan w:val="7"/>
            <w:tcBorders>
              <w:top w:val="nil"/>
              <w:bottom w:val="nil"/>
              <w:right w:val="nil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4FBC4EA4" wp14:editId="0621BEB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5715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9222D0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16}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C4EA4" id="Cuadro de texto 18" o:spid="_x0000_s1044" type="#_x0000_t202" style="position:absolute;margin-left:-5.2pt;margin-top:.45pt;width:15pt;height:1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9222D0">
                              <w:rPr>
                                <w:rFonts w:ascii="Arial Narrow" w:hAnsi="Arial Narrow"/>
                                <w:sz w:val="22"/>
                              </w:rPr>
                              <w:t>16}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Negra</w:t>
            </w:r>
          </w:p>
        </w:tc>
        <w:tc>
          <w:tcPr>
            <w:tcW w:w="1199" w:type="dxa"/>
            <w:gridSpan w:val="3"/>
            <w:tcBorders>
              <w:top w:val="nil"/>
              <w:left w:val="nil"/>
              <w:bottom w:val="nil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1" locked="0" layoutInCell="1" allowOverlap="1" wp14:anchorId="4FBC4EA4" wp14:editId="0621BEB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5715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9222D0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19}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C4EA4" id="Cuadro de texto 21" o:spid="_x0000_s1045" type="#_x0000_t202" style="position:absolute;margin-left:-5.35pt;margin-top:.45pt;width:15pt;height:15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9222D0">
                              <w:rPr>
                                <w:rFonts w:ascii="Arial Narrow" w:hAnsi="Arial Narrow"/>
                                <w:sz w:val="22"/>
                              </w:rPr>
                              <w:t>19}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Albina</w:t>
            </w:r>
          </w:p>
        </w:tc>
        <w:tc>
          <w:tcPr>
            <w:tcW w:w="1308" w:type="dxa"/>
            <w:gridSpan w:val="5"/>
            <w:tcBorders>
              <w:top w:val="nil"/>
              <w:bottom w:val="nil"/>
              <w:right w:val="nil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1" locked="0" layoutInCell="1" allowOverlap="1" wp14:anchorId="4FBC4EA4" wp14:editId="0621BEB3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5715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9222D0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C4EA4" id="Cuadro de texto 23" o:spid="_x0000_s1046" type="#_x0000_t202" style="position:absolute;margin-left:-4.7pt;margin-top:.45pt;width:15pt;height:1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9222D0">
                              <w:rPr>
                                <w:rFonts w:ascii="Arial Narrow" w:hAnsi="Arial Narrow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1}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Castaño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1" locked="0" layoutInCell="1" allowOverlap="1" wp14:anchorId="4FBC4EA4" wp14:editId="0621BEB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5715</wp:posOffset>
                      </wp:positionV>
                      <wp:extent cx="1908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8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9222D0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C4EA4" id="Cuadro de texto 26" o:spid="_x0000_s1047" type="#_x0000_t202" style="position:absolute;margin-left:-4.65pt;margin-top:.45pt;width:15pt;height:1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9222D0">
                              <w:rPr>
                                <w:rFonts w:ascii="Arial Narrow" w:hAnsi="Arial Narrow"/>
                                <w:sz w:val="22"/>
                              </w:rPr>
                              <w:t>24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Rubio</w:t>
            </w:r>
          </w:p>
        </w:tc>
      </w:tr>
      <w:tr w:rsidR="008E1BEB" w:rsidTr="00D94022">
        <w:trPr>
          <w:cantSplit/>
          <w:trHeight w:val="709"/>
          <w:jc w:val="center"/>
        </w:trPr>
        <w:tc>
          <w:tcPr>
            <w:tcW w:w="4033" w:type="dxa"/>
            <w:gridSpan w:val="13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</w:tcBorders>
          </w:tcPr>
          <w:p w:rsidR="008E1BEB" w:rsidRDefault="008E1BEB">
            <w:pPr>
              <w:pStyle w:val="Textoindependiente2"/>
              <w:rPr>
                <w:noProof w:val="0"/>
                <w:lang w:val="es-ES_tradnl"/>
              </w:rPr>
            </w:pPr>
          </w:p>
          <w:bookmarkStart w:id="0" w:name="Texto12"/>
          <w:p w:rsidR="008E1BEB" w:rsidRDefault="008272BA">
            <w:pPr>
              <w:pStyle w:val="Textoindependiente2"/>
              <w:jc w:val="center"/>
              <w:rPr>
                <w:noProof w:val="0"/>
                <w:lang w:val="es-ES_tradnl"/>
              </w:rPr>
            </w:pPr>
            <w:sdt>
              <w:sdtPr>
                <w:rPr>
                  <w:rFonts w:ascii="Arial Narrow" w:hAnsi="Arial Narrow"/>
                  <w:b w:val="0"/>
                  <w:noProof w:val="0"/>
                  <w:sz w:val="22"/>
                  <w:lang w:val="es-ES_tradnl"/>
                </w:rPr>
                <w:id w:val="182199597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5079E" w:rsidRPr="0025079E">
                  <w:rPr>
                    <w:rFonts w:ascii="Arial Narrow" w:hAnsi="Arial Narrow"/>
                    <w:b w:val="0"/>
                    <w:noProof w:val="0"/>
                    <w:sz w:val="22"/>
                    <w:lang w:val="es-ES_tradnl"/>
                  </w:rPr>
                  <w:t>${</w:t>
                </w:r>
                <w:proofErr w:type="spellStart"/>
                <w:r w:rsidR="0025079E" w:rsidRPr="0025079E">
                  <w:rPr>
                    <w:rFonts w:ascii="Arial Narrow" w:hAnsi="Arial Narrow"/>
                    <w:b w:val="0"/>
                    <w:noProof w:val="0"/>
                    <w:sz w:val="22"/>
                    <w:lang w:val="es-ES_tradnl"/>
                  </w:rPr>
                  <w:t>pvs</w:t>
                </w:r>
                <w:proofErr w:type="spellEnd"/>
                <w:r w:rsidR="0025079E" w:rsidRPr="0025079E">
                  <w:rPr>
                    <w:rFonts w:ascii="Arial Narrow" w:hAnsi="Arial Narrow"/>
                    <w:b w:val="0"/>
                    <w:noProof w:val="0"/>
                    <w:sz w:val="22"/>
                    <w:lang w:val="es-ES_tradnl"/>
                  </w:rPr>
                  <w:t>}</w:t>
                </w:r>
              </w:sdtContent>
            </w:sdt>
            <w:r w:rsidR="008E1BEB">
              <w:rPr>
                <w:noProof w:val="0"/>
                <w:lang w:val="es-ES_tradnl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="008E1BEB">
              <w:rPr>
                <w:noProof w:val="0"/>
                <w:lang w:val="es-ES_tradnl"/>
              </w:rPr>
              <w:instrText xml:space="preserve"> FORMTEXT </w:instrText>
            </w:r>
            <w:r>
              <w:rPr>
                <w:noProof w:val="0"/>
                <w:lang w:val="es-ES_tradnl"/>
              </w:rPr>
            </w:r>
            <w:r>
              <w:rPr>
                <w:noProof w:val="0"/>
                <w:lang w:val="es-ES_tradnl"/>
              </w:rPr>
              <w:fldChar w:fldCharType="separate"/>
            </w:r>
            <w:r w:rsidR="008E1BEB">
              <w:rPr>
                <w:noProof w:val="0"/>
                <w:lang w:val="es-ES_tradnl"/>
              </w:rPr>
              <w:fldChar w:fldCharType="end"/>
            </w:r>
            <w:bookmarkEnd w:id="0"/>
          </w:p>
          <w:p w:rsidR="008E1BEB" w:rsidRDefault="008E1BEB">
            <w:pPr>
              <w:rPr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 xml:space="preserve">            Características Especiales </w:t>
            </w:r>
          </w:p>
        </w:tc>
        <w:tc>
          <w:tcPr>
            <w:tcW w:w="1417" w:type="dxa"/>
            <w:gridSpan w:val="4"/>
            <w:tcBorders>
              <w:top w:val="nil"/>
              <w:bottom w:val="single" w:sz="18" w:space="0" w:color="auto"/>
            </w:tcBorders>
          </w:tcPr>
          <w:p w:rsidR="008E1BEB" w:rsidRDefault="009222D0">
            <w:pPr>
              <w:pStyle w:val="Ttulo1"/>
              <w:jc w:val="left"/>
              <w:rPr>
                <w:b w:val="0"/>
                <w:noProof w:val="0"/>
                <w:lang w:val="es-ES_tradnl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5E21B9B5" wp14:editId="4EDE4B97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-4445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1B9B5" id="Cuadro de texto 16" o:spid="_x0000_s1048" type="#_x0000_t202" style="position:absolute;margin-left:-3.45pt;margin-top:-.35pt;width:15pt;height:15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${14}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b w:val="0"/>
                <w:noProof w:val="0"/>
                <w:lang w:val="es-ES_tradnl"/>
              </w:rPr>
              <w:t>Pardos</w:t>
            </w:r>
          </w:p>
          <w:p w:rsidR="008E1BEB" w:rsidRDefault="008E1BEB">
            <w:pPr>
              <w:rPr>
                <w:sz w:val="20"/>
                <w:lang w:val="es-ES_tradnl"/>
              </w:rPr>
            </w:pPr>
          </w:p>
        </w:tc>
        <w:tc>
          <w:tcPr>
            <w:tcW w:w="1417" w:type="dxa"/>
            <w:gridSpan w:val="7"/>
            <w:tcBorders>
              <w:top w:val="nil"/>
              <w:bottom w:val="single" w:sz="18" w:space="0" w:color="auto"/>
              <w:right w:val="nil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1" locked="0" layoutInCell="1" allowOverlap="1" wp14:anchorId="30BB6D43" wp14:editId="215B673A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635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9222D0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17}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B6D43" id="Cuadro de texto 19" o:spid="_x0000_s1049" type="#_x0000_t202" style="position:absolute;margin-left:-5.2pt;margin-top:.05pt;width:15pt;height:1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9222D0">
                              <w:rPr>
                                <w:rFonts w:ascii="Arial Narrow" w:hAnsi="Arial Narrow"/>
                                <w:sz w:val="22"/>
                              </w:rPr>
                              <w:t>17}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Amarilla</w:t>
            </w:r>
          </w:p>
        </w:tc>
        <w:tc>
          <w:tcPr>
            <w:tcW w:w="1199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8E1BEB" w:rsidRDefault="008E1BEB">
            <w:pPr>
              <w:rPr>
                <w:sz w:val="20"/>
                <w:lang w:val="es-ES_tradnl"/>
              </w:rPr>
            </w:pPr>
          </w:p>
        </w:tc>
        <w:tc>
          <w:tcPr>
            <w:tcW w:w="1308" w:type="dxa"/>
            <w:gridSpan w:val="5"/>
            <w:tcBorders>
              <w:top w:val="nil"/>
              <w:bottom w:val="single" w:sz="18" w:space="0" w:color="auto"/>
              <w:right w:val="nil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1" locked="0" layoutInCell="1" allowOverlap="1" wp14:anchorId="4A93E546" wp14:editId="26CF9A07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635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9222D0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3E546" id="Cuadro de texto 24" o:spid="_x0000_s1050" type="#_x0000_t202" style="position:absolute;margin-left:-4.7pt;margin-top:.05pt;width:15pt;height:15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9222D0">
                              <w:rPr>
                                <w:rFonts w:ascii="Arial Narrow" w:hAnsi="Arial Narrow"/>
                                <w:sz w:val="22"/>
                              </w:rPr>
                              <w:t>22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Negro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8" w:space="0" w:color="auto"/>
              <w:right w:val="thickThinSmallGap" w:sz="24" w:space="0" w:color="auto"/>
            </w:tcBorders>
          </w:tcPr>
          <w:p w:rsidR="008E1BEB" w:rsidRDefault="004D3088">
            <w:pPr>
              <w:rPr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4FBC4EA4" wp14:editId="0621BEB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635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D3088" w:rsidRDefault="004D308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</w:t>
                                  </w:r>
                                  <w:r w:rsidR="009222D0"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C4EA4" id="Cuadro de texto 27" o:spid="_x0000_s1051" type="#_x0000_t202" style="position:absolute;margin-left:-4.65pt;margin-top:.05pt;width:15pt;height:15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" fillcolor="white [3201]" strokeweight=".5pt">
                      <v:textbox inset="0,0,0,0">
                        <w:txbxContent>
                          <w:p w:rsidR="004D3088" w:rsidRDefault="004D308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 w:rsidR="009222D0">
                              <w:rPr>
                                <w:rFonts w:ascii="Arial Narrow" w:hAnsi="Arial Narrow"/>
                                <w:sz w:val="22"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E1BEB">
              <w:rPr>
                <w:sz w:val="20"/>
                <w:lang w:val="es-ES_tradnl"/>
              </w:rPr>
              <w:t>Otros</w:t>
            </w:r>
          </w:p>
        </w:tc>
      </w:tr>
      <w:tr w:rsidR="008E1BEB" w:rsidRPr="001A136A" w:rsidTr="00D94022">
        <w:trPr>
          <w:cantSplit/>
          <w:trHeight w:val="460"/>
          <w:jc w:val="center"/>
        </w:trPr>
        <w:tc>
          <w:tcPr>
            <w:tcW w:w="2080" w:type="dxa"/>
            <w:gridSpan w:val="4"/>
            <w:tcBorders>
              <w:top w:val="single" w:sz="18" w:space="0" w:color="auto"/>
              <w:left w:val="thinThickSmallGap" w:sz="24" w:space="0" w:color="auto"/>
              <w:right w:val="nil"/>
            </w:tcBorders>
            <w:vAlign w:val="center"/>
          </w:tcPr>
          <w:p w:rsidR="008E1BEB" w:rsidRDefault="008E1BEB">
            <w:pPr>
              <w:jc w:val="center"/>
              <w:rPr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1611086909"/>
              <w:placeholder>
                <w:docPart w:val="64B69DF2284B41E1A67AF8A453AC8913"/>
              </w:placeholder>
            </w:sdtPr>
            <w:sdtEndPr/>
            <w:sdtContent>
              <w:p w:rsidR="008E1BEB" w:rsidRPr="001A136A" w:rsidRDefault="0025079E" w:rsidP="0025079E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{</w:t>
                </w:r>
                <w:proofErr w:type="spellStart"/>
                <w:r w:rsidRPr="0025079E">
                  <w:rPr>
                    <w:rFonts w:ascii="Arial Narrow" w:hAnsi="Arial Narrow"/>
                    <w:sz w:val="22"/>
                    <w:szCs w:val="22"/>
                  </w:rPr>
                  <w:t>countryBirth</w:t>
                </w:r>
                <w:proofErr w:type="spellEnd"/>
                <w:r>
                  <w:rPr>
                    <w:rFonts w:ascii="Arial Narrow" w:hAnsi="Arial Narrow"/>
                    <w:sz w:val="22"/>
                    <w:szCs w:val="22"/>
                  </w:rPr>
                  <w:t>}</w:t>
                </w:r>
              </w:p>
            </w:sdtContent>
          </w:sdt>
        </w:tc>
        <w:tc>
          <w:tcPr>
            <w:tcW w:w="1960" w:type="dxa"/>
            <w:gridSpan w:val="10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772095661"/>
              <w:placeholder>
                <w:docPart w:val="5136F6D39D844ECFB5C15C447FDB49E0"/>
              </w:placeholder>
            </w:sdtPr>
            <w:sdtEndPr/>
            <w:sdtContent>
              <w:p w:rsidR="008E1BEB" w:rsidRPr="001A136A" w:rsidRDefault="0025079E" w:rsidP="0025079E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 w:rsidRPr="0025079E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stateBirth</w:t>
                </w:r>
                <w:proofErr w:type="spellEnd"/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  <w:tc>
          <w:tcPr>
            <w:tcW w:w="2400" w:type="dxa"/>
            <w:gridSpan w:val="7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624317771"/>
              <w:placeholder>
                <w:docPart w:val="D00EF53F7B8343ACBD8E53722F1800AF"/>
              </w:placeholder>
            </w:sdtPr>
            <w:sdtEndPr/>
            <w:sdtContent>
              <w:p w:rsidR="008E1BEB" w:rsidRPr="001A136A" w:rsidRDefault="0025079E" w:rsidP="0025079E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{</w:t>
                </w:r>
                <w:proofErr w:type="spellStart"/>
                <w:r w:rsidRPr="0025079E">
                  <w:rPr>
                    <w:rFonts w:ascii="Arial Narrow" w:hAnsi="Arial Narrow"/>
                    <w:sz w:val="22"/>
                    <w:szCs w:val="22"/>
                  </w:rPr>
                  <w:t>cityBirth</w:t>
                </w:r>
                <w:proofErr w:type="spellEnd"/>
                <w:r>
                  <w:rPr>
                    <w:rFonts w:ascii="Arial Narrow" w:hAnsi="Arial Narrow"/>
                    <w:sz w:val="22"/>
                    <w:szCs w:val="22"/>
                  </w:rPr>
                  <w:t>}</w:t>
                </w:r>
              </w:p>
            </w:sdtContent>
          </w:sdt>
        </w:tc>
        <w:tc>
          <w:tcPr>
            <w:tcW w:w="2520" w:type="dxa"/>
            <w:gridSpan w:val="9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</w:p>
          <w:bookmarkStart w:id="1" w:name="Texto17"/>
          <w:p w:rsidR="008E1BEB" w:rsidRPr="001A136A" w:rsidRDefault="008272BA" w:rsidP="0025079E">
            <w:pPr>
              <w:jc w:val="center"/>
              <w:rPr>
                <w:rFonts w:ascii="Arial Narrow" w:hAnsi="Arial Narrow"/>
                <w:sz w:val="22"/>
                <w:szCs w:val="22"/>
                <w:lang w:val="es-ES_tradnl"/>
              </w:rPr>
            </w:pPr>
            <w:sdt>
              <w:sdtPr>
                <w:rPr>
                  <w:rFonts w:ascii="Arial Narrow" w:hAnsi="Arial Narrow"/>
                  <w:sz w:val="22"/>
                  <w:szCs w:val="22"/>
                  <w:lang w:val="es-ES_tradnl"/>
                </w:rPr>
                <w:id w:val="165525922"/>
                <w:placeholder>
                  <w:docPart w:val="730BEDE45B7D43958305EA46C265F1B2"/>
                </w:placeholder>
              </w:sdtPr>
              <w:sdtEndPr/>
              <w:sdtContent>
                <w:r w:rsidR="0025079E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</w:t>
                </w:r>
                <w:r w:rsidR="0025079E">
                  <w:rPr>
                    <w:rFonts w:ascii="Arial Narrow" w:hAnsi="Arial Narrow"/>
                    <w:sz w:val="22"/>
                    <w:szCs w:val="22"/>
                  </w:rPr>
                  <w:t>{</w:t>
                </w:r>
                <w:proofErr w:type="spellStart"/>
                <w:r w:rsidR="0025079E" w:rsidRPr="0025079E">
                  <w:rPr>
                    <w:rFonts w:ascii="Arial Narrow" w:hAnsi="Arial Narrow"/>
                    <w:sz w:val="22"/>
                    <w:szCs w:val="22"/>
                  </w:rPr>
                  <w:t>foreignCityBirth</w:t>
                </w:r>
                <w:proofErr w:type="spellEnd"/>
                <w:r w:rsidR="0025079E">
                  <w:rPr>
                    <w:rFonts w:ascii="Arial Narrow" w:hAnsi="Arial Narrow"/>
                    <w:sz w:val="22"/>
                    <w:szCs w:val="22"/>
                  </w:rPr>
                  <w:t>}</w:t>
                </w:r>
              </w:sdtContent>
            </w:sdt>
            <w:r w:rsidR="008E1BEB">
              <w:rPr>
                <w:rFonts w:ascii="Arial Narrow" w:hAnsi="Arial Narrow"/>
                <w:lang w:val="es-ES_tradnl"/>
              </w:rPr>
              <w:fldChar w:fldCharType="begin">
                <w:ffData>
                  <w:name w:val="Texto17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8E1BEB">
              <w:rPr>
                <w:rFonts w:ascii="Arial Narrow" w:hAnsi="Arial Narrow"/>
                <w:lang w:val="es-ES_tradnl"/>
              </w:rPr>
              <w:instrText xml:space="preserve"> FORMTEXT </w:instrText>
            </w:r>
            <w:r>
              <w:rPr>
                <w:rFonts w:ascii="Arial Narrow" w:hAnsi="Arial Narrow"/>
                <w:lang w:val="es-ES_tradnl"/>
              </w:rPr>
            </w:r>
            <w:r>
              <w:rPr>
                <w:rFonts w:ascii="Arial Narrow" w:hAnsi="Arial Narrow"/>
                <w:lang w:val="es-ES_tradnl"/>
              </w:rPr>
              <w:fldChar w:fldCharType="separate"/>
            </w:r>
            <w:r w:rsidR="008E1BEB">
              <w:rPr>
                <w:rFonts w:ascii="Arial Narrow" w:hAnsi="Arial Narrow"/>
                <w:lang w:val="es-ES_tradnl"/>
              </w:rPr>
              <w:fldChar w:fldCharType="end"/>
            </w:r>
            <w:bookmarkEnd w:id="1"/>
          </w:p>
        </w:tc>
        <w:tc>
          <w:tcPr>
            <w:tcW w:w="1722" w:type="dxa"/>
            <w:gridSpan w:val="3"/>
            <w:tcBorders>
              <w:top w:val="single" w:sz="18" w:space="0" w:color="auto"/>
              <w:left w:val="nil"/>
              <w:right w:val="thickThinSmallGap" w:sz="24" w:space="0" w:color="auto"/>
            </w:tcBorders>
            <w:vAlign w:val="center"/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135917036"/>
              <w:placeholder>
                <w:docPart w:val="D453F6E7D0A242D391A35731E5DE5557"/>
              </w:placeholder>
            </w:sdtPr>
            <w:sdtEndPr/>
            <w:sdtContent>
              <w:p w:rsidR="008E1BEB" w:rsidRPr="001A136A" w:rsidRDefault="0025079E" w:rsidP="0025079E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{</w:t>
                </w:r>
                <w:r w:rsidRPr="0025079E">
                  <w:rPr>
                    <w:rFonts w:ascii="Arial Narrow" w:hAnsi="Arial Narrow"/>
                    <w:sz w:val="22"/>
                    <w:szCs w:val="22"/>
                  </w:rPr>
                  <w:t>citizenship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}</w:t>
                </w:r>
              </w:p>
            </w:sdtContent>
          </w:sdt>
        </w:tc>
      </w:tr>
      <w:tr w:rsidR="008E1BEB" w:rsidRPr="001A136A" w:rsidTr="00D94022">
        <w:trPr>
          <w:cantSplit/>
          <w:trHeight w:val="440"/>
          <w:jc w:val="center"/>
        </w:trPr>
        <w:tc>
          <w:tcPr>
            <w:tcW w:w="2080" w:type="dxa"/>
            <w:gridSpan w:val="4"/>
            <w:tcBorders>
              <w:left w:val="thinThickSmallGap" w:sz="24" w:space="0" w:color="auto"/>
              <w:bottom w:val="single" w:sz="18" w:space="0" w:color="auto"/>
              <w:right w:val="nil"/>
            </w:tcBorders>
            <w:vAlign w:val="center"/>
          </w:tcPr>
          <w:p w:rsidR="008E1BEB" w:rsidRDefault="008E1BEB">
            <w:pPr>
              <w:pStyle w:val="Ttulo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     País Nacimiento</w:t>
            </w:r>
          </w:p>
          <w:p w:rsidR="008E1BEB" w:rsidRDefault="008E1BEB">
            <w:pPr>
              <w:pStyle w:val="Ttulo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  </w:t>
            </w:r>
          </w:p>
        </w:tc>
        <w:tc>
          <w:tcPr>
            <w:tcW w:w="1960" w:type="dxa"/>
            <w:gridSpan w:val="10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8E1BEB" w:rsidRDefault="008E1BEB">
            <w:pPr>
              <w:pStyle w:val="Ttulo2"/>
              <w:ind w:left="49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Provincia</w:t>
            </w:r>
          </w:p>
          <w:p w:rsidR="008E1BEB" w:rsidRDefault="008E1BEB">
            <w:pPr>
              <w:pStyle w:val="Ttulo2"/>
              <w:rPr>
                <w:noProof w:val="0"/>
                <w:lang w:val="es-ES_tradnl"/>
              </w:rPr>
            </w:pPr>
          </w:p>
        </w:tc>
        <w:tc>
          <w:tcPr>
            <w:tcW w:w="2400" w:type="dxa"/>
            <w:gridSpan w:val="7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8E1BEB" w:rsidRDefault="008E1BEB">
            <w:pPr>
              <w:pStyle w:val="Ttulo2"/>
              <w:ind w:left="49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Municipio/Ciudad</w:t>
            </w:r>
          </w:p>
          <w:p w:rsidR="008E1BEB" w:rsidRDefault="008E1BEB">
            <w:pPr>
              <w:pStyle w:val="Ttulo2"/>
              <w:rPr>
                <w:noProof w:val="0"/>
                <w:lang w:val="es-ES_tradnl"/>
              </w:rPr>
            </w:pPr>
          </w:p>
        </w:tc>
        <w:tc>
          <w:tcPr>
            <w:tcW w:w="2520" w:type="dxa"/>
            <w:gridSpan w:val="9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8E1BEB" w:rsidRDefault="008E1BEB">
            <w:pPr>
              <w:pStyle w:val="Ttulo2"/>
              <w:ind w:left="19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Ciudad en el extranjero</w:t>
            </w:r>
          </w:p>
          <w:p w:rsidR="008E1BEB" w:rsidRDefault="008E1BEB">
            <w:pPr>
              <w:pStyle w:val="Ttulo2"/>
              <w:rPr>
                <w:noProof w:val="0"/>
                <w:lang w:val="es-ES_tradnl"/>
              </w:rPr>
            </w:pPr>
          </w:p>
        </w:tc>
        <w:tc>
          <w:tcPr>
            <w:tcW w:w="1722" w:type="dxa"/>
            <w:gridSpan w:val="3"/>
            <w:tcBorders>
              <w:left w:val="nil"/>
              <w:bottom w:val="single" w:sz="18" w:space="0" w:color="auto"/>
              <w:right w:val="thickThinSmallGap" w:sz="24" w:space="0" w:color="auto"/>
            </w:tcBorders>
            <w:vAlign w:val="center"/>
          </w:tcPr>
          <w:p w:rsidR="008E1BEB" w:rsidRDefault="008E1BEB">
            <w:pPr>
              <w:pStyle w:val="Ttulo2"/>
              <w:ind w:left="23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Ciudadanía                   </w:t>
            </w:r>
          </w:p>
          <w:p w:rsidR="008E1BEB" w:rsidRDefault="008E1BEB">
            <w:pPr>
              <w:pStyle w:val="Ttulo2"/>
              <w:rPr>
                <w:noProof w:val="0"/>
                <w:lang w:val="es-ES_tradnl"/>
              </w:rPr>
            </w:pPr>
          </w:p>
        </w:tc>
      </w:tr>
      <w:tr w:rsidR="008E1BEB" w:rsidRPr="00D15DB8" w:rsidTr="00D94022">
        <w:trPr>
          <w:cantSplit/>
          <w:trHeight w:val="370"/>
          <w:jc w:val="center"/>
        </w:trPr>
        <w:tc>
          <w:tcPr>
            <w:tcW w:w="4480" w:type="dxa"/>
            <w:gridSpan w:val="15"/>
            <w:tcBorders>
              <w:top w:val="single" w:sz="18" w:space="0" w:color="auto"/>
              <w:left w:val="thinThickSmallGap" w:sz="24" w:space="0" w:color="auto"/>
              <w:right w:val="nil"/>
            </w:tcBorders>
            <w:vAlign w:val="center"/>
          </w:tcPr>
          <w:p w:rsidR="008E1BEB" w:rsidRDefault="008E1BEB">
            <w:pPr>
              <w:jc w:val="center"/>
              <w:rPr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1662124854"/>
              <w:placeholder>
                <w:docPart w:val="76E62F949B76462E864A613342B33906"/>
              </w:placeholder>
            </w:sdtPr>
            <w:sdtEndPr/>
            <w:sdtContent>
              <w:p w:rsidR="008E1BEB" w:rsidRPr="001A136A" w:rsidRDefault="0025079E" w:rsidP="0025079E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{</w:t>
                </w:r>
                <w:proofErr w:type="spellStart"/>
                <w:r w:rsidRPr="0025079E">
                  <w:rPr>
                    <w:rFonts w:ascii="Arial Narrow" w:hAnsi="Arial Narrow"/>
                    <w:sz w:val="22"/>
                    <w:szCs w:val="22"/>
                  </w:rPr>
                  <w:t>workersOccupation</w:t>
                </w:r>
                <w:proofErr w:type="spellEnd"/>
                <w:r>
                  <w:rPr>
                    <w:rFonts w:ascii="Arial Narrow" w:hAnsi="Arial Narrow"/>
                    <w:sz w:val="22"/>
                    <w:szCs w:val="22"/>
                  </w:rPr>
                  <w:t>}</w:t>
                </w:r>
              </w:p>
            </w:sdtContent>
          </w:sdt>
        </w:tc>
        <w:tc>
          <w:tcPr>
            <w:tcW w:w="6202" w:type="dxa"/>
            <w:gridSpan w:val="18"/>
            <w:tcBorders>
              <w:top w:val="single" w:sz="18" w:space="0" w:color="auto"/>
              <w:left w:val="nil"/>
              <w:right w:val="thickThinSmallGap" w:sz="24" w:space="0" w:color="auto"/>
            </w:tcBorders>
            <w:vAlign w:val="center"/>
          </w:tcPr>
          <w:p w:rsidR="008E1BEB" w:rsidRDefault="008E1BEB">
            <w:pPr>
              <w:jc w:val="center"/>
              <w:rPr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406459812"/>
              <w:placeholder>
                <w:docPart w:val="842DB81D5E7F4D14BC1011FD74AA2D89"/>
              </w:placeholder>
            </w:sdtPr>
            <w:sdtEndPr/>
            <w:sdtContent>
              <w:p w:rsidR="008E1BEB" w:rsidRPr="001A136A" w:rsidRDefault="0025079E" w:rsidP="0025079E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 xml:space="preserve">Universidad de </w:t>
                </w:r>
                <w:proofErr w:type="spellStart"/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Camag</w:t>
                </w:r>
                <w:r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üey</w:t>
                </w:r>
                <w:proofErr w:type="spellEnd"/>
              </w:p>
            </w:sdtContent>
          </w:sdt>
        </w:tc>
      </w:tr>
      <w:tr w:rsidR="008E1BEB" w:rsidTr="00D94022">
        <w:trPr>
          <w:cantSplit/>
          <w:trHeight w:val="437"/>
          <w:jc w:val="center"/>
        </w:trPr>
        <w:tc>
          <w:tcPr>
            <w:tcW w:w="4480" w:type="dxa"/>
            <w:gridSpan w:val="15"/>
            <w:tcBorders>
              <w:left w:val="thinThickSmallGap" w:sz="24" w:space="0" w:color="auto"/>
              <w:bottom w:val="single" w:sz="18" w:space="0" w:color="auto"/>
              <w:right w:val="nil"/>
            </w:tcBorders>
            <w:vAlign w:val="center"/>
          </w:tcPr>
          <w:p w:rsidR="008E1BEB" w:rsidRDefault="008E1BEB">
            <w:pPr>
              <w:pStyle w:val="Ttulo2"/>
              <w:jc w:val="cente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Profesión</w:t>
            </w:r>
          </w:p>
        </w:tc>
        <w:tc>
          <w:tcPr>
            <w:tcW w:w="6202" w:type="dxa"/>
            <w:gridSpan w:val="18"/>
            <w:tcBorders>
              <w:left w:val="nil"/>
              <w:bottom w:val="single" w:sz="18" w:space="0" w:color="auto"/>
              <w:right w:val="thickThinSmallGap" w:sz="24" w:space="0" w:color="auto"/>
            </w:tcBorders>
            <w:vAlign w:val="center"/>
          </w:tcPr>
          <w:p w:rsidR="008E1BEB" w:rsidRDefault="008E1BEB" w:rsidP="00D94022">
            <w:pPr>
              <w:pStyle w:val="Ttulo2"/>
              <w:ind w:left="175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Lugar de Trabajo</w:t>
            </w:r>
          </w:p>
        </w:tc>
      </w:tr>
      <w:tr w:rsidR="008E1BEB" w:rsidRPr="001A136A" w:rsidTr="00D94022">
        <w:trPr>
          <w:cantSplit/>
          <w:trHeight w:val="420"/>
          <w:jc w:val="center"/>
        </w:trPr>
        <w:tc>
          <w:tcPr>
            <w:tcW w:w="2200" w:type="dxa"/>
            <w:gridSpan w:val="6"/>
            <w:tcBorders>
              <w:top w:val="single" w:sz="18" w:space="0" w:color="auto"/>
              <w:left w:val="thinThickSmallGap" w:sz="24" w:space="0" w:color="auto"/>
              <w:right w:val="nil"/>
            </w:tcBorders>
          </w:tcPr>
          <w:p w:rsidR="008E1BEB" w:rsidRDefault="008E1BEB">
            <w:pPr>
              <w:pStyle w:val="Ttulo2"/>
              <w:jc w:val="center"/>
              <w:rPr>
                <w:noProof w:val="0"/>
                <w:sz w:val="22"/>
                <w:lang w:val="es-ES_tradnl"/>
              </w:rPr>
            </w:pPr>
            <w:r>
              <w:rPr>
                <w:noProof w:val="0"/>
                <w:sz w:val="22"/>
                <w:lang w:val="es-ES_tradnl"/>
              </w:rPr>
              <w:t>Dirección Actual</w:t>
            </w:r>
          </w:p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356113717"/>
              <w:placeholder>
                <w:docPart w:val="7F0951B9AD9541B5931EF5FB5533720A"/>
              </w:placeholder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{</w:t>
                </w:r>
                <w:r w:rsidRPr="001960C6">
                  <w:rPr>
                    <w:rFonts w:ascii="Arial Narrow" w:hAnsi="Arial Narrow"/>
                    <w:sz w:val="22"/>
                    <w:szCs w:val="22"/>
                  </w:rPr>
                  <w:t>country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}</w:t>
                </w:r>
              </w:p>
            </w:sdtContent>
          </w:sdt>
        </w:tc>
        <w:tc>
          <w:tcPr>
            <w:tcW w:w="2620" w:type="dxa"/>
            <w:gridSpan w:val="10"/>
            <w:tcBorders>
              <w:top w:val="single" w:sz="18" w:space="0" w:color="auto"/>
              <w:left w:val="nil"/>
              <w:right w:val="nil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93367695"/>
              <w:placeholder>
                <w:docPart w:val="C138DE5DD40F4442B146E034BB77B452"/>
              </w:placeholder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{</w:t>
                </w:r>
                <w:r w:rsidRPr="001960C6">
                  <w:rPr>
                    <w:rFonts w:ascii="Arial Narrow" w:hAnsi="Arial Narrow"/>
                    <w:sz w:val="22"/>
                    <w:szCs w:val="22"/>
                  </w:rPr>
                  <w:t>state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}</w:t>
                </w:r>
              </w:p>
            </w:sdtContent>
          </w:sdt>
        </w:tc>
        <w:tc>
          <w:tcPr>
            <w:tcW w:w="3040" w:type="dxa"/>
            <w:gridSpan w:val="10"/>
            <w:tcBorders>
              <w:top w:val="single" w:sz="18" w:space="0" w:color="auto"/>
              <w:left w:val="nil"/>
              <w:right w:val="nil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316698548"/>
              <w:placeholder>
                <w:docPart w:val="93EC9CA6E39E4069B45B8CFF847177B4"/>
              </w:placeholder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city</w:t>
                </w:r>
                <w:proofErr w:type="spellEnd"/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  <w:tc>
          <w:tcPr>
            <w:tcW w:w="2822" w:type="dxa"/>
            <w:gridSpan w:val="7"/>
            <w:tcBorders>
              <w:top w:val="single" w:sz="18" w:space="0" w:color="auto"/>
              <w:left w:val="nil"/>
              <w:right w:val="thickThinSmallGap" w:sz="24" w:space="0" w:color="auto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1714723182"/>
              <w:placeholder>
                <w:docPart w:val="2260F41138974119A5631D33DE6E4075"/>
              </w:placeholder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{</w:t>
                </w:r>
                <w:r w:rsidRPr="001960C6">
                  <w:rPr>
                    <w:rFonts w:ascii="Arial Narrow" w:hAnsi="Arial Narrow"/>
                    <w:sz w:val="22"/>
                    <w:szCs w:val="22"/>
                  </w:rPr>
                  <w:t>street</w:t>
                </w:r>
                <w:r>
                  <w:rPr>
                    <w:rFonts w:ascii="Arial Narrow" w:hAnsi="Arial Narrow"/>
                    <w:sz w:val="22"/>
                    <w:szCs w:val="22"/>
                  </w:rPr>
                  <w:t>}</w:t>
                </w:r>
              </w:p>
            </w:sdtContent>
          </w:sdt>
        </w:tc>
      </w:tr>
      <w:tr w:rsidR="008E1BEB" w:rsidRPr="001A136A" w:rsidTr="00D94022">
        <w:trPr>
          <w:cantSplit/>
          <w:trHeight w:val="240"/>
          <w:jc w:val="center"/>
        </w:trPr>
        <w:tc>
          <w:tcPr>
            <w:tcW w:w="2200" w:type="dxa"/>
            <w:gridSpan w:val="6"/>
            <w:tcBorders>
              <w:left w:val="thinThickSmallGap" w:sz="24" w:space="0" w:color="auto"/>
              <w:bottom w:val="nil"/>
              <w:right w:val="nil"/>
            </w:tcBorders>
          </w:tcPr>
          <w:p w:rsidR="008E1BEB" w:rsidRDefault="008E1BEB">
            <w:pPr>
              <w:jc w:val="center"/>
              <w:rPr>
                <w:sz w:val="22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País</w:t>
            </w:r>
          </w:p>
        </w:tc>
        <w:tc>
          <w:tcPr>
            <w:tcW w:w="2620" w:type="dxa"/>
            <w:gridSpan w:val="10"/>
            <w:tcBorders>
              <w:left w:val="nil"/>
              <w:bottom w:val="nil"/>
              <w:right w:val="nil"/>
            </w:tcBorders>
          </w:tcPr>
          <w:p w:rsidR="008E1BEB" w:rsidRDefault="008E1BEB">
            <w:pPr>
              <w:pStyle w:val="Ttulo1"/>
              <w:rPr>
                <w:noProof w:val="0"/>
                <w:sz w:val="22"/>
                <w:lang w:val="es-ES_tradnl"/>
              </w:rPr>
            </w:pPr>
            <w:r>
              <w:rPr>
                <w:noProof w:val="0"/>
                <w:lang w:val="es-ES_tradnl"/>
              </w:rPr>
              <w:t>Provincia</w:t>
            </w:r>
          </w:p>
        </w:tc>
        <w:tc>
          <w:tcPr>
            <w:tcW w:w="3040" w:type="dxa"/>
            <w:gridSpan w:val="10"/>
            <w:tcBorders>
              <w:left w:val="nil"/>
              <w:bottom w:val="nil"/>
              <w:right w:val="nil"/>
            </w:tcBorders>
          </w:tcPr>
          <w:p w:rsidR="008E1BEB" w:rsidRDefault="008E1BEB">
            <w:pPr>
              <w:jc w:val="center"/>
              <w:rPr>
                <w:sz w:val="22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Municipio/Ciudad</w:t>
            </w:r>
          </w:p>
        </w:tc>
        <w:tc>
          <w:tcPr>
            <w:tcW w:w="2822" w:type="dxa"/>
            <w:gridSpan w:val="7"/>
            <w:tcBorders>
              <w:left w:val="nil"/>
              <w:bottom w:val="nil"/>
              <w:right w:val="thickThinSmallGap" w:sz="24" w:space="0" w:color="auto"/>
            </w:tcBorders>
          </w:tcPr>
          <w:p w:rsidR="008E1BEB" w:rsidRDefault="008E1BEB">
            <w:pPr>
              <w:jc w:val="center"/>
              <w:rPr>
                <w:sz w:val="22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Calle</w:t>
            </w:r>
          </w:p>
        </w:tc>
      </w:tr>
      <w:tr w:rsidR="008E1BEB" w:rsidRPr="001A136A" w:rsidTr="00D94022">
        <w:trPr>
          <w:cantSplit/>
          <w:trHeight w:val="140"/>
          <w:jc w:val="center"/>
        </w:trPr>
        <w:tc>
          <w:tcPr>
            <w:tcW w:w="2200" w:type="dxa"/>
            <w:gridSpan w:val="6"/>
            <w:tcBorders>
              <w:top w:val="nil"/>
              <w:left w:val="thinThickSmallGap" w:sz="24" w:space="0" w:color="auto"/>
              <w:right w:val="nil"/>
            </w:tcBorders>
          </w:tcPr>
          <w:p w:rsidR="008E1BEB" w:rsidRPr="001A136A" w:rsidRDefault="008E1BEB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</w:rPr>
              <w:id w:val="1631666068"/>
              <w:placeholder>
                <w:docPart w:val="008580CB5E3D46C7BB924D0C1D63FB45"/>
              </w:placeholder>
              <w:text/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_tradnl"/>
                  </w:rPr>
                </w:pPr>
                <w:r w:rsidRPr="001960C6">
                  <w:rPr>
                    <w:rFonts w:ascii="Arial Narrow" w:hAnsi="Arial Narrow"/>
                    <w:sz w:val="22"/>
                    <w:szCs w:val="22"/>
                  </w:rPr>
                  <w:t>${highway}</w:t>
                </w:r>
              </w:p>
            </w:sdtContent>
          </w:sdt>
        </w:tc>
        <w:tc>
          <w:tcPr>
            <w:tcW w:w="2620" w:type="dxa"/>
            <w:gridSpan w:val="10"/>
            <w:tcBorders>
              <w:top w:val="nil"/>
              <w:left w:val="nil"/>
              <w:right w:val="nil"/>
            </w:tcBorders>
          </w:tcPr>
          <w:p w:rsidR="008E1BEB" w:rsidRPr="001A136A" w:rsidRDefault="008E1BEB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1839842216"/>
              <w:placeholder>
                <w:docPart w:val="39530DD5143A41E4B9B4A8806BE5188D"/>
              </w:placeholder>
              <w:text/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_tradnl"/>
                  </w:rPr>
                </w:pPr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firstBetween</w:t>
                </w:r>
                <w:proofErr w:type="spellEnd"/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  <w:tc>
          <w:tcPr>
            <w:tcW w:w="2620" w:type="dxa"/>
            <w:gridSpan w:val="9"/>
            <w:tcBorders>
              <w:top w:val="nil"/>
              <w:left w:val="nil"/>
              <w:right w:val="nil"/>
            </w:tcBorders>
          </w:tcPr>
          <w:p w:rsidR="008E1BEB" w:rsidRPr="001A136A" w:rsidRDefault="008E1BEB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</w:rPr>
              <w:id w:val="1141156500"/>
              <w:placeholder>
                <w:docPart w:val="15CB3FF17BAE4DD2BEDEA58A78B781D1"/>
              </w:placeholder>
              <w:text/>
            </w:sdtPr>
            <w:sdtEndPr/>
            <w:sdtContent>
              <w:p w:rsidR="008E1BEB" w:rsidRPr="001A136A" w:rsidRDefault="008272BA" w:rsidP="001960C6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_tradnl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</w:rPr>
                  <w:t>${</w:t>
                </w:r>
                <w:proofErr w:type="spellStart"/>
                <w:r>
                  <w:rPr>
                    <w:rFonts w:ascii="Arial Narrow" w:hAnsi="Arial Narrow"/>
                    <w:sz w:val="22"/>
                    <w:szCs w:val="22"/>
                  </w:rPr>
                  <w:t>second</w:t>
                </w:r>
                <w:r w:rsidR="001960C6" w:rsidRPr="001960C6">
                  <w:rPr>
                    <w:rFonts w:ascii="Arial Narrow" w:hAnsi="Arial Narrow"/>
                    <w:sz w:val="22"/>
                    <w:szCs w:val="22"/>
                  </w:rPr>
                  <w:t>Between</w:t>
                </w:r>
                <w:proofErr w:type="spellEnd"/>
                <w:r w:rsidR="001960C6" w:rsidRPr="001960C6">
                  <w:rPr>
                    <w:rFonts w:ascii="Arial Narrow" w:hAnsi="Arial Narrow"/>
                    <w:sz w:val="22"/>
                    <w:szCs w:val="22"/>
                  </w:rPr>
                  <w:t>}</w:t>
                </w:r>
              </w:p>
            </w:sdtContent>
          </w:sdt>
        </w:tc>
        <w:tc>
          <w:tcPr>
            <w:tcW w:w="1840" w:type="dxa"/>
            <w:gridSpan w:val="6"/>
            <w:tcBorders>
              <w:top w:val="nil"/>
              <w:left w:val="nil"/>
              <w:right w:val="nil"/>
            </w:tcBorders>
          </w:tcPr>
          <w:p w:rsidR="008E1BEB" w:rsidRPr="001A136A" w:rsidRDefault="008E1BEB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254331266"/>
              <w:placeholder>
                <w:docPart w:val="DC4B8FC754154E3F9097B97F27D09728"/>
              </w:placeholder>
              <w:text/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_tradnl"/>
                  </w:rPr>
                </w:pPr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number</w:t>
                </w:r>
                <w:proofErr w:type="spellEnd"/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  <w:tc>
          <w:tcPr>
            <w:tcW w:w="1402" w:type="dxa"/>
            <w:gridSpan w:val="2"/>
            <w:tcBorders>
              <w:top w:val="nil"/>
              <w:left w:val="nil"/>
              <w:right w:val="thickThinSmallGap" w:sz="24" w:space="0" w:color="auto"/>
            </w:tcBorders>
          </w:tcPr>
          <w:p w:rsidR="008E1BEB" w:rsidRPr="001A136A" w:rsidRDefault="008E1BEB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</w:rPr>
              <w:id w:val="-793750250"/>
              <w:placeholder>
                <w:docPart w:val="73E3AFB1E67A45E38F5A9E71A5F07813"/>
              </w:placeholder>
              <w:text/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_tradnl"/>
                  </w:rPr>
                </w:pPr>
                <w:r w:rsidRPr="001960C6">
                  <w:rPr>
                    <w:rFonts w:ascii="Arial Narrow" w:hAnsi="Arial Narrow"/>
                    <w:sz w:val="22"/>
                    <w:szCs w:val="22"/>
                  </w:rPr>
                  <w:t>${km}</w:t>
                </w:r>
              </w:p>
            </w:sdtContent>
          </w:sdt>
        </w:tc>
      </w:tr>
      <w:tr w:rsidR="008E1BEB" w:rsidRPr="001A136A" w:rsidTr="00D94022">
        <w:trPr>
          <w:cantSplit/>
          <w:trHeight w:val="300"/>
          <w:jc w:val="center"/>
        </w:trPr>
        <w:tc>
          <w:tcPr>
            <w:tcW w:w="2200" w:type="dxa"/>
            <w:gridSpan w:val="6"/>
            <w:tcBorders>
              <w:left w:val="thinThickSmallGap" w:sz="24" w:space="0" w:color="auto"/>
              <w:bottom w:val="nil"/>
              <w:right w:val="nil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Carretera</w:t>
            </w:r>
          </w:p>
        </w:tc>
        <w:tc>
          <w:tcPr>
            <w:tcW w:w="2620" w:type="dxa"/>
            <w:gridSpan w:val="10"/>
            <w:tcBorders>
              <w:left w:val="nil"/>
              <w:bottom w:val="nil"/>
              <w:right w:val="nil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Entre1</w:t>
            </w:r>
          </w:p>
        </w:tc>
        <w:tc>
          <w:tcPr>
            <w:tcW w:w="2620" w:type="dxa"/>
            <w:gridSpan w:val="9"/>
            <w:tcBorders>
              <w:left w:val="nil"/>
              <w:bottom w:val="nil"/>
              <w:right w:val="nil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Entre1</w:t>
            </w:r>
          </w:p>
        </w:tc>
        <w:tc>
          <w:tcPr>
            <w:tcW w:w="1840" w:type="dxa"/>
            <w:gridSpan w:val="6"/>
            <w:tcBorders>
              <w:left w:val="nil"/>
              <w:bottom w:val="nil"/>
              <w:right w:val="nil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Número</w:t>
            </w:r>
          </w:p>
        </w:tc>
        <w:tc>
          <w:tcPr>
            <w:tcW w:w="1402" w:type="dxa"/>
            <w:gridSpan w:val="2"/>
            <w:tcBorders>
              <w:left w:val="nil"/>
              <w:bottom w:val="nil"/>
              <w:right w:val="thickThinSmallGap" w:sz="24" w:space="0" w:color="auto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Km</w:t>
            </w:r>
          </w:p>
        </w:tc>
      </w:tr>
      <w:tr w:rsidR="008E1BEB" w:rsidRPr="00765F5B" w:rsidTr="00D94022">
        <w:trPr>
          <w:cantSplit/>
          <w:trHeight w:val="180"/>
          <w:jc w:val="center"/>
        </w:trPr>
        <w:tc>
          <w:tcPr>
            <w:tcW w:w="2039" w:type="dxa"/>
            <w:gridSpan w:val="2"/>
            <w:tcBorders>
              <w:top w:val="nil"/>
              <w:left w:val="thinThickSmallGap" w:sz="24" w:space="0" w:color="auto"/>
              <w:right w:val="nil"/>
            </w:tcBorders>
          </w:tcPr>
          <w:p w:rsidR="008E1BEB" w:rsidRPr="001A136A" w:rsidRDefault="008E1BEB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</w:rPr>
              <w:id w:val="-480695315"/>
              <w:placeholder>
                <w:docPart w:val="2075B5253DEE4A2396FAF4CE54813114"/>
              </w:placeholder>
              <w:text/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 w:rsidRPr="001960C6">
                  <w:rPr>
                    <w:rFonts w:ascii="Arial Narrow" w:hAnsi="Arial Narrow"/>
                    <w:sz w:val="22"/>
                    <w:szCs w:val="22"/>
                  </w:rPr>
                  <w:t>${apartment}</w:t>
                </w:r>
              </w:p>
            </w:sdtContent>
          </w:sdt>
        </w:tc>
        <w:tc>
          <w:tcPr>
            <w:tcW w:w="2781" w:type="dxa"/>
            <w:gridSpan w:val="14"/>
            <w:tcBorders>
              <w:top w:val="nil"/>
              <w:left w:val="nil"/>
              <w:right w:val="nil"/>
            </w:tcBorders>
          </w:tcPr>
          <w:p w:rsidR="008E1BEB" w:rsidRPr="001A136A" w:rsidRDefault="008E1BEB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36861176"/>
              <w:placeholder>
                <w:docPart w:val="B2F304F5BE3E4673B31D5856FBE4A707"/>
              </w:placeholder>
              <w:text/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_tradnl"/>
                  </w:rPr>
                </w:pPr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cpa</w:t>
                </w:r>
                <w:proofErr w:type="spellEnd"/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  <w:tc>
          <w:tcPr>
            <w:tcW w:w="2620" w:type="dxa"/>
            <w:gridSpan w:val="9"/>
            <w:tcBorders>
              <w:top w:val="nil"/>
              <w:left w:val="nil"/>
              <w:right w:val="nil"/>
            </w:tcBorders>
          </w:tcPr>
          <w:p w:rsidR="008E1BEB" w:rsidRPr="001A136A" w:rsidRDefault="008E1BEB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</w:rPr>
              <w:id w:val="1880666645"/>
              <w:placeholder>
                <w:docPart w:val="104F2F9FA836476E815C1A750B6FC2EA"/>
              </w:placeholder>
              <w:text/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_tradnl"/>
                  </w:rPr>
                </w:pPr>
                <w:r w:rsidRPr="001960C6">
                  <w:rPr>
                    <w:rFonts w:ascii="Arial Narrow" w:hAnsi="Arial Narrow"/>
                    <w:sz w:val="22"/>
                    <w:szCs w:val="22"/>
                  </w:rPr>
                  <w:t>${farm}</w:t>
                </w:r>
              </w:p>
            </w:sdtContent>
          </w:sdt>
        </w:tc>
        <w:tc>
          <w:tcPr>
            <w:tcW w:w="1840" w:type="dxa"/>
            <w:gridSpan w:val="6"/>
            <w:tcBorders>
              <w:top w:val="nil"/>
              <w:left w:val="nil"/>
              <w:right w:val="nil"/>
            </w:tcBorders>
          </w:tcPr>
          <w:p w:rsidR="008E1BEB" w:rsidRPr="001A136A" w:rsidRDefault="008E1BEB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1731834317"/>
              <w:text/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</w:pPr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town</w:t>
                </w:r>
                <w:proofErr w:type="spellEnd"/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  <w:tc>
          <w:tcPr>
            <w:tcW w:w="1402" w:type="dxa"/>
            <w:gridSpan w:val="2"/>
            <w:tcBorders>
              <w:top w:val="nil"/>
              <w:left w:val="nil"/>
              <w:right w:val="thickThinSmallGap" w:sz="24" w:space="0" w:color="auto"/>
            </w:tcBorders>
          </w:tcPr>
          <w:p w:rsidR="008E1BEB" w:rsidRPr="001A136A" w:rsidRDefault="008E1BEB">
            <w:pPr>
              <w:jc w:val="center"/>
              <w:rPr>
                <w:b/>
                <w:sz w:val="22"/>
                <w:szCs w:val="22"/>
                <w:lang w:val="es-ES_tradnl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_tradnl"/>
              </w:rPr>
              <w:id w:val="-771012236"/>
              <w:placeholder>
                <w:docPart w:val="1F6A05BB7DED4DCD8EEFF0BC0A8FE24E"/>
              </w:placeholder>
              <w:text/>
            </w:sdtPr>
            <w:sdtEndPr/>
            <w:sdtContent>
              <w:p w:rsidR="008E1BEB" w:rsidRPr="001A136A" w:rsidRDefault="001960C6" w:rsidP="001960C6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_tradnl"/>
                  </w:rPr>
                </w:pPr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${</w:t>
                </w:r>
                <w:proofErr w:type="spellStart"/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circunscription</w:t>
                </w:r>
                <w:proofErr w:type="spellEnd"/>
                <w:r w:rsidRPr="001960C6">
                  <w:rPr>
                    <w:rFonts w:ascii="Arial Narrow" w:hAnsi="Arial Narrow"/>
                    <w:sz w:val="22"/>
                    <w:szCs w:val="22"/>
                    <w:lang w:val="es-ES_tradnl"/>
                  </w:rPr>
                  <w:t>}</w:t>
                </w:r>
              </w:p>
            </w:sdtContent>
          </w:sdt>
        </w:tc>
      </w:tr>
      <w:tr w:rsidR="008E1BEB" w:rsidRPr="00765F5B" w:rsidTr="00D94022">
        <w:trPr>
          <w:cantSplit/>
          <w:trHeight w:val="460"/>
          <w:jc w:val="center"/>
        </w:trPr>
        <w:tc>
          <w:tcPr>
            <w:tcW w:w="2039" w:type="dxa"/>
            <w:gridSpan w:val="2"/>
            <w:tcBorders>
              <w:left w:val="thinThickSmallGap" w:sz="24" w:space="0" w:color="auto"/>
              <w:bottom w:val="thickThinSmallGap" w:sz="24" w:space="0" w:color="auto"/>
              <w:right w:val="nil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Apto</w:t>
            </w:r>
          </w:p>
        </w:tc>
        <w:tc>
          <w:tcPr>
            <w:tcW w:w="2781" w:type="dxa"/>
            <w:gridSpan w:val="14"/>
            <w:tcBorders>
              <w:left w:val="nil"/>
              <w:bottom w:val="thickThinSmallGap" w:sz="24" w:space="0" w:color="auto"/>
              <w:right w:val="nil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CPA</w:t>
            </w:r>
          </w:p>
        </w:tc>
        <w:tc>
          <w:tcPr>
            <w:tcW w:w="2620" w:type="dxa"/>
            <w:gridSpan w:val="9"/>
            <w:tcBorders>
              <w:left w:val="nil"/>
              <w:bottom w:val="thickThinSmallGap" w:sz="24" w:space="0" w:color="auto"/>
              <w:right w:val="nil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Finca</w:t>
            </w:r>
          </w:p>
        </w:tc>
        <w:tc>
          <w:tcPr>
            <w:tcW w:w="1840" w:type="dxa"/>
            <w:gridSpan w:val="6"/>
            <w:tcBorders>
              <w:left w:val="nil"/>
              <w:bottom w:val="thickThinSmallGap" w:sz="24" w:space="0" w:color="auto"/>
              <w:right w:val="nil"/>
            </w:tcBorders>
          </w:tcPr>
          <w:p w:rsidR="008E1BEB" w:rsidRDefault="008E1BEB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Localidad</w:t>
            </w:r>
          </w:p>
        </w:tc>
        <w:tc>
          <w:tcPr>
            <w:tcW w:w="1402" w:type="dxa"/>
            <w:gridSpan w:val="2"/>
            <w:tcBorders>
              <w:left w:val="nil"/>
              <w:bottom w:val="thickThinSmallGap" w:sz="24" w:space="0" w:color="auto"/>
              <w:right w:val="thickThinSmallGap" w:sz="24" w:space="0" w:color="auto"/>
            </w:tcBorders>
          </w:tcPr>
          <w:p w:rsidR="008E1BEB" w:rsidRDefault="008E1BEB">
            <w:pPr>
              <w:pStyle w:val="Ttulo1"/>
              <w:rPr>
                <w:noProof w:val="0"/>
                <w:spacing w:val="-14"/>
                <w:lang w:val="es-ES_tradnl"/>
              </w:rPr>
            </w:pPr>
            <w:r>
              <w:rPr>
                <w:noProof w:val="0"/>
                <w:spacing w:val="-14"/>
                <w:lang w:val="es-ES_tradnl"/>
              </w:rPr>
              <w:t>Circunscripción</w:t>
            </w:r>
          </w:p>
        </w:tc>
      </w:tr>
    </w:tbl>
    <w:p w:rsidR="008E1BEB" w:rsidRDefault="008E1BEB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654"/>
        <w:gridCol w:w="11"/>
        <w:gridCol w:w="189"/>
        <w:gridCol w:w="151"/>
        <w:gridCol w:w="85"/>
        <w:gridCol w:w="15"/>
        <w:gridCol w:w="540"/>
        <w:gridCol w:w="208"/>
        <w:gridCol w:w="452"/>
        <w:gridCol w:w="240"/>
        <w:gridCol w:w="398"/>
        <w:gridCol w:w="327"/>
        <w:gridCol w:w="15"/>
        <w:gridCol w:w="440"/>
        <w:gridCol w:w="240"/>
        <w:gridCol w:w="504"/>
        <w:gridCol w:w="136"/>
        <w:gridCol w:w="236"/>
        <w:gridCol w:w="524"/>
        <w:gridCol w:w="85"/>
        <w:gridCol w:w="355"/>
        <w:gridCol w:w="236"/>
        <w:gridCol w:w="404"/>
        <w:gridCol w:w="240"/>
        <w:gridCol w:w="2370"/>
      </w:tblGrid>
      <w:tr w:rsidR="008E1BEB" w:rsidRPr="00765F5B" w:rsidTr="00D94022">
        <w:trPr>
          <w:cantSplit/>
          <w:trHeight w:val="360"/>
          <w:jc w:val="center"/>
        </w:trPr>
        <w:tc>
          <w:tcPr>
            <w:tcW w:w="10682" w:type="dxa"/>
            <w:gridSpan w:val="26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  <w:vAlign w:val="center"/>
          </w:tcPr>
          <w:p w:rsidR="008E1BEB" w:rsidRDefault="008E1BEB">
            <w:pPr>
              <w:pStyle w:val="Ttulo2"/>
              <w:jc w:val="center"/>
              <w:rPr>
                <w:noProof w:val="0"/>
                <w:sz w:val="28"/>
                <w:lang w:val="es-ES_tradnl"/>
              </w:rPr>
            </w:pPr>
            <w:r>
              <w:rPr>
                <w:noProof w:val="0"/>
                <w:lang w:val="es-ES_tradnl"/>
              </w:rPr>
              <w:lastRenderedPageBreak/>
              <w:br w:type="page"/>
            </w:r>
          </w:p>
          <w:p w:rsidR="008E1BEB" w:rsidRDefault="008E1BEB">
            <w:pPr>
              <w:pStyle w:val="Ttulo2"/>
              <w:jc w:val="center"/>
              <w:rPr>
                <w:noProof w:val="0"/>
                <w:sz w:val="32"/>
                <w:lang w:val="es-ES_tradnl"/>
              </w:rPr>
            </w:pPr>
            <w:r>
              <w:rPr>
                <w:noProof w:val="0"/>
                <w:sz w:val="32"/>
                <w:lang w:val="es-ES_tradnl"/>
              </w:rPr>
              <w:t>SOLO PARA USO  OFICIAL</w:t>
            </w:r>
          </w:p>
          <w:p w:rsidR="008E1BEB" w:rsidRDefault="008E1BEB">
            <w:pPr>
              <w:rPr>
                <w:lang w:val="es-ES_tradnl"/>
              </w:rPr>
            </w:pPr>
          </w:p>
        </w:tc>
      </w:tr>
      <w:tr w:rsidR="008E1BEB" w:rsidRPr="00765F5B" w:rsidTr="00D94022">
        <w:trPr>
          <w:cantSplit/>
          <w:trHeight w:val="520"/>
          <w:jc w:val="center"/>
        </w:trPr>
        <w:tc>
          <w:tcPr>
            <w:tcW w:w="2740" w:type="dxa"/>
            <w:gridSpan w:val="7"/>
            <w:tcBorders>
              <w:top w:val="single" w:sz="18" w:space="0" w:color="auto"/>
              <w:left w:val="thinThickSmallGap" w:sz="24" w:space="0" w:color="auto"/>
              <w:right w:val="nil"/>
            </w:tcBorders>
          </w:tcPr>
          <w:p w:rsidR="008E1BEB" w:rsidRDefault="008E1BEB">
            <w:pPr>
              <w:pStyle w:val="Ttulo2"/>
              <w:rPr>
                <w:noProof w:val="0"/>
                <w:sz w:val="24"/>
                <w:lang w:val="es-ES_tradnl"/>
              </w:rPr>
            </w:pPr>
            <w:r>
              <w:rPr>
                <w:noProof w:val="0"/>
                <w:sz w:val="24"/>
                <w:lang w:val="es-ES_tradnl"/>
              </w:rPr>
              <w:t>Del Pasaporte Anterior</w:t>
            </w:r>
          </w:p>
          <w:p w:rsidR="008E1BEB" w:rsidRDefault="008E1BEB">
            <w:pPr>
              <w:rPr>
                <w:lang w:val="es-ES_tradnl"/>
              </w:rPr>
            </w:pPr>
          </w:p>
          <w:bookmarkStart w:id="2" w:name="Texto35"/>
          <w:p w:rsidR="008E1BEB" w:rsidRDefault="008E1BEB" w:rsidP="00C47EA9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 Narrow" w:hAnsi="Arial Narrow"/>
                <w:b/>
                <w:sz w:val="20"/>
                <w:lang w:val="es-ES_tradnl"/>
              </w:rPr>
              <w:instrText xml:space="preserve"> FORMTEXT </w:instrText>
            </w:r>
            <w:r w:rsidR="008272BA">
              <w:rPr>
                <w:rFonts w:ascii="Arial Narrow" w:hAnsi="Arial Narrow"/>
                <w:b/>
                <w:sz w:val="20"/>
                <w:lang w:val="es-ES_tradnl"/>
              </w:rPr>
            </w:r>
            <w:r w:rsidR="008272BA">
              <w:rPr>
                <w:rFonts w:ascii="Arial Narrow" w:hAnsi="Arial Narrow"/>
                <w:b/>
                <w:sz w:val="20"/>
                <w:lang w:val="es-ES_tradnl"/>
              </w:rPr>
              <w:fldChar w:fldCharType="separate"/>
            </w:r>
            <w:r>
              <w:rPr>
                <w:rFonts w:ascii="Arial Narrow" w:hAnsi="Arial Narrow"/>
                <w:b/>
                <w:sz w:val="20"/>
                <w:lang w:val="es-ES_tradnl"/>
              </w:rPr>
              <w:fldChar w:fldCharType="end"/>
            </w:r>
            <w:bookmarkEnd w:id="2"/>
          </w:p>
        </w:tc>
        <w:tc>
          <w:tcPr>
            <w:tcW w:w="2180" w:type="dxa"/>
            <w:gridSpan w:val="7"/>
            <w:tcBorders>
              <w:top w:val="single" w:sz="18" w:space="0" w:color="auto"/>
              <w:left w:val="nil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  <w:bookmarkStart w:id="3" w:name="Texto36"/>
          <w:p w:rsidR="008E1BEB" w:rsidRDefault="008E1BEB" w:rsidP="00C47EA9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fldChar w:fldCharType="begin">
                <w:ffData>
                  <w:name w:val="Texto3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>
              <w:rPr>
                <w:rFonts w:ascii="Arial Narrow" w:hAnsi="Arial Narrow"/>
                <w:b/>
                <w:sz w:val="20"/>
                <w:lang w:val="es-ES_tradnl"/>
              </w:rPr>
              <w:instrText xml:space="preserve"> FORMTEXT </w:instrText>
            </w:r>
            <w:r w:rsidR="008272BA">
              <w:rPr>
                <w:rFonts w:ascii="Arial Narrow" w:hAnsi="Arial Narrow"/>
                <w:b/>
                <w:sz w:val="20"/>
                <w:lang w:val="es-ES_tradnl"/>
              </w:rPr>
            </w:r>
            <w:r w:rsidR="008272BA">
              <w:rPr>
                <w:rFonts w:ascii="Arial Narrow" w:hAnsi="Arial Narrow"/>
                <w:b/>
                <w:sz w:val="20"/>
                <w:lang w:val="es-ES_tradnl"/>
              </w:rPr>
              <w:fldChar w:fldCharType="separate"/>
            </w:r>
            <w:r>
              <w:rPr>
                <w:rFonts w:ascii="Arial Narrow" w:hAnsi="Arial Narrow"/>
                <w:b/>
                <w:sz w:val="20"/>
                <w:lang w:val="es-ES_tradnl"/>
              </w:rPr>
              <w:fldChar w:fldCharType="end"/>
            </w:r>
            <w:bookmarkEnd w:id="3"/>
          </w:p>
        </w:tc>
        <w:tc>
          <w:tcPr>
            <w:tcW w:w="5762" w:type="dxa"/>
            <w:gridSpan w:val="12"/>
            <w:tcBorders>
              <w:top w:val="single" w:sz="18" w:space="0" w:color="auto"/>
              <w:left w:val="nil"/>
              <w:right w:val="thickThinSmallGap" w:sz="24" w:space="0" w:color="auto"/>
            </w:tcBorders>
          </w:tcPr>
          <w:p w:rsidR="008E1BEB" w:rsidRDefault="008E1BEB">
            <w:pPr>
              <w:rPr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  <w:p w:rsidR="008E1BEB" w:rsidRDefault="008E1BEB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</w:tr>
      <w:tr w:rsidR="008E1BEB" w:rsidTr="00D94022">
        <w:trPr>
          <w:cantSplit/>
          <w:trHeight w:val="520"/>
          <w:jc w:val="center"/>
        </w:trPr>
        <w:tc>
          <w:tcPr>
            <w:tcW w:w="2489" w:type="dxa"/>
            <w:gridSpan w:val="4"/>
            <w:tcBorders>
              <w:left w:val="thinThickSmallGap" w:sz="24" w:space="0" w:color="auto"/>
              <w:bottom w:val="single" w:sz="18" w:space="0" w:color="auto"/>
              <w:right w:val="nil"/>
            </w:tcBorders>
          </w:tcPr>
          <w:p w:rsidR="008E1BEB" w:rsidRDefault="008E1BEB">
            <w:pPr>
              <w:pStyle w:val="Ttulo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       No. Pasaporte</w:t>
            </w: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E1BEB" w:rsidRDefault="008E1BEB">
            <w:pPr>
              <w:pStyle w:val="Ttulo2"/>
              <w:ind w:left="452"/>
              <w:rPr>
                <w:noProof w:val="0"/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1853" w:type="dxa"/>
            <w:gridSpan w:val="6"/>
            <w:tcBorders>
              <w:left w:val="nil"/>
              <w:bottom w:val="single" w:sz="18" w:space="0" w:color="auto"/>
              <w:right w:val="nil"/>
            </w:tcBorders>
          </w:tcPr>
          <w:p w:rsidR="008E1BEB" w:rsidRDefault="008E1BEB">
            <w:pPr>
              <w:pStyle w:val="Ttulo2"/>
              <w:ind w:left="25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Fecha Emisión</w:t>
            </w: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E1BEB" w:rsidRDefault="008E1BEB">
            <w:pPr>
              <w:pStyle w:val="Ttulo2"/>
              <w:ind w:left="592"/>
              <w:rPr>
                <w:noProof w:val="0"/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5777" w:type="dxa"/>
            <w:gridSpan w:val="13"/>
            <w:tcBorders>
              <w:left w:val="nil"/>
              <w:bottom w:val="single" w:sz="18" w:space="0" w:color="auto"/>
              <w:right w:val="thickThinSmallGap" w:sz="24" w:space="0" w:color="auto"/>
            </w:tcBorders>
          </w:tcPr>
          <w:p w:rsidR="008E1BEB" w:rsidRDefault="008E1BEB">
            <w:pPr>
              <w:pStyle w:val="Ttulo2"/>
              <w:ind w:left="39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Lugar Emisión                                     </w:t>
            </w:r>
          </w:p>
          <w:p w:rsidR="008E1BEB" w:rsidRDefault="008E1BEB">
            <w:pPr>
              <w:rPr>
                <w:lang w:val="es-ES_tradnl"/>
              </w:rPr>
            </w:pPr>
          </w:p>
        </w:tc>
      </w:tr>
      <w:tr w:rsidR="008E1BEB" w:rsidTr="00D94022">
        <w:trPr>
          <w:cantSplit/>
          <w:trHeight w:val="339"/>
          <w:jc w:val="center"/>
        </w:trPr>
        <w:tc>
          <w:tcPr>
            <w:tcW w:w="1635" w:type="dxa"/>
            <w:tcBorders>
              <w:top w:val="single" w:sz="18" w:space="0" w:color="auto"/>
              <w:left w:val="thinThickSmallGap" w:sz="24" w:space="0" w:color="auto"/>
              <w:bottom w:val="nil"/>
              <w:right w:val="nil"/>
            </w:tcBorders>
          </w:tcPr>
          <w:p w:rsidR="008E1BEB" w:rsidRDefault="008E1BEB">
            <w:pPr>
              <w:pStyle w:val="Ttulo2"/>
              <w:rPr>
                <w:noProof w:val="0"/>
                <w:lang w:val="es-ES_tradnl"/>
              </w:rPr>
            </w:pPr>
          </w:p>
          <w:p w:rsidR="008E1BEB" w:rsidRDefault="008E1BEB">
            <w:pPr>
              <w:pStyle w:val="Ttulo2"/>
              <w:jc w:val="cente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Tipo Pasaporte</w:t>
            </w:r>
          </w:p>
        </w:tc>
        <w:tc>
          <w:tcPr>
            <w:tcW w:w="1853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E1BEB" w:rsidRDefault="008272BA">
            <w:pPr>
              <w:rPr>
                <w:sz w:val="20"/>
                <w:lang w:val="es-ES_tradnl"/>
              </w:rPr>
            </w:pPr>
            <w:sdt>
              <w:sdtPr>
                <w:rPr>
                  <w:sz w:val="20"/>
                  <w:lang w:val="es-ES_tradnl"/>
                </w:rPr>
                <w:id w:val="-1169253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45DA">
                  <w:rPr>
                    <w:rFonts w:ascii="MS Gothic" w:eastAsia="MS Gothic" w:hAnsi="MS Gothic" w:hint="eastAsia"/>
                    <w:sz w:val="20"/>
                    <w:lang w:val="es-ES_tradnl"/>
                  </w:rPr>
                  <w:t>☐</w:t>
                </w:r>
              </w:sdtContent>
            </w:sdt>
            <w:r w:rsidR="00D15DB8">
              <w:rPr>
                <w:sz w:val="20"/>
                <w:lang w:val="es-ES_tradnl"/>
              </w:rPr>
              <w:t xml:space="preserve"> </w:t>
            </w:r>
            <w:r w:rsidR="008E1BEB">
              <w:rPr>
                <w:sz w:val="20"/>
                <w:lang w:val="es-ES_tradnl"/>
              </w:rPr>
              <w:t>Corriente</w:t>
            </w:r>
          </w:p>
        </w:tc>
        <w:tc>
          <w:tcPr>
            <w:tcW w:w="1417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E1BEB" w:rsidRDefault="008272BA">
            <w:pPr>
              <w:rPr>
                <w:sz w:val="20"/>
                <w:lang w:val="es-ES_tradnl"/>
              </w:rPr>
            </w:pPr>
            <w:sdt>
              <w:sdtPr>
                <w:rPr>
                  <w:sz w:val="20"/>
                  <w:lang w:val="es-ES_tradnl"/>
                </w:rPr>
                <w:id w:val="-418644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DB8">
                  <w:rPr>
                    <w:rFonts w:ascii="MS Gothic" w:eastAsia="MS Gothic" w:hAnsi="MS Gothic" w:hint="eastAsia"/>
                    <w:sz w:val="20"/>
                    <w:lang w:val="es-ES_tradnl"/>
                  </w:rPr>
                  <w:t>☐</w:t>
                </w:r>
              </w:sdtContent>
            </w:sdt>
            <w:r w:rsidR="00D15DB8">
              <w:rPr>
                <w:sz w:val="20"/>
                <w:lang w:val="es-ES_tradnl"/>
              </w:rPr>
              <w:t xml:space="preserve"> </w:t>
            </w:r>
            <w:r w:rsidR="008E1BEB">
              <w:rPr>
                <w:sz w:val="20"/>
                <w:lang w:val="es-ES_tradnl"/>
              </w:rPr>
              <w:t>Oficial</w:t>
            </w:r>
          </w:p>
        </w:tc>
        <w:tc>
          <w:tcPr>
            <w:tcW w:w="1199" w:type="dxa"/>
            <w:gridSpan w:val="4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8E1BEB" w:rsidRDefault="008272BA">
            <w:pPr>
              <w:rPr>
                <w:sz w:val="20"/>
                <w:lang w:val="es-ES_tradnl"/>
              </w:rPr>
            </w:pPr>
            <w:sdt>
              <w:sdtPr>
                <w:rPr>
                  <w:sz w:val="20"/>
                  <w:lang w:val="es-ES_tradnl"/>
                </w:rPr>
                <w:id w:val="1296338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DB8">
                  <w:rPr>
                    <w:rFonts w:ascii="MS Gothic" w:eastAsia="MS Gothic" w:hAnsi="MS Gothic" w:hint="eastAsia"/>
                    <w:sz w:val="20"/>
                    <w:lang w:val="es-ES_tradnl"/>
                  </w:rPr>
                  <w:t>☐</w:t>
                </w:r>
              </w:sdtContent>
            </w:sdt>
            <w:r w:rsidR="00D15DB8">
              <w:rPr>
                <w:sz w:val="20"/>
                <w:lang w:val="es-ES_tradnl"/>
              </w:rPr>
              <w:t xml:space="preserve"> </w:t>
            </w:r>
            <w:r w:rsidR="008E1BEB">
              <w:rPr>
                <w:sz w:val="20"/>
                <w:lang w:val="es-ES_tradnl"/>
              </w:rPr>
              <w:t>Marino</w:t>
            </w:r>
          </w:p>
        </w:tc>
        <w:tc>
          <w:tcPr>
            <w:tcW w:w="457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right w:val="thickThinSmallGap" w:sz="24" w:space="0" w:color="auto"/>
            </w:tcBorders>
          </w:tcPr>
          <w:p w:rsidR="008E1BEB" w:rsidRDefault="008E1BEB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Razón de no disponibilidad:</w:t>
            </w:r>
          </w:p>
          <w:p w:rsidR="008E1BEB" w:rsidRDefault="008E1BEB">
            <w:pPr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rPr>
                <w:b/>
                <w:sz w:val="20"/>
                <w:lang w:val="es-ES_tradnl"/>
              </w:rPr>
            </w:pPr>
          </w:p>
        </w:tc>
      </w:tr>
      <w:tr w:rsidR="008E1BEB" w:rsidTr="00D94022">
        <w:trPr>
          <w:cantSplit/>
          <w:trHeight w:val="280"/>
          <w:jc w:val="center"/>
        </w:trPr>
        <w:tc>
          <w:tcPr>
            <w:tcW w:w="1635" w:type="dxa"/>
            <w:tcBorders>
              <w:top w:val="nil"/>
              <w:left w:val="thinThickSmallGap" w:sz="24" w:space="0" w:color="auto"/>
              <w:bottom w:val="single" w:sz="18" w:space="0" w:color="auto"/>
              <w:right w:val="nil"/>
            </w:tcBorders>
          </w:tcPr>
          <w:p w:rsidR="008E1BEB" w:rsidRDefault="008E1BEB">
            <w:pPr>
              <w:pStyle w:val="Ttulo1"/>
              <w:rPr>
                <w:noProof w:val="0"/>
                <w:lang w:val="es-ES_tradnl"/>
              </w:rPr>
            </w:pPr>
          </w:p>
        </w:tc>
        <w:tc>
          <w:tcPr>
            <w:tcW w:w="1853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E1BEB" w:rsidRDefault="008272BA">
            <w:pPr>
              <w:rPr>
                <w:sz w:val="20"/>
                <w:lang w:val="es-ES_tradnl"/>
              </w:rPr>
            </w:pPr>
            <w:sdt>
              <w:sdtPr>
                <w:rPr>
                  <w:sz w:val="20"/>
                  <w:lang w:val="es-ES_tradnl"/>
                </w:rPr>
                <w:id w:val="-11690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45DA">
                  <w:rPr>
                    <w:rFonts w:ascii="MS Gothic" w:eastAsia="MS Gothic" w:hAnsi="MS Gothic" w:hint="eastAsia"/>
                    <w:sz w:val="20"/>
                    <w:lang w:val="es-ES_tradnl"/>
                  </w:rPr>
                  <w:t>☐</w:t>
                </w:r>
              </w:sdtContent>
            </w:sdt>
            <w:r w:rsidR="00D15DB8">
              <w:rPr>
                <w:sz w:val="20"/>
                <w:lang w:val="es-ES_tradnl"/>
              </w:rPr>
              <w:t xml:space="preserve"> </w:t>
            </w:r>
            <w:r w:rsidR="008E1BEB">
              <w:rPr>
                <w:sz w:val="20"/>
                <w:lang w:val="es-ES_tradnl"/>
              </w:rPr>
              <w:t>Diplomático</w:t>
            </w:r>
          </w:p>
        </w:tc>
        <w:tc>
          <w:tcPr>
            <w:tcW w:w="141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E1BEB" w:rsidRDefault="008272BA">
            <w:pPr>
              <w:rPr>
                <w:sz w:val="20"/>
                <w:lang w:val="es-ES_tradnl"/>
              </w:rPr>
            </w:pPr>
            <w:sdt>
              <w:sdtPr>
                <w:rPr>
                  <w:sz w:val="20"/>
                  <w:lang w:val="es-ES_tradnl"/>
                </w:rPr>
                <w:id w:val="-271092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DB8">
                  <w:rPr>
                    <w:rFonts w:ascii="MS Gothic" w:eastAsia="MS Gothic" w:hAnsi="MS Gothic" w:hint="eastAsia"/>
                    <w:sz w:val="20"/>
                    <w:lang w:val="es-ES_tradnl"/>
                  </w:rPr>
                  <w:t>☐</w:t>
                </w:r>
              </w:sdtContent>
            </w:sdt>
            <w:r w:rsidR="00D15DB8">
              <w:rPr>
                <w:sz w:val="20"/>
                <w:lang w:val="es-ES_tradnl"/>
              </w:rPr>
              <w:t xml:space="preserve"> </w:t>
            </w:r>
            <w:r w:rsidR="008E1BEB">
              <w:rPr>
                <w:sz w:val="20"/>
                <w:lang w:val="es-ES_tradnl"/>
              </w:rPr>
              <w:t>Servicio</w:t>
            </w:r>
          </w:p>
        </w:tc>
        <w:tc>
          <w:tcPr>
            <w:tcW w:w="1199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8E1BEB" w:rsidRDefault="008E1BEB">
            <w:pPr>
              <w:rPr>
                <w:sz w:val="20"/>
                <w:lang w:val="es-ES_tradnl"/>
              </w:rPr>
            </w:pPr>
          </w:p>
        </w:tc>
        <w:tc>
          <w:tcPr>
            <w:tcW w:w="4586" w:type="dxa"/>
            <w:gridSpan w:val="9"/>
            <w:vMerge/>
            <w:tcBorders>
              <w:left w:val="single" w:sz="18" w:space="0" w:color="auto"/>
              <w:bottom w:val="single" w:sz="18" w:space="0" w:color="auto"/>
              <w:right w:val="thickThinSmallGap" w:sz="24" w:space="0" w:color="auto"/>
            </w:tcBorders>
          </w:tcPr>
          <w:p w:rsidR="008E1BEB" w:rsidRDefault="008E1BEB">
            <w:pPr>
              <w:rPr>
                <w:lang w:val="es-ES_tradnl"/>
              </w:rPr>
            </w:pPr>
          </w:p>
        </w:tc>
      </w:tr>
      <w:tr w:rsidR="008E1BEB" w:rsidTr="00D94022">
        <w:trPr>
          <w:cantSplit/>
          <w:trHeight w:val="380"/>
          <w:jc w:val="center"/>
        </w:trPr>
        <w:tc>
          <w:tcPr>
            <w:tcW w:w="3940" w:type="dxa"/>
            <w:gridSpan w:val="10"/>
            <w:tcBorders>
              <w:top w:val="single" w:sz="18" w:space="0" w:color="auto"/>
              <w:left w:val="thinThickSmallGap" w:sz="24" w:space="0" w:color="auto"/>
              <w:right w:val="nil"/>
            </w:tcBorders>
          </w:tcPr>
          <w:p w:rsidR="008E1BEB" w:rsidRDefault="008E1BEB">
            <w:pPr>
              <w:pStyle w:val="Ttulo1"/>
              <w:jc w:val="left"/>
              <w:rPr>
                <w:noProof w:val="0"/>
                <w:lang w:val="es-ES_tradnl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_tradnl"/>
              </w:rPr>
              <w:id w:val="484209850"/>
              <w:placeholder>
                <w:docPart w:val="BDD234E6373449D5894BE4D9E88CD83D"/>
              </w:placeholder>
              <w:showingPlcHdr/>
              <w:text/>
            </w:sdtPr>
            <w:sdtEndPr/>
            <w:sdtContent>
              <w:p w:rsidR="008E1BEB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_tradnl"/>
                  </w:rPr>
                </w:pPr>
                <w:r w:rsidRPr="00765F5B">
                  <w:rPr>
                    <w:rFonts w:ascii="Arial Narrow" w:hAnsi="Arial Narrow"/>
                    <w:sz w:val="20"/>
                    <w:lang w:val="es-ES_tradnl"/>
                  </w:rPr>
                  <w:t xml:space="preserve"> </w:t>
                </w:r>
              </w:p>
            </w:sdtContent>
          </w:sdt>
        </w:tc>
        <w:tc>
          <w:tcPr>
            <w:tcW w:w="24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E1BEB" w:rsidRDefault="008E1BEB">
            <w:pPr>
              <w:rPr>
                <w:b/>
                <w:lang w:val="es-ES_tradnl"/>
              </w:rPr>
            </w:pPr>
          </w:p>
          <w:p w:rsidR="008E1BEB" w:rsidRDefault="008E1BEB">
            <w:pPr>
              <w:rPr>
                <w:b/>
                <w:lang w:val="es-ES_tradnl"/>
              </w:rPr>
            </w:pPr>
          </w:p>
        </w:tc>
        <w:tc>
          <w:tcPr>
            <w:tcW w:w="3900" w:type="dxa"/>
            <w:gridSpan w:val="13"/>
            <w:tcBorders>
              <w:top w:val="single" w:sz="18" w:space="0" w:color="auto"/>
              <w:left w:val="nil"/>
              <w:right w:val="nil"/>
            </w:tcBorders>
          </w:tcPr>
          <w:p w:rsidR="008E1BEB" w:rsidRDefault="008E1BEB">
            <w:pPr>
              <w:rPr>
                <w:b/>
                <w:lang w:val="es-ES_tradnl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_tradnl"/>
              </w:rPr>
              <w:id w:val="-366210088"/>
              <w:placeholder>
                <w:docPart w:val="610F4ED5D1C74F9A86A6C5DC81938407"/>
              </w:placeholder>
              <w:showingPlcHdr/>
              <w:text/>
            </w:sdtPr>
            <w:sdtEndPr/>
            <w:sdtContent>
              <w:p w:rsidR="008E1BEB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_tradnl"/>
                  </w:rPr>
                </w:pPr>
                <w:r w:rsidRPr="00765F5B">
                  <w:rPr>
                    <w:rFonts w:ascii="Arial Narrow" w:hAnsi="Arial Narrow"/>
                    <w:sz w:val="20"/>
                    <w:lang w:val="es-ES_tradnl"/>
                  </w:rPr>
                  <w:t xml:space="preserve"> </w:t>
                </w:r>
              </w:p>
            </w:sdtContent>
          </w:sdt>
        </w:tc>
        <w:tc>
          <w:tcPr>
            <w:tcW w:w="24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E1BEB" w:rsidRDefault="008E1BEB">
            <w:pPr>
              <w:rPr>
                <w:b/>
                <w:lang w:val="es-ES_tradnl"/>
              </w:rPr>
            </w:pPr>
          </w:p>
          <w:p w:rsidR="008E1BEB" w:rsidRDefault="008E1BEB">
            <w:pPr>
              <w:rPr>
                <w:b/>
                <w:lang w:val="es-ES_tradnl"/>
              </w:rPr>
            </w:pPr>
          </w:p>
        </w:tc>
        <w:tc>
          <w:tcPr>
            <w:tcW w:w="2362" w:type="dxa"/>
            <w:tcBorders>
              <w:top w:val="single" w:sz="18" w:space="0" w:color="auto"/>
              <w:left w:val="nil"/>
              <w:right w:val="thickThinSmallGap" w:sz="24" w:space="0" w:color="auto"/>
            </w:tcBorders>
          </w:tcPr>
          <w:p w:rsidR="008E1BEB" w:rsidRDefault="008E1BEB">
            <w:pPr>
              <w:rPr>
                <w:b/>
                <w:lang w:val="es-ES_tradnl"/>
              </w:rPr>
            </w:pPr>
          </w:p>
          <w:p w:rsidR="008E1BEB" w:rsidRDefault="008E1BEB">
            <w:pPr>
              <w:jc w:val="center"/>
              <w:rPr>
                <w:b/>
                <w:lang w:val="es-ES_tradnl"/>
              </w:rPr>
            </w:pPr>
            <w:r>
              <w:rPr>
                <w:rFonts w:ascii="Arial Narrow" w:hAnsi="Arial Narrow"/>
                <w:b/>
                <w:noProof/>
                <w:sz w:val="20"/>
              </w:rPr>
              <w:t> </w:t>
            </w:r>
          </w:p>
        </w:tc>
      </w:tr>
      <w:tr w:rsidR="008E1BEB" w:rsidTr="00D94022">
        <w:trPr>
          <w:cantSplit/>
          <w:trHeight w:val="800"/>
          <w:jc w:val="center"/>
        </w:trPr>
        <w:tc>
          <w:tcPr>
            <w:tcW w:w="3940" w:type="dxa"/>
            <w:gridSpan w:val="10"/>
            <w:tcBorders>
              <w:left w:val="thinThickSmallGap" w:sz="24" w:space="0" w:color="auto"/>
              <w:bottom w:val="nil"/>
              <w:right w:val="nil"/>
            </w:tcBorders>
          </w:tcPr>
          <w:p w:rsidR="008E1BEB" w:rsidRDefault="008E1BEB">
            <w:pPr>
              <w:pStyle w:val="Ttulo1"/>
              <w:jc w:val="left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Consulado u Órgano de Inmig. Solicitante</w:t>
            </w:r>
          </w:p>
          <w:p w:rsidR="008E1BEB" w:rsidRDefault="008E1BEB">
            <w:pPr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1BEB" w:rsidRDefault="008E1BEB">
            <w:pPr>
              <w:pStyle w:val="Ttulo1"/>
              <w:ind w:left="632"/>
              <w:jc w:val="left"/>
              <w:rPr>
                <w:noProof w:val="0"/>
                <w:lang w:val="es-ES_tradnl"/>
              </w:rPr>
            </w:pPr>
          </w:p>
          <w:p w:rsidR="008E1BEB" w:rsidRDefault="008E1BEB">
            <w:pPr>
              <w:ind w:left="1092"/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3900" w:type="dxa"/>
            <w:gridSpan w:val="13"/>
            <w:tcBorders>
              <w:left w:val="nil"/>
              <w:bottom w:val="nil"/>
              <w:right w:val="nil"/>
            </w:tcBorders>
          </w:tcPr>
          <w:p w:rsidR="008E1BEB" w:rsidRDefault="008E1BEB">
            <w:pPr>
              <w:pStyle w:val="Ttulo1"/>
              <w:ind w:left="432"/>
              <w:jc w:val="left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Nombres y Apellidos del Funcionario</w:t>
            </w:r>
          </w:p>
          <w:p w:rsidR="008E1BEB" w:rsidRDefault="008E1BEB">
            <w:pPr>
              <w:ind w:left="892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que revisó la solicitud</w:t>
            </w: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1BEB" w:rsidRDefault="008E1BEB">
            <w:pPr>
              <w:pStyle w:val="Ttulo1"/>
              <w:ind w:left="952"/>
              <w:jc w:val="left"/>
              <w:rPr>
                <w:noProof w:val="0"/>
                <w:lang w:val="es-ES_tradnl"/>
              </w:rPr>
            </w:pPr>
          </w:p>
          <w:p w:rsidR="008E1BEB" w:rsidRDefault="008E1BEB">
            <w:pPr>
              <w:ind w:left="1032"/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2370" w:type="dxa"/>
            <w:tcBorders>
              <w:left w:val="nil"/>
              <w:bottom w:val="nil"/>
              <w:right w:val="thickThinSmallGap" w:sz="24" w:space="0" w:color="auto"/>
            </w:tcBorders>
          </w:tcPr>
          <w:p w:rsidR="008E1BEB" w:rsidRDefault="008E1BEB">
            <w:pPr>
              <w:pStyle w:val="Ttulo1"/>
              <w:ind w:left="752"/>
              <w:jc w:val="left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Firma del jefe</w:t>
            </w:r>
          </w:p>
          <w:p w:rsidR="008E1BEB" w:rsidRDefault="008E1BEB">
            <w:pPr>
              <w:ind w:left="832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 xml:space="preserve">que certifica </w:t>
            </w:r>
          </w:p>
          <w:p w:rsidR="008E1BEB" w:rsidRDefault="008E1BEB">
            <w:pPr>
              <w:rPr>
                <w:lang w:val="es-ES_tradnl"/>
              </w:rPr>
            </w:pPr>
          </w:p>
        </w:tc>
      </w:tr>
      <w:tr w:rsidR="008E1BEB" w:rsidRPr="008272BA" w:rsidTr="00D94022">
        <w:trPr>
          <w:cantSplit/>
          <w:trHeight w:val="434"/>
          <w:jc w:val="center"/>
        </w:trPr>
        <w:tc>
          <w:tcPr>
            <w:tcW w:w="10682" w:type="dxa"/>
            <w:gridSpan w:val="26"/>
            <w:tcBorders>
              <w:top w:val="single" w:sz="18" w:space="0" w:color="auto"/>
              <w:left w:val="thinThickSmallGap" w:sz="2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:rsidR="008E1BEB" w:rsidRDefault="008E1BEB">
            <w:pPr>
              <w:pStyle w:val="Ttulo1"/>
              <w:rPr>
                <w:noProof w:val="0"/>
                <w:sz w:val="24"/>
                <w:lang w:val="es-ES_tradnl"/>
              </w:rPr>
            </w:pPr>
            <w:r>
              <w:rPr>
                <w:noProof w:val="0"/>
                <w:sz w:val="24"/>
                <w:lang w:val="es-ES_tradnl"/>
              </w:rPr>
              <w:t>Para la confección del Pasaporte el Titular presentó y se comprobó con:</w:t>
            </w:r>
          </w:p>
          <w:p w:rsidR="008E1BEB" w:rsidRDefault="008E1BEB">
            <w:pPr>
              <w:jc w:val="center"/>
              <w:rPr>
                <w:lang w:val="es-ES_tradnl"/>
              </w:rPr>
            </w:pPr>
          </w:p>
        </w:tc>
      </w:tr>
      <w:tr w:rsidR="008E1BEB" w:rsidRPr="00D15DB8" w:rsidTr="00D94022">
        <w:trPr>
          <w:cantSplit/>
          <w:trHeight w:val="540"/>
          <w:jc w:val="center"/>
        </w:trPr>
        <w:tc>
          <w:tcPr>
            <w:tcW w:w="2289" w:type="dxa"/>
            <w:gridSpan w:val="2"/>
            <w:vMerge w:val="restart"/>
            <w:tcBorders>
              <w:top w:val="dotted" w:sz="4" w:space="0" w:color="auto"/>
              <w:left w:val="thinThickSmallGap" w:sz="24" w:space="0" w:color="auto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p w:rsidR="008E1BEB" w:rsidRDefault="008E1BE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Pasaporte Vencido</w:t>
            </w: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2289" w:type="dxa"/>
            <w:gridSpan w:val="10"/>
            <w:tcBorders>
              <w:top w:val="nil"/>
              <w:left w:val="nil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_tradnl"/>
              </w:rPr>
              <w:id w:val="1249080144"/>
              <w:placeholder>
                <w:docPart w:val="E894041485AB4537B2E4D3C33F1EB6BC"/>
              </w:placeholder>
              <w:showingPlcHdr/>
              <w:text/>
            </w:sdtPr>
            <w:sdtEndPr/>
            <w:sdtContent>
              <w:p w:rsidR="008E1BEB" w:rsidRDefault="00D15DB8" w:rsidP="00D15DB8">
                <w:pPr>
                  <w:rPr>
                    <w:rFonts w:ascii="Arial Narrow" w:hAnsi="Arial Narrow"/>
                    <w:b/>
                    <w:sz w:val="20"/>
                    <w:lang w:val="es-ES_tradnl"/>
                  </w:rPr>
                </w:pPr>
                <w:r w:rsidRPr="00765F5B">
                  <w:rPr>
                    <w:rFonts w:ascii="Arial Narrow" w:hAnsi="Arial Narrow"/>
                    <w:sz w:val="20"/>
                    <w:lang w:val="es-ES_tradnl"/>
                  </w:rPr>
                  <w:t xml:space="preserve"> </w:t>
                </w:r>
              </w:p>
            </w:sdtContent>
          </w:sdt>
        </w:tc>
        <w:tc>
          <w:tcPr>
            <w:tcW w:w="2507" w:type="dxa"/>
            <w:gridSpan w:val="9"/>
            <w:tcBorders>
              <w:top w:val="nil"/>
              <w:left w:val="nil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_tradnl"/>
              </w:rPr>
              <w:id w:val="-586458084"/>
              <w:placeholder>
                <w:docPart w:val="59869EE5FE654303BE1E6E4C03EE2FF7"/>
              </w:placeholder>
              <w:showingPlcHdr/>
              <w:text/>
            </w:sdtPr>
            <w:sdtEndPr/>
            <w:sdtContent>
              <w:p w:rsidR="008E1BEB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_tradnl"/>
                  </w:rPr>
                </w:pPr>
                <w:r w:rsidRPr="00765F5B">
                  <w:rPr>
                    <w:rFonts w:ascii="Arial Narrow" w:hAnsi="Arial Narrow"/>
                    <w:sz w:val="20"/>
                    <w:lang w:val="es-ES_tradnl"/>
                  </w:rPr>
                  <w:t xml:space="preserve"> </w:t>
                </w:r>
              </w:p>
            </w:sdtContent>
          </w:sdt>
        </w:tc>
        <w:tc>
          <w:tcPr>
            <w:tcW w:w="3597" w:type="dxa"/>
            <w:gridSpan w:val="5"/>
            <w:tcBorders>
              <w:top w:val="nil"/>
              <w:left w:val="nil"/>
              <w:right w:val="thickThinSmallGap" w:sz="24" w:space="0" w:color="auto"/>
            </w:tcBorders>
          </w:tcPr>
          <w:p w:rsidR="008E1BEB" w:rsidRDefault="008E1BEB">
            <w:pPr>
              <w:rPr>
                <w:lang w:val="es-ES_tradnl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_tradnl"/>
              </w:rPr>
              <w:id w:val="868416859"/>
              <w:placeholder>
                <w:docPart w:val="FAAA03FE90B64254B261513558A47B45"/>
              </w:placeholder>
              <w:showingPlcHdr/>
              <w:text/>
            </w:sdtPr>
            <w:sdtEndPr/>
            <w:sdtContent>
              <w:p w:rsidR="008E1BEB" w:rsidRDefault="00D15DB8" w:rsidP="00D15DB8">
                <w:pPr>
                  <w:rPr>
                    <w:rFonts w:ascii="Arial Narrow" w:hAnsi="Arial Narrow"/>
                    <w:b/>
                    <w:sz w:val="20"/>
                    <w:lang w:val="es-ES_tradnl"/>
                  </w:rPr>
                </w:pPr>
                <w:r w:rsidRPr="00765F5B">
                  <w:rPr>
                    <w:rFonts w:ascii="Arial Narrow" w:hAnsi="Arial Narrow"/>
                    <w:sz w:val="20"/>
                    <w:lang w:val="es-ES_tradnl"/>
                  </w:rPr>
                  <w:t xml:space="preserve"> </w:t>
                </w:r>
              </w:p>
            </w:sdtContent>
          </w:sdt>
        </w:tc>
      </w:tr>
      <w:tr w:rsidR="008E1BEB" w:rsidTr="00D94022">
        <w:trPr>
          <w:cantSplit/>
          <w:trHeight w:val="406"/>
          <w:jc w:val="center"/>
        </w:trPr>
        <w:tc>
          <w:tcPr>
            <w:tcW w:w="2289" w:type="dxa"/>
            <w:gridSpan w:val="2"/>
            <w:vMerge/>
            <w:tcBorders>
              <w:left w:val="thinThickSmallGap" w:sz="24" w:space="0" w:color="auto"/>
              <w:bottom w:val="dotted" w:sz="4" w:space="0" w:color="auto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2289" w:type="dxa"/>
            <w:gridSpan w:val="10"/>
            <w:tcBorders>
              <w:left w:val="nil"/>
              <w:bottom w:val="dotted" w:sz="4" w:space="0" w:color="auto"/>
              <w:right w:val="nil"/>
            </w:tcBorders>
          </w:tcPr>
          <w:p w:rsidR="008E1BEB" w:rsidRDefault="008E1BE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Número</w:t>
            </w:r>
          </w:p>
        </w:tc>
        <w:tc>
          <w:tcPr>
            <w:tcW w:w="2507" w:type="dxa"/>
            <w:gridSpan w:val="9"/>
            <w:tcBorders>
              <w:left w:val="nil"/>
              <w:bottom w:val="dotted" w:sz="4" w:space="0" w:color="auto"/>
              <w:right w:val="nil"/>
            </w:tcBorders>
          </w:tcPr>
          <w:p w:rsidR="008E1BEB" w:rsidRDefault="008E1BE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 de Expedición</w:t>
            </w:r>
          </w:p>
        </w:tc>
        <w:tc>
          <w:tcPr>
            <w:tcW w:w="3597" w:type="dxa"/>
            <w:gridSpan w:val="5"/>
            <w:tcBorders>
              <w:left w:val="nil"/>
              <w:bottom w:val="dotted" w:sz="4" w:space="0" w:color="auto"/>
              <w:right w:val="thickThinSmallGap" w:sz="24" w:space="0" w:color="auto"/>
            </w:tcBorders>
          </w:tcPr>
          <w:p w:rsidR="008E1BEB" w:rsidRDefault="008E1BE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Lugar</w:t>
            </w:r>
          </w:p>
        </w:tc>
      </w:tr>
      <w:tr w:rsidR="008E1BEB" w:rsidRPr="00D15DB8" w:rsidTr="00D94022">
        <w:trPr>
          <w:cantSplit/>
          <w:trHeight w:val="460"/>
          <w:jc w:val="center"/>
        </w:trPr>
        <w:tc>
          <w:tcPr>
            <w:tcW w:w="3280" w:type="dxa"/>
            <w:gridSpan w:val="8"/>
            <w:vMerge w:val="restart"/>
            <w:tcBorders>
              <w:top w:val="dotted" w:sz="4" w:space="0" w:color="auto"/>
              <w:left w:val="thinThickSmallGap" w:sz="24" w:space="0" w:color="auto"/>
              <w:bottom w:val="dotted" w:sz="4" w:space="0" w:color="auto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p w:rsidR="008E1BEB" w:rsidRDefault="008E1BEB">
            <w:pPr>
              <w:pStyle w:val="Ttulo3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Certificación de Nacimiento </w:t>
            </w:r>
          </w:p>
          <w:p w:rsidR="008E1BEB" w:rsidRDefault="008E1BEB">
            <w:pPr>
              <w:pStyle w:val="Ttulo2"/>
              <w:rPr>
                <w:noProof w:val="0"/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2080" w:type="dxa"/>
            <w:gridSpan w:val="7"/>
            <w:tcBorders>
              <w:top w:val="dotted" w:sz="4" w:space="0" w:color="auto"/>
              <w:left w:val="nil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sdt>
            <w:sdtPr>
              <w:rPr>
                <w:rFonts w:ascii="Arial Narrow" w:hAnsi="Arial Narrow"/>
                <w:sz w:val="20"/>
                <w:lang w:val="es-ES_tradnl"/>
              </w:rPr>
              <w:id w:val="2021111348"/>
              <w:text/>
            </w:sdtPr>
            <w:sdtEndPr/>
            <w:sdtContent>
              <w:p w:rsidR="008E1BEB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_tradnl"/>
                  </w:rPr>
                </w:pPr>
                <w:r w:rsidRPr="00765F5B">
                  <w:rPr>
                    <w:rFonts w:ascii="Arial Narrow" w:hAnsi="Arial Narrow"/>
                    <w:sz w:val="20"/>
                    <w:lang w:val="es-ES_tradnl"/>
                  </w:rPr>
                  <w:t xml:space="preserve"> </w:t>
                </w:r>
              </w:p>
            </w:sdtContent>
          </w:sdt>
        </w:tc>
        <w:tc>
          <w:tcPr>
            <w:tcW w:w="23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1840" w:type="dxa"/>
            <w:gridSpan w:val="6"/>
            <w:tcBorders>
              <w:top w:val="dotted" w:sz="4" w:space="0" w:color="auto"/>
              <w:left w:val="nil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sdt>
            <w:sdtPr>
              <w:rPr>
                <w:rFonts w:ascii="Arial Narrow" w:hAnsi="Arial Narrow"/>
                <w:sz w:val="20"/>
                <w:lang w:val="es-ES_tradnl"/>
              </w:rPr>
              <w:id w:val="-316339814"/>
              <w:text/>
            </w:sdtPr>
            <w:sdtEndPr/>
            <w:sdtContent>
              <w:p w:rsidR="008E1BEB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_tradnl"/>
                  </w:rPr>
                </w:pPr>
                <w:r w:rsidRPr="00765F5B">
                  <w:rPr>
                    <w:rFonts w:ascii="Arial Narrow" w:hAnsi="Arial Narrow"/>
                    <w:sz w:val="20"/>
                    <w:lang w:val="es-ES_tradnl"/>
                  </w:rPr>
                  <w:t xml:space="preserve"> </w:t>
                </w:r>
              </w:p>
            </w:sdtContent>
          </w:sdt>
        </w:tc>
        <w:tc>
          <w:tcPr>
            <w:tcW w:w="23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3010" w:type="dxa"/>
            <w:gridSpan w:val="3"/>
            <w:tcBorders>
              <w:top w:val="dotted" w:sz="4" w:space="0" w:color="auto"/>
              <w:left w:val="nil"/>
              <w:right w:val="thickThinSmallGap" w:sz="24" w:space="0" w:color="auto"/>
            </w:tcBorders>
          </w:tcPr>
          <w:p w:rsidR="008E1BEB" w:rsidRDefault="008E1BEB">
            <w:pPr>
              <w:rPr>
                <w:lang w:val="es-ES_tradnl"/>
              </w:rPr>
            </w:pPr>
          </w:p>
          <w:sdt>
            <w:sdtPr>
              <w:rPr>
                <w:rFonts w:ascii="Arial Narrow" w:hAnsi="Arial Narrow"/>
                <w:sz w:val="20"/>
                <w:lang w:val="es-ES_tradnl"/>
              </w:rPr>
              <w:id w:val="473571501"/>
              <w:text/>
            </w:sdtPr>
            <w:sdtEndPr/>
            <w:sdtContent>
              <w:p w:rsidR="008E1BEB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_tradnl"/>
                  </w:rPr>
                </w:pPr>
                <w:r w:rsidRPr="00765F5B">
                  <w:rPr>
                    <w:rFonts w:ascii="Arial Narrow" w:hAnsi="Arial Narrow"/>
                    <w:sz w:val="20"/>
                    <w:lang w:val="es-ES_tradnl"/>
                  </w:rPr>
                  <w:t xml:space="preserve"> </w:t>
                </w:r>
              </w:p>
            </w:sdtContent>
          </w:sdt>
        </w:tc>
      </w:tr>
      <w:tr w:rsidR="008E1BEB" w:rsidTr="00D94022">
        <w:trPr>
          <w:cantSplit/>
          <w:trHeight w:val="620"/>
          <w:jc w:val="center"/>
        </w:trPr>
        <w:tc>
          <w:tcPr>
            <w:tcW w:w="3280" w:type="dxa"/>
            <w:gridSpan w:val="8"/>
            <w:vMerge/>
            <w:tcBorders>
              <w:left w:val="thinThickSmallGap" w:sz="24" w:space="0" w:color="auto"/>
              <w:bottom w:val="dotted" w:sz="4" w:space="0" w:color="auto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2080" w:type="dxa"/>
            <w:gridSpan w:val="7"/>
            <w:tcBorders>
              <w:left w:val="nil"/>
              <w:bottom w:val="dotted" w:sz="4" w:space="0" w:color="auto"/>
              <w:right w:val="nil"/>
            </w:tcBorders>
          </w:tcPr>
          <w:p w:rsidR="008E1BEB" w:rsidRDefault="008E1BEB">
            <w:pPr>
              <w:pStyle w:val="Ttulo2"/>
              <w:ind w:left="19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Tomo Número</w:t>
            </w: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1840" w:type="dxa"/>
            <w:gridSpan w:val="6"/>
            <w:tcBorders>
              <w:left w:val="nil"/>
              <w:bottom w:val="dotted" w:sz="4" w:space="0" w:color="auto"/>
              <w:right w:val="nil"/>
            </w:tcBorders>
          </w:tcPr>
          <w:p w:rsidR="008E1BEB" w:rsidRDefault="008E1BEB">
            <w:pPr>
              <w:pStyle w:val="Ttulo2"/>
              <w:ind w:left="37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Folio Número</w:t>
            </w: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E1BEB" w:rsidRDefault="008E1BEB">
            <w:pPr>
              <w:pStyle w:val="Ttulo2"/>
              <w:ind w:left="1012"/>
              <w:rPr>
                <w:noProof w:val="0"/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3010" w:type="dxa"/>
            <w:gridSpan w:val="3"/>
            <w:tcBorders>
              <w:left w:val="nil"/>
              <w:bottom w:val="dotted" w:sz="4" w:space="0" w:color="auto"/>
              <w:right w:val="thickThinSmallGap" w:sz="24" w:space="0" w:color="auto"/>
            </w:tcBorders>
          </w:tcPr>
          <w:p w:rsidR="008E1BEB" w:rsidRDefault="008E1BEB">
            <w:pPr>
              <w:pStyle w:val="Ttulo2"/>
              <w:ind w:left="83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Registro Civil</w:t>
            </w:r>
          </w:p>
          <w:p w:rsidR="008E1BEB" w:rsidRDefault="008E1BEB">
            <w:pPr>
              <w:rPr>
                <w:lang w:val="es-ES_tradnl"/>
              </w:rPr>
            </w:pPr>
          </w:p>
        </w:tc>
      </w:tr>
      <w:tr w:rsidR="008E1BEB" w:rsidTr="00D94022">
        <w:trPr>
          <w:cantSplit/>
          <w:trHeight w:val="439"/>
          <w:jc w:val="center"/>
        </w:trPr>
        <w:tc>
          <w:tcPr>
            <w:tcW w:w="2300" w:type="dxa"/>
            <w:gridSpan w:val="3"/>
            <w:vMerge w:val="restart"/>
            <w:tcBorders>
              <w:top w:val="dotted" w:sz="4" w:space="0" w:color="auto"/>
              <w:left w:val="thinThickSmallGap" w:sz="24" w:space="0" w:color="auto"/>
              <w:right w:val="nil"/>
            </w:tcBorders>
          </w:tcPr>
          <w:p w:rsidR="008E1BEB" w:rsidRDefault="008E1BEB">
            <w:pPr>
              <w:rPr>
                <w:b/>
                <w:lang w:val="es-ES_tradnl"/>
              </w:rPr>
            </w:pPr>
          </w:p>
          <w:p w:rsidR="008E1BEB" w:rsidRDefault="008E1BE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Carné de Identidad </w:t>
            </w: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3060" w:type="dxa"/>
            <w:gridSpan w:val="12"/>
            <w:tcBorders>
              <w:top w:val="dotted" w:sz="4" w:space="0" w:color="auto"/>
              <w:left w:val="nil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bookmarkStart w:id="4" w:name="Texto46"/>
          <w:p w:rsidR="008E1BEB" w:rsidRDefault="008E1BEB" w:rsidP="00C47EA9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fldChar w:fldCharType="begin">
                <w:ffData>
                  <w:name w:val="Texto46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>
              <w:rPr>
                <w:rFonts w:ascii="Arial Narrow" w:hAnsi="Arial Narrow"/>
                <w:b/>
                <w:sz w:val="20"/>
                <w:lang w:val="es-ES_tradnl"/>
              </w:rPr>
              <w:instrText xml:space="preserve"> FORMTEXT </w:instrText>
            </w:r>
            <w:r w:rsidR="008272BA">
              <w:rPr>
                <w:rFonts w:ascii="Arial Narrow" w:hAnsi="Arial Narrow"/>
                <w:b/>
                <w:sz w:val="20"/>
                <w:lang w:val="es-ES_tradnl"/>
              </w:rPr>
            </w:r>
            <w:r w:rsidR="008272BA">
              <w:rPr>
                <w:rFonts w:ascii="Arial Narrow" w:hAnsi="Arial Narrow"/>
                <w:b/>
                <w:sz w:val="20"/>
                <w:lang w:val="es-ES_tradnl"/>
              </w:rPr>
              <w:fldChar w:fldCharType="separate"/>
            </w:r>
            <w:r>
              <w:rPr>
                <w:rFonts w:ascii="Arial Narrow" w:hAnsi="Arial Narrow"/>
                <w:b/>
                <w:sz w:val="20"/>
                <w:lang w:val="es-ES_tradnl"/>
              </w:rPr>
              <w:fldChar w:fldCharType="end"/>
            </w:r>
            <w:bookmarkEnd w:id="4"/>
          </w:p>
        </w:tc>
        <w:tc>
          <w:tcPr>
            <w:tcW w:w="24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p w:rsidR="008E1BEB" w:rsidRDefault="008E1BEB">
            <w:pPr>
              <w:jc w:val="center"/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5082" w:type="dxa"/>
            <w:gridSpan w:val="10"/>
            <w:tcBorders>
              <w:top w:val="dotted" w:sz="4" w:space="0" w:color="auto"/>
              <w:left w:val="nil"/>
              <w:right w:val="thickThinSmallGap" w:sz="24" w:space="0" w:color="auto"/>
            </w:tcBorders>
          </w:tcPr>
          <w:p w:rsidR="008E1BEB" w:rsidRDefault="008E1BEB">
            <w:pPr>
              <w:rPr>
                <w:rFonts w:ascii="Arial Narrow" w:hAnsi="Arial Narrow"/>
                <w:sz w:val="20"/>
                <w:lang w:val="es-ES_tradnl"/>
              </w:rPr>
            </w:pPr>
          </w:p>
          <w:bookmarkStart w:id="5" w:name="Texto47"/>
          <w:p w:rsidR="008E1BEB" w:rsidRDefault="008E1BEB" w:rsidP="00C47EA9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fldChar w:fldCharType="begin">
                <w:ffData>
                  <w:name w:val="Texto47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 Narrow" w:hAnsi="Arial Narrow"/>
                <w:b/>
                <w:sz w:val="20"/>
                <w:lang w:val="es-ES_tradnl"/>
              </w:rPr>
              <w:instrText xml:space="preserve"> FORMTEXT </w:instrText>
            </w:r>
            <w:r w:rsidR="008272BA">
              <w:rPr>
                <w:rFonts w:ascii="Arial Narrow" w:hAnsi="Arial Narrow"/>
                <w:b/>
                <w:sz w:val="20"/>
                <w:lang w:val="es-ES_tradnl"/>
              </w:rPr>
            </w:r>
            <w:r w:rsidR="008272BA">
              <w:rPr>
                <w:rFonts w:ascii="Arial Narrow" w:hAnsi="Arial Narrow"/>
                <w:b/>
                <w:sz w:val="20"/>
                <w:lang w:val="es-ES_tradnl"/>
              </w:rPr>
              <w:fldChar w:fldCharType="separate"/>
            </w:r>
            <w:r>
              <w:rPr>
                <w:rFonts w:ascii="Arial Narrow" w:hAnsi="Arial Narrow"/>
                <w:b/>
                <w:sz w:val="20"/>
                <w:lang w:val="es-ES_tradnl"/>
              </w:rPr>
              <w:fldChar w:fldCharType="end"/>
            </w:r>
            <w:bookmarkEnd w:id="5"/>
          </w:p>
        </w:tc>
      </w:tr>
      <w:tr w:rsidR="008E1BEB" w:rsidTr="00D94022">
        <w:trPr>
          <w:cantSplit/>
          <w:trHeight w:val="460"/>
          <w:jc w:val="center"/>
        </w:trPr>
        <w:tc>
          <w:tcPr>
            <w:tcW w:w="2300" w:type="dxa"/>
            <w:gridSpan w:val="3"/>
            <w:vMerge/>
            <w:tcBorders>
              <w:left w:val="thinThickSmallGap" w:sz="24" w:space="0" w:color="auto"/>
              <w:bottom w:val="dotted" w:sz="4" w:space="0" w:color="auto"/>
              <w:right w:val="nil"/>
            </w:tcBorders>
          </w:tcPr>
          <w:p w:rsidR="008E1BEB" w:rsidRDefault="008E1BEB">
            <w:pPr>
              <w:rPr>
                <w:b/>
                <w:lang w:val="es-ES_tradnl"/>
              </w:rPr>
            </w:pPr>
          </w:p>
        </w:tc>
        <w:tc>
          <w:tcPr>
            <w:tcW w:w="3060" w:type="dxa"/>
            <w:gridSpan w:val="12"/>
            <w:tcBorders>
              <w:left w:val="nil"/>
              <w:bottom w:val="dotted" w:sz="4" w:space="0" w:color="auto"/>
              <w:right w:val="nil"/>
            </w:tcBorders>
          </w:tcPr>
          <w:p w:rsidR="008E1BEB" w:rsidRDefault="008E1BEB">
            <w:pPr>
              <w:pStyle w:val="Ttulo2"/>
              <w:ind w:left="129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Número</w:t>
            </w: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E1BEB" w:rsidRDefault="008E1BEB">
            <w:pPr>
              <w:pStyle w:val="Ttulo2"/>
              <w:ind w:left="1872"/>
              <w:rPr>
                <w:noProof w:val="0"/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5082" w:type="dxa"/>
            <w:gridSpan w:val="10"/>
            <w:tcBorders>
              <w:left w:val="nil"/>
              <w:bottom w:val="dotted" w:sz="4" w:space="0" w:color="auto"/>
              <w:right w:val="thickThinSmallGap" w:sz="24" w:space="0" w:color="auto"/>
            </w:tcBorders>
          </w:tcPr>
          <w:p w:rsidR="008E1BEB" w:rsidRDefault="008E1BEB">
            <w:pPr>
              <w:pStyle w:val="Ttulo2"/>
              <w:ind w:left="165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Serie                   </w:t>
            </w:r>
          </w:p>
          <w:p w:rsidR="008E1BEB" w:rsidRDefault="008E1BEB">
            <w:pPr>
              <w:rPr>
                <w:lang w:val="es-ES_tradnl"/>
              </w:rPr>
            </w:pPr>
          </w:p>
        </w:tc>
      </w:tr>
      <w:tr w:rsidR="008E1BEB" w:rsidRPr="00D15DB8" w:rsidTr="00D94022">
        <w:trPr>
          <w:cantSplit/>
          <w:trHeight w:val="460"/>
          <w:jc w:val="center"/>
        </w:trPr>
        <w:tc>
          <w:tcPr>
            <w:tcW w:w="2640" w:type="dxa"/>
            <w:gridSpan w:val="5"/>
            <w:vMerge w:val="restart"/>
            <w:tcBorders>
              <w:top w:val="dotted" w:sz="4" w:space="0" w:color="auto"/>
              <w:left w:val="thinThickSmallGap" w:sz="24" w:space="0" w:color="auto"/>
              <w:right w:val="nil"/>
            </w:tcBorders>
          </w:tcPr>
          <w:p w:rsidR="008E1BEB" w:rsidRDefault="008E1BEB">
            <w:pPr>
              <w:rPr>
                <w:b/>
                <w:lang w:val="es-ES_tradnl"/>
              </w:rPr>
            </w:pPr>
          </w:p>
          <w:p w:rsidR="008E1BEB" w:rsidRDefault="008E1BE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Inscripción Consular </w:t>
            </w:r>
          </w:p>
          <w:p w:rsidR="008E1BEB" w:rsidRDefault="008E1BEB">
            <w:pPr>
              <w:pStyle w:val="Ttulo2"/>
              <w:rPr>
                <w:noProof w:val="0"/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3600" w:type="dxa"/>
            <w:gridSpan w:val="13"/>
            <w:tcBorders>
              <w:top w:val="dotted" w:sz="4" w:space="0" w:color="auto"/>
              <w:left w:val="nil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_tradnl"/>
              </w:rPr>
              <w:id w:val="-156228957"/>
              <w:placeholder>
                <w:docPart w:val="1CD56335633642FFB0A4B7AC777C7666"/>
              </w:placeholder>
              <w:showingPlcHdr/>
              <w:text/>
            </w:sdtPr>
            <w:sdtEndPr/>
            <w:sdtContent>
              <w:p w:rsidR="008E1BEB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_tradnl"/>
                  </w:rPr>
                </w:pPr>
                <w:r w:rsidRPr="00765F5B">
                  <w:rPr>
                    <w:rFonts w:ascii="Arial Narrow" w:hAnsi="Arial Narrow"/>
                    <w:sz w:val="20"/>
                    <w:lang w:val="es-ES_tradnl"/>
                  </w:rPr>
                  <w:t xml:space="preserve"> </w:t>
                </w:r>
              </w:p>
            </w:sdtContent>
          </w:sdt>
        </w:tc>
        <w:tc>
          <w:tcPr>
            <w:tcW w:w="23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E1BEB" w:rsidRDefault="008E1BEB">
            <w:pPr>
              <w:rPr>
                <w:lang w:val="es-ES_tradnl"/>
              </w:rPr>
            </w:pPr>
          </w:p>
          <w:p w:rsidR="008E1BEB" w:rsidRDefault="008E1BEB">
            <w:pPr>
              <w:jc w:val="center"/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4206" w:type="dxa"/>
            <w:gridSpan w:val="7"/>
            <w:tcBorders>
              <w:top w:val="dotted" w:sz="4" w:space="0" w:color="auto"/>
              <w:left w:val="nil"/>
              <w:right w:val="thickThinSmallGap" w:sz="24" w:space="0" w:color="auto"/>
            </w:tcBorders>
          </w:tcPr>
          <w:p w:rsidR="008E1BEB" w:rsidRDefault="008E1BEB">
            <w:pPr>
              <w:rPr>
                <w:rFonts w:ascii="Arial Narrow" w:hAnsi="Arial Narrow"/>
                <w:sz w:val="20"/>
                <w:lang w:val="es-ES_tradnl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_tradnl"/>
              </w:rPr>
              <w:id w:val="-202942964"/>
              <w:placeholder>
                <w:docPart w:val="28649A838E6B4894B76E37F3FE7CB6D1"/>
              </w:placeholder>
              <w:showingPlcHdr/>
              <w:text/>
            </w:sdtPr>
            <w:sdtEndPr/>
            <w:sdtContent>
              <w:p w:rsidR="008E1BEB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_tradnl"/>
                  </w:rPr>
                </w:pPr>
                <w:r w:rsidRPr="00765F5B">
                  <w:rPr>
                    <w:rFonts w:ascii="Arial Narrow" w:hAnsi="Arial Narrow"/>
                    <w:sz w:val="20"/>
                    <w:lang w:val="es-ES_tradnl"/>
                  </w:rPr>
                  <w:t xml:space="preserve"> </w:t>
                </w:r>
              </w:p>
            </w:sdtContent>
          </w:sdt>
        </w:tc>
      </w:tr>
      <w:tr w:rsidR="008E1BEB" w:rsidTr="00D94022">
        <w:trPr>
          <w:cantSplit/>
          <w:trHeight w:val="580"/>
          <w:jc w:val="center"/>
        </w:trPr>
        <w:tc>
          <w:tcPr>
            <w:tcW w:w="2640" w:type="dxa"/>
            <w:gridSpan w:val="5"/>
            <w:vMerge/>
            <w:tcBorders>
              <w:left w:val="thinThickSmallGap" w:sz="24" w:space="0" w:color="auto"/>
              <w:bottom w:val="nil"/>
              <w:right w:val="nil"/>
            </w:tcBorders>
          </w:tcPr>
          <w:p w:rsidR="008E1BEB" w:rsidRDefault="008E1BEB">
            <w:pPr>
              <w:rPr>
                <w:b/>
                <w:lang w:val="es-ES_tradnl"/>
              </w:rPr>
            </w:pPr>
          </w:p>
        </w:tc>
        <w:tc>
          <w:tcPr>
            <w:tcW w:w="3600" w:type="dxa"/>
            <w:gridSpan w:val="13"/>
            <w:tcBorders>
              <w:left w:val="nil"/>
              <w:bottom w:val="nil"/>
              <w:right w:val="nil"/>
            </w:tcBorders>
          </w:tcPr>
          <w:p w:rsidR="008E1BEB" w:rsidRDefault="008E1BEB">
            <w:pPr>
              <w:pStyle w:val="Ttulo2"/>
              <w:ind w:left="95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Número</w:t>
            </w: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1BEB" w:rsidRDefault="008E1BEB">
            <w:pPr>
              <w:pStyle w:val="Ttulo2"/>
              <w:ind w:left="892"/>
              <w:rPr>
                <w:noProof w:val="0"/>
                <w:lang w:val="es-ES_tradnl"/>
              </w:rPr>
            </w:pPr>
          </w:p>
          <w:p w:rsidR="008E1BEB" w:rsidRDefault="008E1BEB">
            <w:pPr>
              <w:rPr>
                <w:lang w:val="es-ES_tradnl"/>
              </w:rPr>
            </w:pPr>
          </w:p>
        </w:tc>
        <w:tc>
          <w:tcPr>
            <w:tcW w:w="4206" w:type="dxa"/>
            <w:gridSpan w:val="7"/>
            <w:tcBorders>
              <w:left w:val="nil"/>
              <w:bottom w:val="nil"/>
              <w:right w:val="thickThinSmallGap" w:sz="24" w:space="0" w:color="auto"/>
            </w:tcBorders>
          </w:tcPr>
          <w:p w:rsidR="008E1BEB" w:rsidRDefault="008E1BEB">
            <w:pPr>
              <w:pStyle w:val="Ttulo2"/>
              <w:ind w:left="712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De fecha</w:t>
            </w:r>
          </w:p>
          <w:p w:rsidR="008E1BEB" w:rsidRDefault="008E1BEB">
            <w:pPr>
              <w:rPr>
                <w:lang w:val="es-ES_tradnl"/>
              </w:rPr>
            </w:pPr>
          </w:p>
        </w:tc>
      </w:tr>
      <w:tr w:rsidR="008E1BEB" w:rsidTr="00D94022">
        <w:trPr>
          <w:cantSplit/>
          <w:trHeight w:val="3241"/>
          <w:jc w:val="center"/>
        </w:trPr>
        <w:tc>
          <w:tcPr>
            <w:tcW w:w="7000" w:type="dxa"/>
            <w:gridSpan w:val="20"/>
            <w:tcBorders>
              <w:top w:val="single" w:sz="18" w:space="0" w:color="auto"/>
              <w:left w:val="thinThickSmallGap" w:sz="24" w:space="0" w:color="auto"/>
              <w:bottom w:val="thickThinSmallGap" w:sz="24" w:space="0" w:color="auto"/>
              <w:right w:val="single" w:sz="18" w:space="0" w:color="auto"/>
            </w:tcBorders>
          </w:tcPr>
          <w:p w:rsidR="008E1BEB" w:rsidRDefault="008E1BE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Observaciones:</w:t>
            </w:r>
          </w:p>
          <w:p w:rsidR="008E1BEB" w:rsidRDefault="008E1BEB">
            <w:pPr>
              <w:rPr>
                <w:b/>
                <w:lang w:val="es-ES_tradnl"/>
              </w:rPr>
            </w:pPr>
          </w:p>
          <w:sdt>
            <w:sdtPr>
              <w:rPr>
                <w:rFonts w:ascii="Arial Narrow" w:hAnsi="Arial Narrow"/>
                <w:b/>
                <w:i/>
                <w:sz w:val="20"/>
                <w:szCs w:val="20"/>
                <w:lang w:val="es-ES_tradnl"/>
              </w:rPr>
              <w:id w:val="713545672"/>
              <w:placeholder>
                <w:docPart w:val="8A1CE1164CFA4B98A0F32BC22B66D60F"/>
              </w:placeholder>
              <w:showingPlcHdr/>
              <w:text/>
            </w:sdtPr>
            <w:sdtEndPr/>
            <w:sdtContent>
              <w:p w:rsidR="00D15DB8" w:rsidRPr="00D15DB8" w:rsidRDefault="00D15DB8">
                <w:pPr>
                  <w:rPr>
                    <w:rFonts w:ascii="Arial Narrow" w:hAnsi="Arial Narrow"/>
                    <w:b/>
                    <w:i/>
                    <w:sz w:val="20"/>
                    <w:szCs w:val="20"/>
                    <w:lang w:val="es-ES_tradnl"/>
                  </w:rPr>
                </w:pPr>
                <w:r w:rsidRPr="00D15DB8">
                  <w:rPr>
                    <w:rFonts w:ascii="Arial Narrow" w:hAnsi="Arial Narrow"/>
                    <w:b/>
                    <w:i/>
                    <w:sz w:val="20"/>
                    <w:szCs w:val="20"/>
                    <w:lang w:val="es-ES_tradnl"/>
                  </w:rPr>
                  <w:t xml:space="preserve"> YACKMEL TOLEDO GÓMEZ</w:t>
                </w:r>
              </w:p>
            </w:sdtContent>
          </w:sdt>
          <w:sdt>
            <w:sdtPr>
              <w:rPr>
                <w:rFonts w:ascii="Arial Narrow" w:hAnsi="Arial Narrow"/>
                <w:b/>
                <w:i/>
                <w:sz w:val="20"/>
                <w:szCs w:val="20"/>
                <w:lang w:val="es-ES_tradnl"/>
              </w:rPr>
              <w:id w:val="-351809408"/>
              <w:placeholder>
                <w:docPart w:val="163DCC86A594496C829BC3A0665B4A31"/>
              </w:placeholder>
              <w:showingPlcHdr/>
              <w:text/>
            </w:sdtPr>
            <w:sdtEndPr/>
            <w:sdtContent>
              <w:p w:rsidR="00D15DB8" w:rsidRPr="00D15DB8" w:rsidRDefault="00D15DB8">
                <w:pPr>
                  <w:rPr>
                    <w:rFonts w:ascii="Arial Narrow" w:hAnsi="Arial Narrow"/>
                    <w:b/>
                    <w:i/>
                    <w:sz w:val="20"/>
                    <w:szCs w:val="20"/>
                    <w:lang w:val="es-ES_tradnl"/>
                  </w:rPr>
                </w:pPr>
                <w:r w:rsidRPr="00D15DB8">
                  <w:rPr>
                    <w:rFonts w:ascii="Arial Narrow" w:hAnsi="Arial Narrow"/>
                    <w:b/>
                    <w:i/>
                    <w:sz w:val="20"/>
                    <w:szCs w:val="20"/>
                    <w:lang w:val="es-ES_tradnl"/>
                  </w:rPr>
                  <w:t xml:space="preserve"> VICEPRESIDENTE EJECUTIVO</w:t>
                </w:r>
              </w:p>
            </w:sdtContent>
          </w:sdt>
          <w:sdt>
            <w:sdtPr>
              <w:rPr>
                <w:rFonts w:ascii="Arial Narrow" w:hAnsi="Arial Narrow"/>
                <w:b/>
                <w:i/>
                <w:sz w:val="20"/>
                <w:szCs w:val="20"/>
                <w:lang w:val="es-ES_tradnl"/>
              </w:rPr>
              <w:id w:val="-1551452823"/>
              <w:placeholder>
                <w:docPart w:val="C38D94498C244A1ABAB31D43865DEB74"/>
              </w:placeholder>
              <w:showingPlcHdr/>
              <w:text/>
            </w:sdtPr>
            <w:sdtEndPr/>
            <w:sdtContent>
              <w:p w:rsidR="008E1BEB" w:rsidRPr="00D15DB8" w:rsidRDefault="00D15DB8">
                <w:pPr>
                  <w:rPr>
                    <w:b/>
                    <w:lang w:val="es-ES_tradnl"/>
                  </w:rPr>
                </w:pPr>
                <w:r w:rsidRPr="00D15DB8">
                  <w:rPr>
                    <w:rFonts w:ascii="Arial Narrow" w:hAnsi="Arial Narrow"/>
                    <w:b/>
                    <w:i/>
                    <w:sz w:val="20"/>
                    <w:szCs w:val="20"/>
                    <w:lang w:val="es-ES_tradnl"/>
                  </w:rPr>
                  <w:t xml:space="preserve"> GRUPO DE ADMINISTRACION EMPRESARIAL</w:t>
                </w:r>
              </w:p>
            </w:sdtContent>
          </w:sdt>
          <w:p w:rsidR="008E1BEB" w:rsidRDefault="008E1BEB">
            <w:pPr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rPr>
                <w:b/>
                <w:sz w:val="20"/>
                <w:lang w:val="es-ES_tradnl"/>
              </w:rPr>
            </w:pPr>
          </w:p>
          <w:p w:rsidR="008E1BEB" w:rsidRDefault="008E1BE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3682" w:type="dxa"/>
            <w:gridSpan w:val="6"/>
            <w:tcBorders>
              <w:top w:val="single" w:sz="18" w:space="0" w:color="auto"/>
              <w:left w:val="single" w:sz="18" w:space="0" w:color="auto"/>
              <w:bottom w:val="thickThinSmallGap" w:sz="24" w:space="0" w:color="auto"/>
              <w:right w:val="thickThinSmallGap" w:sz="24" w:space="0" w:color="auto"/>
            </w:tcBorders>
            <w:vAlign w:val="bottom"/>
          </w:tcPr>
          <w:p w:rsidR="008E1BEB" w:rsidRDefault="008E1BE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Sellos de Timbre</w:t>
            </w:r>
          </w:p>
        </w:tc>
      </w:tr>
    </w:tbl>
    <w:p w:rsidR="004D2DEA" w:rsidRDefault="004D2DEA">
      <w:pPr>
        <w:rPr>
          <w:lang w:val="es-ES_tradnl"/>
        </w:rPr>
      </w:pPr>
    </w:p>
    <w:sectPr w:rsidR="004D2DEA" w:rsidSect="00986B49">
      <w:pgSz w:w="11907" w:h="16839" w:code="9"/>
      <w:pgMar w:top="444" w:right="1701" w:bottom="44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rawingGridHorizontalSpacing w:val="109"/>
  <w:drawingGridVerticalSpacing w:val="148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EA"/>
    <w:rsid w:val="00011BE6"/>
    <w:rsid w:val="000C6170"/>
    <w:rsid w:val="0013426A"/>
    <w:rsid w:val="00153B85"/>
    <w:rsid w:val="001871AD"/>
    <w:rsid w:val="001960C6"/>
    <w:rsid w:val="001A136A"/>
    <w:rsid w:val="001B3B16"/>
    <w:rsid w:val="001E193C"/>
    <w:rsid w:val="00206FC2"/>
    <w:rsid w:val="002162E2"/>
    <w:rsid w:val="00220823"/>
    <w:rsid w:val="0022544B"/>
    <w:rsid w:val="0023100B"/>
    <w:rsid w:val="00240E0E"/>
    <w:rsid w:val="0025079E"/>
    <w:rsid w:val="002A3B01"/>
    <w:rsid w:val="002B4F65"/>
    <w:rsid w:val="002D548A"/>
    <w:rsid w:val="002F0C32"/>
    <w:rsid w:val="002F25C9"/>
    <w:rsid w:val="002F4574"/>
    <w:rsid w:val="0031525F"/>
    <w:rsid w:val="00331453"/>
    <w:rsid w:val="0033218F"/>
    <w:rsid w:val="003330FF"/>
    <w:rsid w:val="00337844"/>
    <w:rsid w:val="003601A7"/>
    <w:rsid w:val="003645DA"/>
    <w:rsid w:val="003C3E4A"/>
    <w:rsid w:val="00422718"/>
    <w:rsid w:val="004C521F"/>
    <w:rsid w:val="004C6E84"/>
    <w:rsid w:val="004D2DEA"/>
    <w:rsid w:val="004D3088"/>
    <w:rsid w:val="00500084"/>
    <w:rsid w:val="0053562C"/>
    <w:rsid w:val="005D0665"/>
    <w:rsid w:val="005E234E"/>
    <w:rsid w:val="005F3708"/>
    <w:rsid w:val="006470CD"/>
    <w:rsid w:val="006B2390"/>
    <w:rsid w:val="007131BF"/>
    <w:rsid w:val="00765F5B"/>
    <w:rsid w:val="0077220F"/>
    <w:rsid w:val="00773CC3"/>
    <w:rsid w:val="00777D05"/>
    <w:rsid w:val="007915DF"/>
    <w:rsid w:val="007A734B"/>
    <w:rsid w:val="007E5D3C"/>
    <w:rsid w:val="007F7837"/>
    <w:rsid w:val="008126F8"/>
    <w:rsid w:val="008272BA"/>
    <w:rsid w:val="008479A6"/>
    <w:rsid w:val="00897EA7"/>
    <w:rsid w:val="008B5DF3"/>
    <w:rsid w:val="008B6B3A"/>
    <w:rsid w:val="008C32C7"/>
    <w:rsid w:val="008D4FD4"/>
    <w:rsid w:val="008E1BEB"/>
    <w:rsid w:val="009222D0"/>
    <w:rsid w:val="00986B49"/>
    <w:rsid w:val="00995ACC"/>
    <w:rsid w:val="009A0A9C"/>
    <w:rsid w:val="009D446F"/>
    <w:rsid w:val="00A011B1"/>
    <w:rsid w:val="00A03698"/>
    <w:rsid w:val="00A055BC"/>
    <w:rsid w:val="00A2145B"/>
    <w:rsid w:val="00A50061"/>
    <w:rsid w:val="00A71D28"/>
    <w:rsid w:val="00AA7F42"/>
    <w:rsid w:val="00AC0905"/>
    <w:rsid w:val="00B0393E"/>
    <w:rsid w:val="00B461A4"/>
    <w:rsid w:val="00B5738D"/>
    <w:rsid w:val="00B84E5F"/>
    <w:rsid w:val="00B90DCD"/>
    <w:rsid w:val="00C47EA9"/>
    <w:rsid w:val="00CA637C"/>
    <w:rsid w:val="00CA7342"/>
    <w:rsid w:val="00CC1701"/>
    <w:rsid w:val="00CC1B28"/>
    <w:rsid w:val="00CC494A"/>
    <w:rsid w:val="00CC4CCD"/>
    <w:rsid w:val="00CD53AD"/>
    <w:rsid w:val="00CF0C3F"/>
    <w:rsid w:val="00D15DB8"/>
    <w:rsid w:val="00D25710"/>
    <w:rsid w:val="00D33E90"/>
    <w:rsid w:val="00D445B2"/>
    <w:rsid w:val="00D44899"/>
    <w:rsid w:val="00D53371"/>
    <w:rsid w:val="00D6411F"/>
    <w:rsid w:val="00D70F55"/>
    <w:rsid w:val="00D94022"/>
    <w:rsid w:val="00D96247"/>
    <w:rsid w:val="00DB5D7F"/>
    <w:rsid w:val="00DF219A"/>
    <w:rsid w:val="00DF3018"/>
    <w:rsid w:val="00E0183F"/>
    <w:rsid w:val="00E44977"/>
    <w:rsid w:val="00E81846"/>
    <w:rsid w:val="00EE7D37"/>
    <w:rsid w:val="00F02714"/>
    <w:rsid w:val="00F072F9"/>
    <w:rsid w:val="00F1255D"/>
    <w:rsid w:val="00F2075D"/>
    <w:rsid w:val="00F470E8"/>
    <w:rsid w:val="00F704CA"/>
    <w:rsid w:val="00FC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F68D0"/>
  <w14:defaultImageDpi w14:val="0"/>
  <w15:docId w15:val="{DF45F9DE-B830-40CF-930F-04BE93E1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jc w:val="center"/>
      <w:outlineLvl w:val="0"/>
    </w:pPr>
    <w:rPr>
      <w:b/>
      <w:bCs/>
      <w:noProof/>
      <w:sz w:val="20"/>
      <w:lang w:val="es-ES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outlineLvl w:val="1"/>
    </w:pPr>
    <w:rPr>
      <w:b/>
      <w:bCs/>
      <w:noProof/>
      <w:sz w:val="20"/>
      <w:lang w:val="es-ES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outlineLvl w:val="2"/>
    </w:pPr>
    <w:rPr>
      <w:b/>
      <w:bCs/>
      <w:noProof/>
      <w:lang w:val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011BE6"/>
    <w:pPr>
      <w:keepNext/>
      <w:ind w:left="153"/>
      <w:jc w:val="center"/>
      <w:outlineLvl w:val="3"/>
    </w:pPr>
    <w:rPr>
      <w:b/>
      <w:bCs/>
      <w:noProof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011BE6"/>
    <w:rPr>
      <w:rFonts w:cs="Times New Roman"/>
      <w:b/>
      <w:bCs/>
      <w:noProof/>
      <w:sz w:val="24"/>
      <w:szCs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pPr>
      <w:jc w:val="center"/>
    </w:pPr>
    <w:rPr>
      <w:sz w:val="4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rPr>
      <w:b/>
      <w:bCs/>
      <w:noProof/>
      <w:sz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rsid w:val="00332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33218F"/>
    <w:rPr>
      <w:rFonts w:ascii="Tahoma" w:hAnsi="Tahoma" w:cs="Tahoma"/>
      <w:sz w:val="16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3601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carmen\Configuraci&#243;n%20local\Archivos%20temporales%20de%20Internet\OLK85\PLANILLA%20SOLICITUD%20PASAPOR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15139869E04DF6A4BDA2869551B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1FB44-FD8C-41E9-B74B-942267881F1E}"/>
      </w:docPartPr>
      <w:docPartBody>
        <w:p w:rsidR="007C4B8B" w:rsidRDefault="009D229A" w:rsidP="009D229A">
          <w:pPr>
            <w:pStyle w:val="FD15139869E04DF6A4BDA2869551BA3F17"/>
          </w:pPr>
          <w:r w:rsidRPr="00F072F9">
            <w:rPr>
              <w:rFonts w:ascii="Arial Narrow" w:hAnsi="Arial Narrow"/>
              <w:sz w:val="22"/>
              <w:szCs w:val="22"/>
              <w:lang w:val="es-ES_tradnl"/>
            </w:rPr>
            <w:t>CI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069144B2EE464D8CBCE4CC62004F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0AC5-3B52-422D-B289-6B702701BFC6}"/>
      </w:docPartPr>
      <w:docPartBody>
        <w:p w:rsidR="007C4B8B" w:rsidRDefault="009D229A" w:rsidP="009D229A">
          <w:pPr>
            <w:pStyle w:val="069144B2EE464D8CBCE4CC62004FCE9E15"/>
          </w:pPr>
          <w:r w:rsidRPr="00F072F9">
            <w:rPr>
              <w:rFonts w:ascii="Arial Narrow" w:hAnsi="Arial Narrow"/>
              <w:sz w:val="22"/>
              <w:szCs w:val="22"/>
              <w:lang w:val="es-ES_tradnl"/>
            </w:rPr>
            <w:t xml:space="preserve"> Fecha</w:t>
          </w:r>
          <w:r>
            <w:rPr>
              <w:rFonts w:ascii="Arial Narrow" w:hAnsi="Arial Narrow"/>
              <w:sz w:val="22"/>
              <w:szCs w:val="22"/>
              <w:lang w:val="es-ES_tradnl"/>
            </w:rPr>
            <w:t xml:space="preserve"> Solicitud</w:t>
          </w:r>
        </w:p>
      </w:docPartBody>
    </w:docPart>
    <w:docPart>
      <w:docPartPr>
        <w:name w:val="008580CB5E3D46C7BB924D0C1D63F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20A10-7913-4121-8948-3E3B92B7A144}"/>
      </w:docPartPr>
      <w:docPartBody>
        <w:p w:rsidR="005346DB" w:rsidRDefault="009D229A" w:rsidP="009D229A">
          <w:pPr>
            <w:pStyle w:val="008580CB5E3D46C7BB924D0C1D63FB454"/>
          </w:pPr>
          <w:r w:rsidRPr="001A136A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39530DD5143A41E4B9B4A8806BE5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18508-BC7C-430D-BD6D-2283DE41602C}"/>
      </w:docPartPr>
      <w:docPartBody>
        <w:p w:rsidR="005346DB" w:rsidRDefault="009D229A" w:rsidP="009D229A">
          <w:pPr>
            <w:pStyle w:val="39530DD5143A41E4B9B4A8806BE5188D4"/>
          </w:pPr>
          <w:r w:rsidRPr="001A136A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15CB3FF17BAE4DD2BEDEA58A78B7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8A494-FB1F-4B35-A3B4-A84AED29A875}"/>
      </w:docPartPr>
      <w:docPartBody>
        <w:p w:rsidR="005346DB" w:rsidRDefault="009D229A" w:rsidP="009D229A">
          <w:pPr>
            <w:pStyle w:val="15CB3FF17BAE4DD2BEDEA58A78B781D14"/>
          </w:pPr>
          <w:r w:rsidRPr="001A136A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DC4B8FC754154E3F9097B97F27D09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BAE16-30CB-4D16-93B1-E223A29E6822}"/>
      </w:docPartPr>
      <w:docPartBody>
        <w:p w:rsidR="005346DB" w:rsidRDefault="009D229A" w:rsidP="009D229A">
          <w:pPr>
            <w:pStyle w:val="DC4B8FC754154E3F9097B97F27D097284"/>
          </w:pPr>
          <w:r w:rsidRPr="001A136A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73E3AFB1E67A45E38F5A9E71A5F07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85473-5755-4B0E-9231-C5547B24B4F1}"/>
      </w:docPartPr>
      <w:docPartBody>
        <w:p w:rsidR="005346DB" w:rsidRDefault="009D229A" w:rsidP="009D229A">
          <w:pPr>
            <w:pStyle w:val="73E3AFB1E67A45E38F5A9E71A5F078134"/>
          </w:pPr>
          <w:r w:rsidRPr="001A136A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B2F304F5BE3E4673B31D5856FBE4A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7929C-D91B-4B2F-A3C2-117DA29D6B2F}"/>
      </w:docPartPr>
      <w:docPartBody>
        <w:p w:rsidR="005346DB" w:rsidRDefault="009D229A" w:rsidP="009D229A">
          <w:pPr>
            <w:pStyle w:val="B2F304F5BE3E4673B31D5856FBE4A7074"/>
          </w:pPr>
          <w:r w:rsidRPr="001A136A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104F2F9FA836476E815C1A750B6FC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C98B5-34A6-44FC-9FAE-B3AF95835DB6}"/>
      </w:docPartPr>
      <w:docPartBody>
        <w:p w:rsidR="005346DB" w:rsidRDefault="009D229A" w:rsidP="009D229A">
          <w:pPr>
            <w:pStyle w:val="104F2F9FA836476E815C1A750B6FC2EA4"/>
          </w:pPr>
          <w:r w:rsidRPr="001A136A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1F6A05BB7DED4DCD8EEFF0BC0A8F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AB3F4-9E54-41FE-847A-396614C9E77B}"/>
      </w:docPartPr>
      <w:docPartBody>
        <w:p w:rsidR="005346DB" w:rsidRDefault="009D229A" w:rsidP="009D229A">
          <w:pPr>
            <w:pStyle w:val="1F6A05BB7DED4DCD8EEFF0BC0A8FE24E4"/>
          </w:pPr>
          <w:r w:rsidRPr="001A136A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BDD234E6373449D5894BE4D9E88C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636F5-B4EA-4EF6-97F6-789BA307A95B}"/>
      </w:docPartPr>
      <w:docPartBody>
        <w:p w:rsidR="005346DB" w:rsidRDefault="009D229A" w:rsidP="009D229A">
          <w:pPr>
            <w:pStyle w:val="BDD234E6373449D5894BE4D9E88CD83D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610F4ED5D1C74F9A86A6C5DC81938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DA3CD-2FB1-4005-84B6-F24A50B2DD35}"/>
      </w:docPartPr>
      <w:docPartBody>
        <w:p w:rsidR="005346DB" w:rsidRDefault="009D229A" w:rsidP="009D229A">
          <w:pPr>
            <w:pStyle w:val="610F4ED5D1C74F9A86A6C5DC81938407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E894041485AB4537B2E4D3C33F1EB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C867F-505D-498A-BC62-52386FA01A1C}"/>
      </w:docPartPr>
      <w:docPartBody>
        <w:p w:rsidR="005346DB" w:rsidRDefault="009D229A" w:rsidP="009D229A">
          <w:pPr>
            <w:pStyle w:val="E894041485AB4537B2E4D3C33F1EB6BC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59869EE5FE654303BE1E6E4C03EE2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B3EB1-6EDB-465A-914E-838565EFEC00}"/>
      </w:docPartPr>
      <w:docPartBody>
        <w:p w:rsidR="005346DB" w:rsidRDefault="009D229A" w:rsidP="009D229A">
          <w:pPr>
            <w:pStyle w:val="59869EE5FE654303BE1E6E4C03EE2FF7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FAAA03FE90B64254B261513558A47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B0BDA-C742-42ED-89CC-CD44B5BE5798}"/>
      </w:docPartPr>
      <w:docPartBody>
        <w:p w:rsidR="005346DB" w:rsidRDefault="009D229A" w:rsidP="009D229A">
          <w:pPr>
            <w:pStyle w:val="FAAA03FE90B64254B261513558A47B45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1CD56335633642FFB0A4B7AC777C7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C98E-B876-40B8-A906-37E7DEF4AEB7}"/>
      </w:docPartPr>
      <w:docPartBody>
        <w:p w:rsidR="005346DB" w:rsidRDefault="009D229A" w:rsidP="009D229A">
          <w:pPr>
            <w:pStyle w:val="1CD56335633642FFB0A4B7AC777C7666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28649A838E6B4894B76E37F3FE7CB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EF426-ECB1-4B26-A5FC-297480E0B006}"/>
      </w:docPartPr>
      <w:docPartBody>
        <w:p w:rsidR="005346DB" w:rsidRDefault="009D229A" w:rsidP="009D229A">
          <w:pPr>
            <w:pStyle w:val="28649A838E6B4894B76E37F3FE7CB6D1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8A1CE1164CFA4B98A0F32BC22B66D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FEE7C-F109-43CD-8572-36B2B044113C}"/>
      </w:docPartPr>
      <w:docPartBody>
        <w:p w:rsidR="005346DB" w:rsidRDefault="009D229A" w:rsidP="009D229A">
          <w:pPr>
            <w:pStyle w:val="8A1CE1164CFA4B98A0F32BC22B66D60F4"/>
          </w:pPr>
          <w:r w:rsidRPr="00D15DB8">
            <w:rPr>
              <w:rFonts w:ascii="Arial Narrow" w:hAnsi="Arial Narrow"/>
              <w:b/>
              <w:i/>
              <w:sz w:val="20"/>
              <w:szCs w:val="20"/>
              <w:lang w:val="es-ES_tradnl"/>
            </w:rPr>
            <w:t xml:space="preserve"> YACKMEL TOLEDO GÓMEZ</w:t>
          </w:r>
        </w:p>
      </w:docPartBody>
    </w:docPart>
    <w:docPart>
      <w:docPartPr>
        <w:name w:val="163DCC86A594496C829BC3A0665B4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16896-1354-40AB-AA6C-BF4ECCAC8671}"/>
      </w:docPartPr>
      <w:docPartBody>
        <w:p w:rsidR="005346DB" w:rsidRDefault="009D229A" w:rsidP="009D229A">
          <w:pPr>
            <w:pStyle w:val="163DCC86A594496C829BC3A0665B4A314"/>
          </w:pPr>
          <w:r w:rsidRPr="00D15DB8">
            <w:rPr>
              <w:rFonts w:ascii="Arial Narrow" w:hAnsi="Arial Narrow"/>
              <w:b/>
              <w:i/>
              <w:sz w:val="20"/>
              <w:szCs w:val="20"/>
              <w:lang w:val="es-ES_tradnl"/>
            </w:rPr>
            <w:t xml:space="preserve"> VICEPRESIDENTE EJECUTIVO</w:t>
          </w:r>
        </w:p>
      </w:docPartBody>
    </w:docPart>
    <w:docPart>
      <w:docPartPr>
        <w:name w:val="C38D94498C244A1ABAB31D43865D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73565-5D56-4009-94EE-40F04EBE1BA6}"/>
      </w:docPartPr>
      <w:docPartBody>
        <w:p w:rsidR="005346DB" w:rsidRDefault="009D229A" w:rsidP="009D229A">
          <w:pPr>
            <w:pStyle w:val="C38D94498C244A1ABAB31D43865DEB744"/>
          </w:pPr>
          <w:r w:rsidRPr="00D15DB8">
            <w:rPr>
              <w:rFonts w:ascii="Arial Narrow" w:hAnsi="Arial Narrow"/>
              <w:b/>
              <w:i/>
              <w:sz w:val="20"/>
              <w:szCs w:val="20"/>
              <w:lang w:val="es-ES_tradnl"/>
            </w:rPr>
            <w:t xml:space="preserve"> GRUPO DE ADMINISTRACION EMPRESARIAL</w:t>
          </w:r>
        </w:p>
      </w:docPartBody>
    </w:docPart>
    <w:docPart>
      <w:docPartPr>
        <w:name w:val="98E391B8EBFA4D129E9252A7F754A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4D666-6A00-45C3-81A4-8FAD6B782AAF}"/>
      </w:docPartPr>
      <w:docPartBody>
        <w:p w:rsidR="005346DB" w:rsidRDefault="009D229A" w:rsidP="009D229A">
          <w:pPr>
            <w:pStyle w:val="98E391B8EBFA4D129E9252A7F754A12C3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Primer Apellido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54BC4C0D900B4376B76A6D8C08A77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A19E-6B33-4E7F-8432-AE1BC3DC68B6}"/>
      </w:docPartPr>
      <w:docPartBody>
        <w:p w:rsidR="005346DB" w:rsidRDefault="009D229A" w:rsidP="009D229A">
          <w:pPr>
            <w:pStyle w:val="54BC4C0D900B4376B76A6D8C08A778F42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 xml:space="preserve">     </w:t>
          </w:r>
        </w:p>
      </w:docPartBody>
    </w:docPart>
    <w:docPart>
      <w:docPartPr>
        <w:name w:val="64293477F5A9468C9262BB55C0516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46C07-AC6B-4959-B3AE-C27CA5210F30}"/>
      </w:docPartPr>
      <w:docPartBody>
        <w:p w:rsidR="005346DB" w:rsidRDefault="009D229A" w:rsidP="009D229A">
          <w:pPr>
            <w:pStyle w:val="64293477F5A9468C9262BB55C05168C32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Segundo Apellido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57ACA4B4728D438390157E7EB7C98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51CE3-6694-4E80-B68C-FA22004B695E}"/>
      </w:docPartPr>
      <w:docPartBody>
        <w:p w:rsidR="005346DB" w:rsidRDefault="009D229A" w:rsidP="009D229A">
          <w:pPr>
            <w:pStyle w:val="57ACA4B4728D438390157E7EB7C9895A2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Nombre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34FC6CD3CA82480FACD5E047BAF98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DEA3-38E2-42A9-80C7-2E4B3F55B217}"/>
      </w:docPartPr>
      <w:docPartBody>
        <w:p w:rsidR="005346DB" w:rsidRDefault="009D229A" w:rsidP="009D229A">
          <w:pPr>
            <w:pStyle w:val="34FC6CD3CA82480FACD5E047BAF982C72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Segundo Nombre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87166E42AD744F308B0DCA09BC592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7FA90-1914-472B-A7D4-C0557E383D0D}"/>
      </w:docPartPr>
      <w:docPartBody>
        <w:p w:rsidR="005346DB" w:rsidRDefault="009D229A" w:rsidP="009D229A">
          <w:pPr>
            <w:pStyle w:val="87166E42AD744F308B0DCA09BC5921722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Órgano Solicitante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84548B8A6F2A4EB5B884F0EEED506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B0A65-E0BD-4DFC-8982-D6E6B1875A91}"/>
      </w:docPartPr>
      <w:docPartBody>
        <w:p w:rsidR="005346DB" w:rsidRDefault="009D229A" w:rsidP="009D229A">
          <w:pPr>
            <w:pStyle w:val="84548B8A6F2A4EB5B884F0EEED5068E82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Motivo del Viaje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2F85D0838FBC401E948453037B78B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E41F3-A36A-464E-A477-F71F941A1627}"/>
      </w:docPartPr>
      <w:docPartBody>
        <w:p w:rsidR="005346DB" w:rsidRDefault="009D229A" w:rsidP="009D229A">
          <w:pPr>
            <w:pStyle w:val="2F85D0838FBC401E948453037B78B24F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Padre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10FF198BC05141FC8DE02236BF266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E7ADB-0326-400F-AC28-FD7A446E6263}"/>
      </w:docPartPr>
      <w:docPartBody>
        <w:p w:rsidR="005346DB" w:rsidRDefault="009D229A" w:rsidP="009D229A">
          <w:pPr>
            <w:pStyle w:val="10FF198BC05141FC8DE02236BF266A10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Madre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64B69DF2284B41E1A67AF8A453AC8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6C5C1-D4A3-45C5-B7F2-24808B7C1812}"/>
      </w:docPartPr>
      <w:docPartBody>
        <w:p w:rsidR="005346DB" w:rsidRDefault="009D229A" w:rsidP="009D229A">
          <w:pPr>
            <w:pStyle w:val="64B69DF2284B41E1A67AF8A453AC8913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País Nacimiento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5136F6D39D844ECFB5C15C447FDB4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18C0-6375-48DB-AB88-87367F51D600}"/>
      </w:docPartPr>
      <w:docPartBody>
        <w:p w:rsidR="005346DB" w:rsidRDefault="009D229A" w:rsidP="009D229A">
          <w:pPr>
            <w:pStyle w:val="5136F6D39D844ECFB5C15C447FDB49E0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Provincia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D00EF53F7B8343ACBD8E53722F180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E526E-0C97-4521-A9D7-F8C441E3D021}"/>
      </w:docPartPr>
      <w:docPartBody>
        <w:p w:rsidR="005346DB" w:rsidRDefault="009D229A" w:rsidP="009D229A">
          <w:pPr>
            <w:pStyle w:val="D00EF53F7B8343ACBD8E53722F1800AF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Municipio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730BEDE45B7D43958305EA46C265F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8B8D8-3EC4-4A08-AFD0-8EEFF103BECC}"/>
      </w:docPartPr>
      <w:docPartBody>
        <w:p w:rsidR="005346DB" w:rsidRDefault="009D229A" w:rsidP="009D229A">
          <w:pPr>
            <w:pStyle w:val="730BEDE45B7D43958305EA46C265F1B2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Ciudad Extranjera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D453F6E7D0A242D391A35731E5DE5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CAF9B-EC84-4AE8-9A2A-6066F0BBE38E}"/>
      </w:docPartPr>
      <w:docPartBody>
        <w:p w:rsidR="005346DB" w:rsidRDefault="009D229A" w:rsidP="009D229A">
          <w:pPr>
            <w:pStyle w:val="D453F6E7D0A242D391A35731E5DE5557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Ciudadanía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76E62F949B76462E864A613342B33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60CF9-AB35-4E3A-965A-7B3A0C4B6875}"/>
      </w:docPartPr>
      <w:docPartBody>
        <w:p w:rsidR="005346DB" w:rsidRDefault="009D229A" w:rsidP="009D229A">
          <w:pPr>
            <w:pStyle w:val="76E62F949B76462E864A613342B33906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Profesión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842DB81D5E7F4D14BC1011FD74AA2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BC95F-E634-4BA3-A417-1D37762CD0D4}"/>
      </w:docPartPr>
      <w:docPartBody>
        <w:p w:rsidR="005346DB" w:rsidRDefault="009D229A" w:rsidP="009D229A">
          <w:pPr>
            <w:pStyle w:val="842DB81D5E7F4D14BC1011FD74AA2D89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Lugar de Trabajo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7F0951B9AD9541B5931EF5FB55337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D5405-02CF-4EBE-B864-C0CCC8A9EE24}"/>
      </w:docPartPr>
      <w:docPartBody>
        <w:p w:rsidR="005346DB" w:rsidRDefault="009D229A" w:rsidP="009D229A">
          <w:pPr>
            <w:pStyle w:val="7F0951B9AD9541B5931EF5FB5533720A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País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C138DE5DD40F4442B146E034BB77B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5A1CC-C097-43BF-9353-A46919201550}"/>
      </w:docPartPr>
      <w:docPartBody>
        <w:p w:rsidR="005346DB" w:rsidRDefault="009D229A" w:rsidP="009D229A">
          <w:pPr>
            <w:pStyle w:val="C138DE5DD40F4442B146E034BB77B452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Provincia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93EC9CA6E39E4069B45B8CFF84717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844FE-D870-4DFC-83A7-69E2AD6D51D6}"/>
      </w:docPartPr>
      <w:docPartBody>
        <w:p w:rsidR="005346DB" w:rsidRDefault="009D229A" w:rsidP="009D229A">
          <w:pPr>
            <w:pStyle w:val="93EC9CA6E39E4069B45B8CFF847177B4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Municipio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2260F41138974119A5631D33DE6E4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44A0-6E64-4B9A-A88F-CECFFAE33102}"/>
      </w:docPartPr>
      <w:docPartBody>
        <w:p w:rsidR="005346DB" w:rsidRDefault="009D229A" w:rsidP="009D229A">
          <w:pPr>
            <w:pStyle w:val="2260F41138974119A5631D33DE6E40751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>Calle</w:t>
          </w:r>
          <w:r w:rsidRPr="00F072F9">
            <w:rPr>
              <w:rFonts w:ascii="Arial Narrow" w:hAnsi="Arial Narrow"/>
              <w:b/>
              <w:sz w:val="22"/>
              <w:szCs w:val="22"/>
              <w:lang w:val="es-ES_tradnl"/>
            </w:rPr>
            <w:t xml:space="preserve"> </w:t>
          </w:r>
        </w:p>
      </w:docPartBody>
    </w:docPart>
    <w:docPart>
      <w:docPartPr>
        <w:name w:val="2075B5253DEE4A2396FAF4CE54813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42C71-4D66-455D-8D58-4352821A2C59}"/>
      </w:docPartPr>
      <w:docPartBody>
        <w:p w:rsidR="005346DB" w:rsidRDefault="009D229A" w:rsidP="009D229A">
          <w:pPr>
            <w:pStyle w:val="2075B5253DEE4A2396FAF4CE54813114"/>
          </w:pPr>
          <w:r>
            <w:rPr>
              <w:rFonts w:ascii="Arial Narrow" w:hAnsi="Arial Narrow"/>
              <w:sz w:val="22"/>
              <w:szCs w:val="22"/>
              <w:lang w:val="es-ES_tradnl"/>
            </w:rPr>
            <w:t xml:space="preserve">     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05972-E050-4D97-9A26-F9A99465BEB7}"/>
      </w:docPartPr>
      <w:docPartBody>
        <w:p w:rsidR="00924888" w:rsidRDefault="005346DB">
          <w:r w:rsidRPr="004F055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65"/>
    <w:rsid w:val="001F2E21"/>
    <w:rsid w:val="00327B42"/>
    <w:rsid w:val="005346DB"/>
    <w:rsid w:val="005441AA"/>
    <w:rsid w:val="005E2565"/>
    <w:rsid w:val="00674797"/>
    <w:rsid w:val="007C4B8B"/>
    <w:rsid w:val="00924888"/>
    <w:rsid w:val="00984A7C"/>
    <w:rsid w:val="009D229A"/>
    <w:rsid w:val="00A42BAC"/>
    <w:rsid w:val="00B31702"/>
    <w:rsid w:val="00D65FCC"/>
    <w:rsid w:val="00DD3C0B"/>
    <w:rsid w:val="00E8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46DB"/>
    <w:rPr>
      <w:color w:val="808080"/>
    </w:rPr>
  </w:style>
  <w:style w:type="paragraph" w:customStyle="1" w:styleId="FD15139869E04DF6A4BDA2869551BA3F">
    <w:name w:val="FD15139869E04DF6A4BDA2869551BA3F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1">
    <w:name w:val="FD15139869E04DF6A4BDA2869551BA3F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2">
    <w:name w:val="FD15139869E04DF6A4BDA2869551BA3F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">
    <w:name w:val="069144B2EE464D8CBCE4CC62004FCE9E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">
    <w:name w:val="C26A787BE844414C8B6F28F4F474408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">
    <w:name w:val="0EF4C08CFF7A4D389AF22E92C46A121B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">
    <w:name w:val="AB56799D469846C48322EBF7013F60E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">
    <w:name w:val="A90126AD2DC1465781DDDEE56903568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13DBC0AE824C8E96F83CA77544010B">
    <w:name w:val="CD13DBC0AE824C8E96F83CA77544010B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3">
    <w:name w:val="FD15139869E04DF6A4BDA2869551BA3F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">
    <w:name w:val="069144B2EE464D8CBCE4CC62004FCE9E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1">
    <w:name w:val="C26A787BE844414C8B6F28F4F4744082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1">
    <w:name w:val="0EF4C08CFF7A4D389AF22E92C46A121B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1">
    <w:name w:val="AB56799D469846C48322EBF7013F60E2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1">
    <w:name w:val="A90126AD2DC1465781DDDEE569035689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">
    <w:name w:val="8830F06BFD054263AD51EFF25F7A959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4">
    <w:name w:val="FD15139869E04DF6A4BDA2869551BA3F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2">
    <w:name w:val="069144B2EE464D8CBCE4CC62004FCE9E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2">
    <w:name w:val="C26A787BE844414C8B6F28F4F4744082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2">
    <w:name w:val="0EF4C08CFF7A4D389AF22E92C46A121B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2">
    <w:name w:val="AB56799D469846C48322EBF7013F60E2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2">
    <w:name w:val="A90126AD2DC1465781DDDEE569035689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1">
    <w:name w:val="8830F06BFD054263AD51EFF25F7A9595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">
    <w:name w:val="01130C81DC8443138D69BD5C12D0A5AE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">
    <w:name w:val="14D56F3CB22749A9A513CF75E3206DFF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">
    <w:name w:val="D4BDF936EFED41D8A8BC41B925B2588E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">
    <w:name w:val="4B71138EC5D7402EB5E2DE0B05A288F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42C06AFFAD4820BB3FE8B3CE66BB63">
    <w:name w:val="8442C06AFFAD4820BB3FE8B3CE66BB6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5">
    <w:name w:val="FD15139869E04DF6A4BDA2869551BA3F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3">
    <w:name w:val="069144B2EE464D8CBCE4CC62004FCE9E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3">
    <w:name w:val="C26A787BE844414C8B6F28F4F4744082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3">
    <w:name w:val="0EF4C08CFF7A4D389AF22E92C46A121B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3">
    <w:name w:val="AB56799D469846C48322EBF7013F60E2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3">
    <w:name w:val="A90126AD2DC1465781DDDEE569035689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2">
    <w:name w:val="8830F06BFD054263AD51EFF25F7A9595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1">
    <w:name w:val="01130C81DC8443138D69BD5C12D0A5AE1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1">
    <w:name w:val="14D56F3CB22749A9A513CF75E3206DFF1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1">
    <w:name w:val="D4BDF936EFED41D8A8BC41B925B2588E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1">
    <w:name w:val="4B71138EC5D7402EB5E2DE0B05A288F0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">
    <w:name w:val="3443486E2D1C4222BD8969956DAAB490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">
    <w:name w:val="298B5430F16E4976B66CEABBE7EEBF85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">
    <w:name w:val="4DFCFA14B5B444688D1A2E8236F5B1CB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">
    <w:name w:val="BDB4E4AA668A4C42A0A1C4540663E20B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">
    <w:name w:val="485DEA6FDCAC4C4999B650A5C1A8C45A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">
    <w:name w:val="F909C37961B84D84936CFE4DE8B0D3E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">
    <w:name w:val="F9F07712C48F4B2989395BA675929DDA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">
    <w:name w:val="8022EEC2D4F94381B3C15AEDB26B731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">
    <w:name w:val="B8212C2C13EC4CC1888039C38C8BBFC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">
    <w:name w:val="594A35E76AC246FABA2D61481BBA5D4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">
    <w:name w:val="548CCB31F7F64692B29F396CF56DADE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">
    <w:name w:val="2B5C0C0501E44F46B04A9135FDA2D23C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">
    <w:name w:val="8B00A4B031E14017B64CE978BB25873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">
    <w:name w:val="81E4389E3D0F464A997CBDB639892E2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">
    <w:name w:val="31C35A745B26496FB8D9B26401A4895D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">
    <w:name w:val="0CD1625B39A448508689CA7C422B8F1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">
    <w:name w:val="67359472D7B54244A7A34C8C87E3E7E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">
    <w:name w:val="3283D9E7A39240C09E72F1DF97B320CB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">
    <w:name w:val="FDFFE33E143F434C8612FB85365824A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">
    <w:name w:val="79A405BADB074911BF41AA3639E1086E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">
    <w:name w:val="F7E54B26ACC54BC6A1A9EAC644717C1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6">
    <w:name w:val="FD15139869E04DF6A4BDA2869551BA3F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4">
    <w:name w:val="069144B2EE464D8CBCE4CC62004FCE9E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4">
    <w:name w:val="C26A787BE844414C8B6F28F4F4744082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4">
    <w:name w:val="0EF4C08CFF7A4D389AF22E92C46A121B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4">
    <w:name w:val="AB56799D469846C48322EBF7013F60E2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4">
    <w:name w:val="A90126AD2DC1465781DDDEE569035689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3">
    <w:name w:val="8830F06BFD054263AD51EFF25F7A9595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2">
    <w:name w:val="01130C81DC8443138D69BD5C12D0A5AE2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2">
    <w:name w:val="14D56F3CB22749A9A513CF75E3206DFF2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2">
    <w:name w:val="D4BDF936EFED41D8A8BC41B925B2588E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2">
    <w:name w:val="4B71138EC5D7402EB5E2DE0B05A288F0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1">
    <w:name w:val="3443486E2D1C4222BD8969956DAAB4901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1">
    <w:name w:val="298B5430F16E4976B66CEABBE7EEBF851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1">
    <w:name w:val="4DFCFA14B5B444688D1A2E8236F5B1CB1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1">
    <w:name w:val="BDB4E4AA668A4C42A0A1C4540663E20B1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1">
    <w:name w:val="485DEA6FDCAC4C4999B650A5C1A8C45A1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1">
    <w:name w:val="F909C37961B84D84936CFE4DE8B0D3E8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1">
    <w:name w:val="F9F07712C48F4B2989395BA675929DDA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1">
    <w:name w:val="8022EEC2D4F94381B3C15AEDB26B7317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1">
    <w:name w:val="B8212C2C13EC4CC1888039C38C8BBFC2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1">
    <w:name w:val="594A35E76AC246FABA2D61481BBA5D49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1">
    <w:name w:val="548CCB31F7F64692B29F396CF56DADE6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1">
    <w:name w:val="2B5C0C0501E44F46B04A9135FDA2D23C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1">
    <w:name w:val="8B00A4B031E14017B64CE978BB258734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1">
    <w:name w:val="81E4389E3D0F464A997CBDB639892E23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1">
    <w:name w:val="31C35A745B26496FB8D9B26401A4895D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1">
    <w:name w:val="0CD1625B39A448508689CA7C422B8F14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1">
    <w:name w:val="67359472D7B54244A7A34C8C87E3E7E5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1">
    <w:name w:val="3283D9E7A39240C09E72F1DF97B320CB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1">
    <w:name w:val="FDFFE33E143F434C8612FB85365824A4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1">
    <w:name w:val="79A405BADB074911BF41AA3639E1086E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1">
    <w:name w:val="F7E54B26ACC54BC6A1A9EAC644717C12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">
    <w:name w:val="A00A1F17AB474D6EA6E12B4E744EE2A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7">
    <w:name w:val="FD15139869E04DF6A4BDA2869551BA3F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5">
    <w:name w:val="069144B2EE464D8CBCE4CC62004FCE9E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5">
    <w:name w:val="C26A787BE844414C8B6F28F4F4744082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5">
    <w:name w:val="0EF4C08CFF7A4D389AF22E92C46A121B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5">
    <w:name w:val="AB56799D469846C48322EBF7013F60E2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5">
    <w:name w:val="A90126AD2DC1465781DDDEE569035689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4">
    <w:name w:val="8830F06BFD054263AD51EFF25F7A9595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3">
    <w:name w:val="01130C81DC8443138D69BD5C12D0A5AE3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3">
    <w:name w:val="14D56F3CB22749A9A513CF75E3206DFF3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3">
    <w:name w:val="D4BDF936EFED41D8A8BC41B925B2588E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3">
    <w:name w:val="4B71138EC5D7402EB5E2DE0B05A288F0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2">
    <w:name w:val="3443486E2D1C4222BD8969956DAAB4902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2">
    <w:name w:val="298B5430F16E4976B66CEABBE7EEBF852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2">
    <w:name w:val="4DFCFA14B5B444688D1A2E8236F5B1CB2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2">
    <w:name w:val="BDB4E4AA668A4C42A0A1C4540663E20B2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2">
    <w:name w:val="485DEA6FDCAC4C4999B650A5C1A8C45A2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2">
    <w:name w:val="F909C37961B84D84936CFE4DE8B0D3E8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2">
    <w:name w:val="F9F07712C48F4B2989395BA675929DDA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2">
    <w:name w:val="8022EEC2D4F94381B3C15AEDB26B7317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2">
    <w:name w:val="B8212C2C13EC4CC1888039C38C8BBFC2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2">
    <w:name w:val="594A35E76AC246FABA2D61481BBA5D49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2">
    <w:name w:val="548CCB31F7F64692B29F396CF56DADE6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2">
    <w:name w:val="2B5C0C0501E44F46B04A9135FDA2D23C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2">
    <w:name w:val="8B00A4B031E14017B64CE978BB258734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2">
    <w:name w:val="81E4389E3D0F464A997CBDB639892E23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2">
    <w:name w:val="31C35A745B26496FB8D9B26401A4895D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2">
    <w:name w:val="0CD1625B39A448508689CA7C422B8F14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2">
    <w:name w:val="67359472D7B54244A7A34C8C87E3E7E5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2">
    <w:name w:val="3283D9E7A39240C09E72F1DF97B320CB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2">
    <w:name w:val="FDFFE33E143F434C8612FB85365824A4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2">
    <w:name w:val="79A405BADB074911BF41AA3639E1086E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2">
    <w:name w:val="F7E54B26ACC54BC6A1A9EAC644717C12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1">
    <w:name w:val="A00A1F17AB474D6EA6E12B4E744EE2A4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36E0D89B3640AB82F7542FFEA8E933">
    <w:name w:val="D836E0D89B3640AB82F7542FFEA8E93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8">
    <w:name w:val="FD15139869E04DF6A4BDA2869551BA3F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6">
    <w:name w:val="069144B2EE464D8CBCE4CC62004FCE9E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6">
    <w:name w:val="C26A787BE844414C8B6F28F4F4744082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6">
    <w:name w:val="0EF4C08CFF7A4D389AF22E92C46A121B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6">
    <w:name w:val="AB56799D469846C48322EBF7013F60E2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6">
    <w:name w:val="A90126AD2DC1465781DDDEE569035689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5">
    <w:name w:val="8830F06BFD054263AD51EFF25F7A9595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4">
    <w:name w:val="01130C81DC8443138D69BD5C12D0A5AE4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4">
    <w:name w:val="14D56F3CB22749A9A513CF75E3206DFF4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4">
    <w:name w:val="D4BDF936EFED41D8A8BC41B925B2588E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4">
    <w:name w:val="4B71138EC5D7402EB5E2DE0B05A288F0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3">
    <w:name w:val="3443486E2D1C4222BD8969956DAAB4903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3">
    <w:name w:val="298B5430F16E4976B66CEABBE7EEBF853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3">
    <w:name w:val="4DFCFA14B5B444688D1A2E8236F5B1CB3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3">
    <w:name w:val="BDB4E4AA668A4C42A0A1C4540663E20B3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3">
    <w:name w:val="485DEA6FDCAC4C4999B650A5C1A8C45A3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3">
    <w:name w:val="F909C37961B84D84936CFE4DE8B0D3E8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3">
    <w:name w:val="F9F07712C48F4B2989395BA675929DDA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3">
    <w:name w:val="8022EEC2D4F94381B3C15AEDB26B7317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3">
    <w:name w:val="B8212C2C13EC4CC1888039C38C8BBFC2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3">
    <w:name w:val="594A35E76AC246FABA2D61481BBA5D49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3">
    <w:name w:val="548CCB31F7F64692B29F396CF56DADE6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3">
    <w:name w:val="2B5C0C0501E44F46B04A9135FDA2D23C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3">
    <w:name w:val="8B00A4B031E14017B64CE978BB258734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3">
    <w:name w:val="81E4389E3D0F464A997CBDB639892E23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3">
    <w:name w:val="31C35A745B26496FB8D9B26401A4895D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3">
    <w:name w:val="0CD1625B39A448508689CA7C422B8F14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3">
    <w:name w:val="67359472D7B54244A7A34C8C87E3E7E5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3">
    <w:name w:val="3283D9E7A39240C09E72F1DF97B320CB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3">
    <w:name w:val="FDFFE33E143F434C8612FB85365824A4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3">
    <w:name w:val="79A405BADB074911BF41AA3639E1086E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3">
    <w:name w:val="F7E54B26ACC54BC6A1A9EAC644717C12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2">
    <w:name w:val="A00A1F17AB474D6EA6E12B4E744EE2A4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36E0D89B3640AB82F7542FFEA8E9331">
    <w:name w:val="D836E0D89B3640AB82F7542FFEA8E933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AA355D6D55B4A1D888A778A5582B7F9">
    <w:name w:val="DAA355D6D55B4A1D888A778A5582B7F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9">
    <w:name w:val="FD15139869E04DF6A4BDA2869551BA3F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7">
    <w:name w:val="069144B2EE464D8CBCE4CC62004FCE9E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7">
    <w:name w:val="C26A787BE844414C8B6F28F4F4744082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7">
    <w:name w:val="0EF4C08CFF7A4D389AF22E92C46A121B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7">
    <w:name w:val="AB56799D469846C48322EBF7013F60E2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7">
    <w:name w:val="A90126AD2DC1465781DDDEE569035689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6">
    <w:name w:val="8830F06BFD054263AD51EFF25F7A9595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5">
    <w:name w:val="01130C81DC8443138D69BD5C12D0A5AE5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5">
    <w:name w:val="14D56F3CB22749A9A513CF75E3206DFF5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5">
    <w:name w:val="D4BDF936EFED41D8A8BC41B925B2588E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5">
    <w:name w:val="4B71138EC5D7402EB5E2DE0B05A288F0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4">
    <w:name w:val="3443486E2D1C4222BD8969956DAAB4904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4">
    <w:name w:val="298B5430F16E4976B66CEABBE7EEBF854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4">
    <w:name w:val="4DFCFA14B5B444688D1A2E8236F5B1CB4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4">
    <w:name w:val="BDB4E4AA668A4C42A0A1C4540663E20B4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4">
    <w:name w:val="485DEA6FDCAC4C4999B650A5C1A8C45A4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4">
    <w:name w:val="F909C37961B84D84936CFE4DE8B0D3E8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4">
    <w:name w:val="F9F07712C48F4B2989395BA675929DDA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4">
    <w:name w:val="8022EEC2D4F94381B3C15AEDB26B7317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4">
    <w:name w:val="B8212C2C13EC4CC1888039C38C8BBFC2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4">
    <w:name w:val="594A35E76AC246FABA2D61481BBA5D49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4">
    <w:name w:val="548CCB31F7F64692B29F396CF56DADE6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4">
    <w:name w:val="2B5C0C0501E44F46B04A9135FDA2D23C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4">
    <w:name w:val="8B00A4B031E14017B64CE978BB258734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4">
    <w:name w:val="81E4389E3D0F464A997CBDB639892E23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4">
    <w:name w:val="31C35A745B26496FB8D9B26401A4895D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4">
    <w:name w:val="0CD1625B39A448508689CA7C422B8F14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4">
    <w:name w:val="67359472D7B54244A7A34C8C87E3E7E5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4">
    <w:name w:val="3283D9E7A39240C09E72F1DF97B320CB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4">
    <w:name w:val="FDFFE33E143F434C8612FB85365824A4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4">
    <w:name w:val="79A405BADB074911BF41AA3639E1086E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4">
    <w:name w:val="F7E54B26ACC54BC6A1A9EAC644717C12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3">
    <w:name w:val="A00A1F17AB474D6EA6E12B4E744EE2A4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36E0D89B3640AB82F7542FFEA8E9332">
    <w:name w:val="D836E0D89B3640AB82F7542FFEA8E933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AA355D6D55B4A1D888A778A5582B7F91">
    <w:name w:val="DAA355D6D55B4A1D888A778A5582B7F9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E01E46C7F14132856E88F171C65F41">
    <w:name w:val="F6E01E46C7F14132856E88F171C65F4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10">
    <w:name w:val="FD15139869E04DF6A4BDA2869551BA3F1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8">
    <w:name w:val="069144B2EE464D8CBCE4CC62004FCE9E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8">
    <w:name w:val="C26A787BE844414C8B6F28F4F4744082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8">
    <w:name w:val="0EF4C08CFF7A4D389AF22E92C46A121B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8">
    <w:name w:val="AB56799D469846C48322EBF7013F60E2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8">
    <w:name w:val="A90126AD2DC1465781DDDEE569035689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7">
    <w:name w:val="8830F06BFD054263AD51EFF25F7A9595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6">
    <w:name w:val="01130C81DC8443138D69BD5C12D0A5AE6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6">
    <w:name w:val="14D56F3CB22749A9A513CF75E3206DFF6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6">
    <w:name w:val="D4BDF936EFED41D8A8BC41B925B2588E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6">
    <w:name w:val="4B71138EC5D7402EB5E2DE0B05A288F0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5">
    <w:name w:val="3443486E2D1C4222BD8969956DAAB4905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5">
    <w:name w:val="298B5430F16E4976B66CEABBE7EEBF855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5">
    <w:name w:val="4DFCFA14B5B444688D1A2E8236F5B1CB5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5">
    <w:name w:val="BDB4E4AA668A4C42A0A1C4540663E20B5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5">
    <w:name w:val="485DEA6FDCAC4C4999B650A5C1A8C45A5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5">
    <w:name w:val="F909C37961B84D84936CFE4DE8B0D3E8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5">
    <w:name w:val="F9F07712C48F4B2989395BA675929DDA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5">
    <w:name w:val="8022EEC2D4F94381B3C15AEDB26B7317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5">
    <w:name w:val="B8212C2C13EC4CC1888039C38C8BBFC2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5">
    <w:name w:val="594A35E76AC246FABA2D61481BBA5D49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5">
    <w:name w:val="548CCB31F7F64692B29F396CF56DADE6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5">
    <w:name w:val="2B5C0C0501E44F46B04A9135FDA2D23C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5">
    <w:name w:val="8B00A4B031E14017B64CE978BB258734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5">
    <w:name w:val="81E4389E3D0F464A997CBDB639892E23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5">
    <w:name w:val="31C35A745B26496FB8D9B26401A4895D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5">
    <w:name w:val="0CD1625B39A448508689CA7C422B8F14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5">
    <w:name w:val="67359472D7B54244A7A34C8C87E3E7E5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5">
    <w:name w:val="3283D9E7A39240C09E72F1DF97B320CB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5">
    <w:name w:val="FDFFE33E143F434C8612FB85365824A4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5">
    <w:name w:val="79A405BADB074911BF41AA3639E1086E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5">
    <w:name w:val="F7E54B26ACC54BC6A1A9EAC644717C12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4">
    <w:name w:val="A00A1F17AB474D6EA6E12B4E744EE2A4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36E0D89B3640AB82F7542FFEA8E9333">
    <w:name w:val="D836E0D89B3640AB82F7542FFEA8E933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AA355D6D55B4A1D888A778A5582B7F92">
    <w:name w:val="DAA355D6D55B4A1D888A778A5582B7F9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E01E46C7F14132856E88F171C65F411">
    <w:name w:val="F6E01E46C7F14132856E88F171C65F41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5AF01525054AC1AEB94DF4B3BF70E6">
    <w:name w:val="055AF01525054AC1AEB94DF4B3BF70E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11">
    <w:name w:val="FD15139869E04DF6A4BDA2869551BA3F1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9">
    <w:name w:val="069144B2EE464D8CBCE4CC62004FCE9E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9">
    <w:name w:val="C26A787BE844414C8B6F28F4F4744082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9">
    <w:name w:val="0EF4C08CFF7A4D389AF22E92C46A121B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9">
    <w:name w:val="AB56799D469846C48322EBF7013F60E2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9">
    <w:name w:val="A90126AD2DC1465781DDDEE569035689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8">
    <w:name w:val="8830F06BFD054263AD51EFF25F7A9595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7">
    <w:name w:val="01130C81DC8443138D69BD5C12D0A5AE7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7">
    <w:name w:val="14D56F3CB22749A9A513CF75E3206DFF7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7">
    <w:name w:val="D4BDF936EFED41D8A8BC41B925B2588E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7">
    <w:name w:val="4B71138EC5D7402EB5E2DE0B05A288F0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6">
    <w:name w:val="3443486E2D1C4222BD8969956DAAB4906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6">
    <w:name w:val="298B5430F16E4976B66CEABBE7EEBF856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6">
    <w:name w:val="4DFCFA14B5B444688D1A2E8236F5B1CB6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6">
    <w:name w:val="BDB4E4AA668A4C42A0A1C4540663E20B6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6">
    <w:name w:val="485DEA6FDCAC4C4999B650A5C1A8C45A6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6">
    <w:name w:val="F909C37961B84D84936CFE4DE8B0D3E8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6">
    <w:name w:val="F9F07712C48F4B2989395BA675929DDA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6">
    <w:name w:val="8022EEC2D4F94381B3C15AEDB26B7317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6">
    <w:name w:val="B8212C2C13EC4CC1888039C38C8BBFC2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6">
    <w:name w:val="594A35E76AC246FABA2D61481BBA5D49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6">
    <w:name w:val="548CCB31F7F64692B29F396CF56DADE6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6">
    <w:name w:val="2B5C0C0501E44F46B04A9135FDA2D23C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6">
    <w:name w:val="8B00A4B031E14017B64CE978BB258734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6">
    <w:name w:val="81E4389E3D0F464A997CBDB639892E23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6">
    <w:name w:val="31C35A745B26496FB8D9B26401A4895D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6">
    <w:name w:val="0CD1625B39A448508689CA7C422B8F14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6">
    <w:name w:val="67359472D7B54244A7A34C8C87E3E7E5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6">
    <w:name w:val="3283D9E7A39240C09E72F1DF97B320CB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6">
    <w:name w:val="FDFFE33E143F434C8612FB85365824A4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6">
    <w:name w:val="79A405BADB074911BF41AA3639E1086E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6">
    <w:name w:val="F7E54B26ACC54BC6A1A9EAC644717C12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5">
    <w:name w:val="A00A1F17AB474D6EA6E12B4E744EE2A4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36E0D89B3640AB82F7542FFEA8E9334">
    <w:name w:val="D836E0D89B3640AB82F7542FFEA8E933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AA355D6D55B4A1D888A778A5582B7F93">
    <w:name w:val="DAA355D6D55B4A1D888A778A5582B7F9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E01E46C7F14132856E88F171C65F412">
    <w:name w:val="F6E01E46C7F14132856E88F171C65F41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5AF01525054AC1AEB94DF4B3BF70E61">
    <w:name w:val="055AF01525054AC1AEB94DF4B3BF70E6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CCEC53A683D4D00AAD2F3FDF6E8D526">
    <w:name w:val="2CCEC53A683D4D00AAD2F3FDF6E8D52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204481558A4723BF2E1EA1AA9068A7">
    <w:name w:val="3F204481558A4723BF2E1EA1AA9068A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12">
    <w:name w:val="FD15139869E04DF6A4BDA2869551BA3F1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0">
    <w:name w:val="069144B2EE464D8CBCE4CC62004FCE9E1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10">
    <w:name w:val="C26A787BE844414C8B6F28F4F47440821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10">
    <w:name w:val="0EF4C08CFF7A4D389AF22E92C46A121B1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10">
    <w:name w:val="AB56799D469846C48322EBF7013F60E21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10">
    <w:name w:val="A90126AD2DC1465781DDDEE5690356891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9">
    <w:name w:val="8830F06BFD054263AD51EFF25F7A9595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8">
    <w:name w:val="01130C81DC8443138D69BD5C12D0A5AE8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8">
    <w:name w:val="14D56F3CB22749A9A513CF75E3206DFF8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8">
    <w:name w:val="D4BDF936EFED41D8A8BC41B925B2588E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8">
    <w:name w:val="4B71138EC5D7402EB5E2DE0B05A288F0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7">
    <w:name w:val="3443486E2D1C4222BD8969956DAAB4907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7">
    <w:name w:val="298B5430F16E4976B66CEABBE7EEBF857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7">
    <w:name w:val="4DFCFA14B5B444688D1A2E8236F5B1CB7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7">
    <w:name w:val="BDB4E4AA668A4C42A0A1C4540663E20B7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7">
    <w:name w:val="485DEA6FDCAC4C4999B650A5C1A8C45A7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7">
    <w:name w:val="F909C37961B84D84936CFE4DE8B0D3E8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7">
    <w:name w:val="F9F07712C48F4B2989395BA675929DDA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7">
    <w:name w:val="8022EEC2D4F94381B3C15AEDB26B7317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7">
    <w:name w:val="B8212C2C13EC4CC1888039C38C8BBFC2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7">
    <w:name w:val="594A35E76AC246FABA2D61481BBA5D49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7">
    <w:name w:val="548CCB31F7F64692B29F396CF56DADE6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7">
    <w:name w:val="2B5C0C0501E44F46B04A9135FDA2D23C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7">
    <w:name w:val="8B00A4B031E14017B64CE978BB258734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7">
    <w:name w:val="81E4389E3D0F464A997CBDB639892E23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7">
    <w:name w:val="31C35A745B26496FB8D9B26401A4895D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7">
    <w:name w:val="0CD1625B39A448508689CA7C422B8F14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7">
    <w:name w:val="67359472D7B54244A7A34C8C87E3E7E5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7">
    <w:name w:val="3283D9E7A39240C09E72F1DF97B320CB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7">
    <w:name w:val="FDFFE33E143F434C8612FB85365824A4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7">
    <w:name w:val="79A405BADB074911BF41AA3639E1086E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7">
    <w:name w:val="F7E54B26ACC54BC6A1A9EAC644717C12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6">
    <w:name w:val="A00A1F17AB474D6EA6E12B4E744EE2A4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36E0D89B3640AB82F7542FFEA8E9335">
    <w:name w:val="D836E0D89B3640AB82F7542FFEA8E933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AA355D6D55B4A1D888A778A5582B7F94">
    <w:name w:val="DAA355D6D55B4A1D888A778A5582B7F9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E01E46C7F14132856E88F171C65F413">
    <w:name w:val="F6E01E46C7F14132856E88F171C65F41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5AF01525054AC1AEB94DF4B3BF70E62">
    <w:name w:val="055AF01525054AC1AEB94DF4B3BF70E6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CCEC53A683D4D00AAD2F3FDF6E8D5261">
    <w:name w:val="2CCEC53A683D4D00AAD2F3FDF6E8D526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204481558A4723BF2E1EA1AA9068A71">
    <w:name w:val="3F204481558A4723BF2E1EA1AA9068A7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408FA90E614D829C9619207AB54D3E">
    <w:name w:val="BA408FA90E614D829C9619207AB54D3E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F0D8F22463483794DAD17EE603C92A">
    <w:name w:val="ECF0D8F22463483794DAD17EE603C92A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EFEEC9EC2594074A0C3E66A9577ED77">
    <w:name w:val="2EFEEC9EC2594074A0C3E66A9577ED7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5B75EC6ECC94AC9AA27D044F2BD619B">
    <w:name w:val="25B75EC6ECC94AC9AA27D044F2BD619B"/>
    <w:rsid w:val="00674797"/>
  </w:style>
  <w:style w:type="paragraph" w:customStyle="1" w:styleId="EF619F5B675B4CDE93264DCBC7D90941">
    <w:name w:val="EF619F5B675B4CDE93264DCBC7D90941"/>
    <w:rsid w:val="009D229A"/>
    <w:pPr>
      <w:spacing w:after="160" w:line="259" w:lineRule="auto"/>
    </w:pPr>
  </w:style>
  <w:style w:type="paragraph" w:customStyle="1" w:styleId="E01CA3CE1C9E494FB9184A697B57056B">
    <w:name w:val="E01CA3CE1C9E494FB9184A697B57056B"/>
    <w:rsid w:val="009D229A"/>
    <w:pPr>
      <w:spacing w:after="160" w:line="259" w:lineRule="auto"/>
    </w:pPr>
  </w:style>
  <w:style w:type="paragraph" w:customStyle="1" w:styleId="FD15139869E04DF6A4BDA2869551BA3F13">
    <w:name w:val="FD15139869E04DF6A4BDA2869551BA3F1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1">
    <w:name w:val="069144B2EE464D8CBCE4CC62004FCE9E1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9C96EE900644B919047764B4D2A9197">
    <w:name w:val="19C96EE900644B919047764B4D2A9197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66B1216BDA78463CB4BE18F39F86FFAF">
    <w:name w:val="66B1216BDA78463CB4BE18F39F86FFAF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008580CB5E3D46C7BB924D0C1D63FB45">
    <w:name w:val="008580CB5E3D46C7BB924D0C1D63FB45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530DD5143A41E4B9B4A8806BE5188D">
    <w:name w:val="39530DD5143A41E4B9B4A8806BE5188D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CB3FF17BAE4DD2BEDEA58A78B781D1">
    <w:name w:val="15CB3FF17BAE4DD2BEDEA58A78B781D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4B8FC754154E3F9097B97F27D09728">
    <w:name w:val="DC4B8FC754154E3F9097B97F27D09728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E3AFB1E67A45E38F5A9E71A5F07813">
    <w:name w:val="73E3AFB1E67A45E38F5A9E71A5F0781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F304F5BE3E4673B31D5856FBE4A707">
    <w:name w:val="B2F304F5BE3E4673B31D5856FBE4A707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04F2F9FA836476E815C1A750B6FC2EA">
    <w:name w:val="104F2F9FA836476E815C1A750B6FC2EA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6A05BB7DED4DCD8EEFF0BC0A8FE24E">
    <w:name w:val="1F6A05BB7DED4DCD8EEFF0BC0A8FE24E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D234E6373449D5894BE4D9E88CD83D">
    <w:name w:val="BDD234E6373449D5894BE4D9E88CD83D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10F4ED5D1C74F9A86A6C5DC81938407">
    <w:name w:val="610F4ED5D1C74F9A86A6C5DC81938407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94041485AB4537B2E4D3C33F1EB6BC">
    <w:name w:val="E894041485AB4537B2E4D3C33F1EB6BC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869EE5FE654303BE1E6E4C03EE2FF7">
    <w:name w:val="59869EE5FE654303BE1E6E4C03EE2FF7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AA03FE90B64254B261513558A47B45">
    <w:name w:val="FAAA03FE90B64254B261513558A47B45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D56335633642FFB0A4B7AC777C7666">
    <w:name w:val="1CD56335633642FFB0A4B7AC777C7666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649A838E6B4894B76E37F3FE7CB6D1">
    <w:name w:val="28649A838E6B4894B76E37F3FE7CB6D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A1CE1164CFA4B98A0F32BC22B66D60F">
    <w:name w:val="8A1CE1164CFA4B98A0F32BC22B66D60F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3DCC86A594496C829BC3A0665B4A31">
    <w:name w:val="163DCC86A594496C829BC3A0665B4A3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D94498C244A1ABAB31D43865DEB74">
    <w:name w:val="C38D94498C244A1ABAB31D43865DEB7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14">
    <w:name w:val="FD15139869E04DF6A4BDA2869551BA3F1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2">
    <w:name w:val="069144B2EE464D8CBCE4CC62004FCE9E1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9C96EE900644B919047764B4D2A91971">
    <w:name w:val="19C96EE900644B919047764B4D2A91971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66B1216BDA78463CB4BE18F39F86FFAF1">
    <w:name w:val="66B1216BDA78463CB4BE18F39F86FFAF1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008580CB5E3D46C7BB924D0C1D63FB451">
    <w:name w:val="008580CB5E3D46C7BB924D0C1D63FB45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530DD5143A41E4B9B4A8806BE5188D1">
    <w:name w:val="39530DD5143A41E4B9B4A8806BE5188D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CB3FF17BAE4DD2BEDEA58A78B781D11">
    <w:name w:val="15CB3FF17BAE4DD2BEDEA58A78B781D1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4B8FC754154E3F9097B97F27D097281">
    <w:name w:val="DC4B8FC754154E3F9097B97F27D09728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E3AFB1E67A45E38F5A9E71A5F078131">
    <w:name w:val="73E3AFB1E67A45E38F5A9E71A5F07813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F304F5BE3E4673B31D5856FBE4A7071">
    <w:name w:val="B2F304F5BE3E4673B31D5856FBE4A707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04F2F9FA836476E815C1A750B6FC2EA1">
    <w:name w:val="104F2F9FA836476E815C1A750B6FC2EA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6A05BB7DED4DCD8EEFF0BC0A8FE24E1">
    <w:name w:val="1F6A05BB7DED4DCD8EEFF0BC0A8FE24E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D234E6373449D5894BE4D9E88CD83D1">
    <w:name w:val="BDD234E6373449D5894BE4D9E88CD83D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10F4ED5D1C74F9A86A6C5DC819384071">
    <w:name w:val="610F4ED5D1C74F9A86A6C5DC81938407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94041485AB4537B2E4D3C33F1EB6BC1">
    <w:name w:val="E894041485AB4537B2E4D3C33F1EB6BC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869EE5FE654303BE1E6E4C03EE2FF71">
    <w:name w:val="59869EE5FE654303BE1E6E4C03EE2FF7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AA03FE90B64254B261513558A47B451">
    <w:name w:val="FAAA03FE90B64254B261513558A47B45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D56335633642FFB0A4B7AC777C76661">
    <w:name w:val="1CD56335633642FFB0A4B7AC777C7666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649A838E6B4894B76E37F3FE7CB6D11">
    <w:name w:val="28649A838E6B4894B76E37F3FE7CB6D1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A1CE1164CFA4B98A0F32BC22B66D60F1">
    <w:name w:val="8A1CE1164CFA4B98A0F32BC22B66D60F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3DCC86A594496C829BC3A0665B4A311">
    <w:name w:val="163DCC86A594496C829BC3A0665B4A31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D94498C244A1ABAB31D43865DEB741">
    <w:name w:val="C38D94498C244A1ABAB31D43865DEB74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E391B8EBFA4D129E9252A7F754A12C">
    <w:name w:val="98E391B8EBFA4D129E9252A7F754A12C"/>
    <w:rsid w:val="009D229A"/>
    <w:pPr>
      <w:spacing w:after="160" w:line="259" w:lineRule="auto"/>
    </w:pPr>
  </w:style>
  <w:style w:type="paragraph" w:customStyle="1" w:styleId="FD15139869E04DF6A4BDA2869551BA3F15">
    <w:name w:val="FD15139869E04DF6A4BDA2869551BA3F15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3">
    <w:name w:val="069144B2EE464D8CBCE4CC62004FCE9E1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E391B8EBFA4D129E9252A7F754A12C1">
    <w:name w:val="98E391B8EBFA4D129E9252A7F754A12C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5B75EC6ECC94AC9AA27D044F2BD619B1">
    <w:name w:val="25B75EC6ECC94AC9AA27D044F2BD619B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C93CC0B183400EAE01D1A06543932A">
    <w:name w:val="A6C93CC0B183400EAE01D1A06543932A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32160A07C54803B3072F33BB025582">
    <w:name w:val="FF32160A07C54803B3072F33BB02558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816610F5AC4607B750BFFC769CC222">
    <w:name w:val="DF816610F5AC4607B750BFFC769CC22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24B70A4E35F4117AEAD9EC7D74D1A61">
    <w:name w:val="924B70A4E35F4117AEAD9EC7D74D1A61"/>
    <w:rsid w:val="009D229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7EF62246DB7945788341173DD3CEB89F">
    <w:name w:val="7EF62246DB7945788341173DD3CEB89F"/>
    <w:rsid w:val="009D229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5B75121CE8944F379340AF9F7BD9210E">
    <w:name w:val="5B75121CE8944F379340AF9F7BD9210E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70C396984402EAB9D7B85979B368D">
    <w:name w:val="37B70C396984402EAB9D7B85979B368D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BC4C0D900B4376B76A6D8C08A778F4">
    <w:name w:val="54BC4C0D900B4376B76A6D8C08A778F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9C96EE900644B919047764B4D2A91972">
    <w:name w:val="19C96EE900644B919047764B4D2A91972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66B1216BDA78463CB4BE18F39F86FFAF2">
    <w:name w:val="66B1216BDA78463CB4BE18F39F86FFAF2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008580CB5E3D46C7BB924D0C1D63FB452">
    <w:name w:val="008580CB5E3D46C7BB924D0C1D63FB45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530DD5143A41E4B9B4A8806BE5188D2">
    <w:name w:val="39530DD5143A41E4B9B4A8806BE5188D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CB3FF17BAE4DD2BEDEA58A78B781D12">
    <w:name w:val="15CB3FF17BAE4DD2BEDEA58A78B781D1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4B8FC754154E3F9097B97F27D097282">
    <w:name w:val="DC4B8FC754154E3F9097B97F27D09728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E3AFB1E67A45E38F5A9E71A5F078132">
    <w:name w:val="73E3AFB1E67A45E38F5A9E71A5F07813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F304F5BE3E4673B31D5856FBE4A7072">
    <w:name w:val="B2F304F5BE3E4673B31D5856FBE4A707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04F2F9FA836476E815C1A750B6FC2EA2">
    <w:name w:val="104F2F9FA836476E815C1A750B6FC2EA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6A05BB7DED4DCD8EEFF0BC0A8FE24E2">
    <w:name w:val="1F6A05BB7DED4DCD8EEFF0BC0A8FE24E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D234E6373449D5894BE4D9E88CD83D2">
    <w:name w:val="BDD234E6373449D5894BE4D9E88CD83D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10F4ED5D1C74F9A86A6C5DC819384072">
    <w:name w:val="610F4ED5D1C74F9A86A6C5DC81938407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94041485AB4537B2E4D3C33F1EB6BC2">
    <w:name w:val="E894041485AB4537B2E4D3C33F1EB6BC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869EE5FE654303BE1E6E4C03EE2FF72">
    <w:name w:val="59869EE5FE654303BE1E6E4C03EE2FF7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AA03FE90B64254B261513558A47B452">
    <w:name w:val="FAAA03FE90B64254B261513558A47B45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D56335633642FFB0A4B7AC777C76662">
    <w:name w:val="1CD56335633642FFB0A4B7AC777C7666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649A838E6B4894B76E37F3FE7CB6D12">
    <w:name w:val="28649A838E6B4894B76E37F3FE7CB6D1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A1CE1164CFA4B98A0F32BC22B66D60F2">
    <w:name w:val="8A1CE1164CFA4B98A0F32BC22B66D60F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3DCC86A594496C829BC3A0665B4A312">
    <w:name w:val="163DCC86A594496C829BC3A0665B4A31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D94498C244A1ABAB31D43865DEB742">
    <w:name w:val="C38D94498C244A1ABAB31D43865DEB74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4293477F5A9468C9262BB55C05168C3">
    <w:name w:val="64293477F5A9468C9262BB55C05168C3"/>
    <w:rsid w:val="009D229A"/>
    <w:pPr>
      <w:spacing w:after="160" w:line="259" w:lineRule="auto"/>
    </w:pPr>
  </w:style>
  <w:style w:type="paragraph" w:customStyle="1" w:styleId="E4EFBEBC9FC94B0D9647E9C165539AC8">
    <w:name w:val="E4EFBEBC9FC94B0D9647E9C165539AC8"/>
    <w:rsid w:val="009D229A"/>
    <w:pPr>
      <w:spacing w:after="160" w:line="259" w:lineRule="auto"/>
    </w:pPr>
  </w:style>
  <w:style w:type="paragraph" w:customStyle="1" w:styleId="D4B97EBF88B1439E989A241208A3594A">
    <w:name w:val="D4B97EBF88B1439E989A241208A3594A"/>
    <w:rsid w:val="009D229A"/>
    <w:pPr>
      <w:spacing w:after="160" w:line="259" w:lineRule="auto"/>
    </w:pPr>
  </w:style>
  <w:style w:type="paragraph" w:customStyle="1" w:styleId="A1D18096EA444091B2A56096AD3E7207">
    <w:name w:val="A1D18096EA444091B2A56096AD3E7207"/>
    <w:rsid w:val="009D229A"/>
    <w:pPr>
      <w:spacing w:after="160" w:line="259" w:lineRule="auto"/>
    </w:pPr>
  </w:style>
  <w:style w:type="paragraph" w:customStyle="1" w:styleId="3FCEF4D2BE6D4906BE672ABFDF454265">
    <w:name w:val="3FCEF4D2BE6D4906BE672ABFDF454265"/>
    <w:rsid w:val="009D229A"/>
    <w:pPr>
      <w:spacing w:after="160" w:line="259" w:lineRule="auto"/>
    </w:pPr>
  </w:style>
  <w:style w:type="paragraph" w:customStyle="1" w:styleId="6B1C2B9CA36A46E9965737AFA48D256C">
    <w:name w:val="6B1C2B9CA36A46E9965737AFA48D256C"/>
    <w:rsid w:val="009D229A"/>
    <w:pPr>
      <w:spacing w:after="160" w:line="259" w:lineRule="auto"/>
    </w:pPr>
  </w:style>
  <w:style w:type="paragraph" w:customStyle="1" w:styleId="6C394598E56F4EF4ABAAE11F988B3887">
    <w:name w:val="6C394598E56F4EF4ABAAE11F988B3887"/>
    <w:rsid w:val="009D229A"/>
    <w:pPr>
      <w:spacing w:after="160" w:line="259" w:lineRule="auto"/>
    </w:pPr>
  </w:style>
  <w:style w:type="paragraph" w:customStyle="1" w:styleId="49B9F1E013A94414AB560F0CFDB290FB">
    <w:name w:val="49B9F1E013A94414AB560F0CFDB290FB"/>
    <w:rsid w:val="009D229A"/>
    <w:pPr>
      <w:spacing w:after="160" w:line="259" w:lineRule="auto"/>
    </w:pPr>
  </w:style>
  <w:style w:type="paragraph" w:customStyle="1" w:styleId="807EA5DEEE654C939DD9E07E694F0E76">
    <w:name w:val="807EA5DEEE654C939DD9E07E694F0E76"/>
    <w:rsid w:val="009D229A"/>
    <w:pPr>
      <w:spacing w:after="160" w:line="259" w:lineRule="auto"/>
    </w:pPr>
  </w:style>
  <w:style w:type="paragraph" w:customStyle="1" w:styleId="8CA6193A202748F5870E95A67F0F9C47">
    <w:name w:val="8CA6193A202748F5870E95A67F0F9C47"/>
    <w:rsid w:val="009D229A"/>
    <w:pPr>
      <w:spacing w:after="160" w:line="259" w:lineRule="auto"/>
    </w:pPr>
  </w:style>
  <w:style w:type="paragraph" w:customStyle="1" w:styleId="ECFA5F57E3A744D182D59D749CE5D116">
    <w:name w:val="ECFA5F57E3A744D182D59D749CE5D116"/>
    <w:rsid w:val="009D229A"/>
    <w:pPr>
      <w:spacing w:after="160" w:line="259" w:lineRule="auto"/>
    </w:pPr>
  </w:style>
  <w:style w:type="paragraph" w:customStyle="1" w:styleId="0B35094E7E264B2C889D1B91FCBDF94A">
    <w:name w:val="0B35094E7E264B2C889D1B91FCBDF94A"/>
    <w:rsid w:val="009D229A"/>
    <w:pPr>
      <w:spacing w:after="160" w:line="259" w:lineRule="auto"/>
    </w:pPr>
  </w:style>
  <w:style w:type="paragraph" w:customStyle="1" w:styleId="D4BE7A62236A4A51B7315C4E8C23123A">
    <w:name w:val="D4BE7A62236A4A51B7315C4E8C23123A"/>
    <w:rsid w:val="009D229A"/>
    <w:pPr>
      <w:spacing w:after="160" w:line="259" w:lineRule="auto"/>
    </w:pPr>
  </w:style>
  <w:style w:type="paragraph" w:customStyle="1" w:styleId="AAFB9D461BFD4E8E9246301DF3149B86">
    <w:name w:val="AAFB9D461BFD4E8E9246301DF3149B86"/>
    <w:rsid w:val="009D229A"/>
    <w:pPr>
      <w:spacing w:after="160" w:line="259" w:lineRule="auto"/>
    </w:pPr>
  </w:style>
  <w:style w:type="paragraph" w:customStyle="1" w:styleId="68C99D9949644D12B274F66C129FE827">
    <w:name w:val="68C99D9949644D12B274F66C129FE827"/>
    <w:rsid w:val="009D229A"/>
    <w:pPr>
      <w:spacing w:after="160" w:line="259" w:lineRule="auto"/>
    </w:pPr>
  </w:style>
  <w:style w:type="paragraph" w:customStyle="1" w:styleId="0F1677F35D0348DBAD6127943F0D6A6F">
    <w:name w:val="0F1677F35D0348DBAD6127943F0D6A6F"/>
    <w:rsid w:val="009D229A"/>
    <w:pPr>
      <w:spacing w:after="160" w:line="259" w:lineRule="auto"/>
    </w:pPr>
  </w:style>
  <w:style w:type="paragraph" w:customStyle="1" w:styleId="A016DA5C60CE46DE91F5A89A8EE1DADA">
    <w:name w:val="A016DA5C60CE46DE91F5A89A8EE1DADA"/>
    <w:rsid w:val="009D229A"/>
    <w:pPr>
      <w:spacing w:after="160" w:line="259" w:lineRule="auto"/>
    </w:pPr>
  </w:style>
  <w:style w:type="paragraph" w:customStyle="1" w:styleId="133BA1DE9CD448D2B7AF49929AE7E19E">
    <w:name w:val="133BA1DE9CD448D2B7AF49929AE7E19E"/>
    <w:rsid w:val="009D229A"/>
    <w:pPr>
      <w:spacing w:after="160" w:line="259" w:lineRule="auto"/>
    </w:pPr>
  </w:style>
  <w:style w:type="paragraph" w:customStyle="1" w:styleId="9F7FB6B563894A5A9EC28166B5E2235F">
    <w:name w:val="9F7FB6B563894A5A9EC28166B5E2235F"/>
    <w:rsid w:val="009D229A"/>
    <w:pPr>
      <w:spacing w:after="160" w:line="259" w:lineRule="auto"/>
    </w:pPr>
  </w:style>
  <w:style w:type="paragraph" w:customStyle="1" w:styleId="8664376F53A8466C9DF788A7C5C49D54">
    <w:name w:val="8664376F53A8466C9DF788A7C5C49D54"/>
    <w:rsid w:val="009D229A"/>
    <w:pPr>
      <w:spacing w:after="160" w:line="259" w:lineRule="auto"/>
    </w:pPr>
  </w:style>
  <w:style w:type="paragraph" w:customStyle="1" w:styleId="57ACA4B4728D438390157E7EB7C9895A">
    <w:name w:val="57ACA4B4728D438390157E7EB7C9895A"/>
    <w:rsid w:val="009D229A"/>
    <w:pPr>
      <w:spacing w:after="160" w:line="259" w:lineRule="auto"/>
    </w:pPr>
  </w:style>
  <w:style w:type="paragraph" w:customStyle="1" w:styleId="34FC6CD3CA82480FACD5E047BAF982C7">
    <w:name w:val="34FC6CD3CA82480FACD5E047BAF982C7"/>
    <w:rsid w:val="009D229A"/>
    <w:pPr>
      <w:spacing w:after="160" w:line="259" w:lineRule="auto"/>
    </w:pPr>
  </w:style>
  <w:style w:type="paragraph" w:customStyle="1" w:styleId="B10AA8E3C7024CAE9FB2C05B84B853CC">
    <w:name w:val="B10AA8E3C7024CAE9FB2C05B84B853CC"/>
    <w:rsid w:val="009D229A"/>
    <w:pPr>
      <w:spacing w:after="160" w:line="259" w:lineRule="auto"/>
    </w:pPr>
  </w:style>
  <w:style w:type="paragraph" w:customStyle="1" w:styleId="87166E42AD744F308B0DCA09BC592172">
    <w:name w:val="87166E42AD744F308B0DCA09BC592172"/>
    <w:rsid w:val="009D229A"/>
    <w:pPr>
      <w:spacing w:after="160" w:line="259" w:lineRule="auto"/>
    </w:pPr>
  </w:style>
  <w:style w:type="paragraph" w:customStyle="1" w:styleId="84548B8A6F2A4EB5B884F0EEED5068E8">
    <w:name w:val="84548B8A6F2A4EB5B884F0EEED5068E8"/>
    <w:rsid w:val="009D229A"/>
    <w:pPr>
      <w:spacing w:after="160" w:line="259" w:lineRule="auto"/>
    </w:pPr>
  </w:style>
  <w:style w:type="paragraph" w:customStyle="1" w:styleId="FD15139869E04DF6A4BDA2869551BA3F16">
    <w:name w:val="FD15139869E04DF6A4BDA2869551BA3F16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4">
    <w:name w:val="069144B2EE464D8CBCE4CC62004FCE9E1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E391B8EBFA4D129E9252A7F754A12C2">
    <w:name w:val="98E391B8EBFA4D129E9252A7F754A12C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4293477F5A9468C9262BB55C05168C31">
    <w:name w:val="64293477F5A9468C9262BB55C05168C3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ACA4B4728D438390157E7EB7C9895A1">
    <w:name w:val="57ACA4B4728D438390157E7EB7C9895A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FC6CD3CA82480FACD5E047BAF982C71">
    <w:name w:val="34FC6CD3CA82480FACD5E047BAF982C7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0AA8E3C7024CAE9FB2C05B84B853CC1">
    <w:name w:val="B10AA8E3C7024CAE9FB2C05B84B853CC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166E42AD744F308B0DCA09BC5921721">
    <w:name w:val="87166E42AD744F308B0DCA09BC592172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548B8A6F2A4EB5B884F0EEED5068E81">
    <w:name w:val="84548B8A6F2A4EB5B884F0EEED5068E8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B75121CE8944F379340AF9F7BD9210E1">
    <w:name w:val="5B75121CE8944F379340AF9F7BD9210E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70C396984402EAB9D7B85979B368D1">
    <w:name w:val="37B70C396984402EAB9D7B85979B368D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BC4C0D900B4376B76A6D8C08A778F41">
    <w:name w:val="54BC4C0D900B4376B76A6D8C08A778F4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9C96EE900644B919047764B4D2A91973">
    <w:name w:val="19C96EE900644B919047764B4D2A91973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66B1216BDA78463CB4BE18F39F86FFAF3">
    <w:name w:val="66B1216BDA78463CB4BE18F39F86FFAF3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008580CB5E3D46C7BB924D0C1D63FB453">
    <w:name w:val="008580CB5E3D46C7BB924D0C1D63FB45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530DD5143A41E4B9B4A8806BE5188D3">
    <w:name w:val="39530DD5143A41E4B9B4A8806BE5188D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CB3FF17BAE4DD2BEDEA58A78B781D13">
    <w:name w:val="15CB3FF17BAE4DD2BEDEA58A78B781D1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4B8FC754154E3F9097B97F27D097283">
    <w:name w:val="DC4B8FC754154E3F9097B97F27D09728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E3AFB1E67A45E38F5A9E71A5F078133">
    <w:name w:val="73E3AFB1E67A45E38F5A9E71A5F07813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F304F5BE3E4673B31D5856FBE4A7073">
    <w:name w:val="B2F304F5BE3E4673B31D5856FBE4A707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04F2F9FA836476E815C1A750B6FC2EA3">
    <w:name w:val="104F2F9FA836476E815C1A750B6FC2EA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6A05BB7DED4DCD8EEFF0BC0A8FE24E3">
    <w:name w:val="1F6A05BB7DED4DCD8EEFF0BC0A8FE24E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D234E6373449D5894BE4D9E88CD83D3">
    <w:name w:val="BDD234E6373449D5894BE4D9E88CD83D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10F4ED5D1C74F9A86A6C5DC819384073">
    <w:name w:val="610F4ED5D1C74F9A86A6C5DC81938407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94041485AB4537B2E4D3C33F1EB6BC3">
    <w:name w:val="E894041485AB4537B2E4D3C33F1EB6BC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869EE5FE654303BE1E6E4C03EE2FF73">
    <w:name w:val="59869EE5FE654303BE1E6E4C03EE2FF7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AA03FE90B64254B261513558A47B453">
    <w:name w:val="FAAA03FE90B64254B261513558A47B45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D56335633642FFB0A4B7AC777C76663">
    <w:name w:val="1CD56335633642FFB0A4B7AC777C7666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649A838E6B4894B76E37F3FE7CB6D13">
    <w:name w:val="28649A838E6B4894B76E37F3FE7CB6D1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A1CE1164CFA4B98A0F32BC22B66D60F3">
    <w:name w:val="8A1CE1164CFA4B98A0F32BC22B66D60F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3DCC86A594496C829BC3A0665B4A313">
    <w:name w:val="163DCC86A594496C829BC3A0665B4A31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D94498C244A1ABAB31D43865DEB743">
    <w:name w:val="C38D94498C244A1ABAB31D43865DEB74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85D0838FBC401E948453037B78B24F">
    <w:name w:val="2F85D0838FBC401E948453037B78B24F"/>
    <w:rsid w:val="009D229A"/>
    <w:pPr>
      <w:spacing w:after="160" w:line="259" w:lineRule="auto"/>
    </w:pPr>
  </w:style>
  <w:style w:type="paragraph" w:customStyle="1" w:styleId="10FF198BC05141FC8DE02236BF266A10">
    <w:name w:val="10FF198BC05141FC8DE02236BF266A10"/>
    <w:rsid w:val="009D229A"/>
    <w:pPr>
      <w:spacing w:after="160" w:line="259" w:lineRule="auto"/>
    </w:pPr>
  </w:style>
  <w:style w:type="paragraph" w:customStyle="1" w:styleId="64B69DF2284B41E1A67AF8A453AC8913">
    <w:name w:val="64B69DF2284B41E1A67AF8A453AC8913"/>
    <w:rsid w:val="009D229A"/>
    <w:pPr>
      <w:spacing w:after="160" w:line="259" w:lineRule="auto"/>
    </w:pPr>
  </w:style>
  <w:style w:type="paragraph" w:customStyle="1" w:styleId="5136F6D39D844ECFB5C15C447FDB49E0">
    <w:name w:val="5136F6D39D844ECFB5C15C447FDB49E0"/>
    <w:rsid w:val="009D229A"/>
    <w:pPr>
      <w:spacing w:after="160" w:line="259" w:lineRule="auto"/>
    </w:pPr>
  </w:style>
  <w:style w:type="paragraph" w:customStyle="1" w:styleId="D00EF53F7B8343ACBD8E53722F1800AF">
    <w:name w:val="D00EF53F7B8343ACBD8E53722F1800AF"/>
    <w:rsid w:val="009D229A"/>
    <w:pPr>
      <w:spacing w:after="160" w:line="259" w:lineRule="auto"/>
    </w:pPr>
  </w:style>
  <w:style w:type="paragraph" w:customStyle="1" w:styleId="730BEDE45B7D43958305EA46C265F1B2">
    <w:name w:val="730BEDE45B7D43958305EA46C265F1B2"/>
    <w:rsid w:val="009D229A"/>
    <w:pPr>
      <w:spacing w:after="160" w:line="259" w:lineRule="auto"/>
    </w:pPr>
  </w:style>
  <w:style w:type="paragraph" w:customStyle="1" w:styleId="D453F6E7D0A242D391A35731E5DE5557">
    <w:name w:val="D453F6E7D0A242D391A35731E5DE5557"/>
    <w:rsid w:val="009D229A"/>
    <w:pPr>
      <w:spacing w:after="160" w:line="259" w:lineRule="auto"/>
    </w:pPr>
  </w:style>
  <w:style w:type="paragraph" w:customStyle="1" w:styleId="76E62F949B76462E864A613342B33906">
    <w:name w:val="76E62F949B76462E864A613342B33906"/>
    <w:rsid w:val="009D229A"/>
    <w:pPr>
      <w:spacing w:after="160" w:line="259" w:lineRule="auto"/>
    </w:pPr>
  </w:style>
  <w:style w:type="paragraph" w:customStyle="1" w:styleId="842DB81D5E7F4D14BC1011FD74AA2D89">
    <w:name w:val="842DB81D5E7F4D14BC1011FD74AA2D89"/>
    <w:rsid w:val="009D229A"/>
    <w:pPr>
      <w:spacing w:after="160" w:line="259" w:lineRule="auto"/>
    </w:pPr>
  </w:style>
  <w:style w:type="paragraph" w:customStyle="1" w:styleId="7F0951B9AD9541B5931EF5FB5533720A">
    <w:name w:val="7F0951B9AD9541B5931EF5FB5533720A"/>
    <w:rsid w:val="009D229A"/>
    <w:pPr>
      <w:spacing w:after="160" w:line="259" w:lineRule="auto"/>
    </w:pPr>
  </w:style>
  <w:style w:type="paragraph" w:customStyle="1" w:styleId="C138DE5DD40F4442B146E034BB77B452">
    <w:name w:val="C138DE5DD40F4442B146E034BB77B452"/>
    <w:rsid w:val="009D229A"/>
    <w:pPr>
      <w:spacing w:after="160" w:line="259" w:lineRule="auto"/>
    </w:pPr>
  </w:style>
  <w:style w:type="paragraph" w:customStyle="1" w:styleId="93EC9CA6E39E4069B45B8CFF847177B4">
    <w:name w:val="93EC9CA6E39E4069B45B8CFF847177B4"/>
    <w:rsid w:val="009D229A"/>
    <w:pPr>
      <w:spacing w:after="160" w:line="259" w:lineRule="auto"/>
    </w:pPr>
  </w:style>
  <w:style w:type="paragraph" w:customStyle="1" w:styleId="2260F41138974119A5631D33DE6E4075">
    <w:name w:val="2260F41138974119A5631D33DE6E4075"/>
    <w:rsid w:val="009D229A"/>
    <w:pPr>
      <w:spacing w:after="160" w:line="259" w:lineRule="auto"/>
    </w:pPr>
  </w:style>
  <w:style w:type="paragraph" w:customStyle="1" w:styleId="FD15139869E04DF6A4BDA2869551BA3F17">
    <w:name w:val="FD15139869E04DF6A4BDA2869551BA3F17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5">
    <w:name w:val="069144B2EE464D8CBCE4CC62004FCE9E15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E391B8EBFA4D129E9252A7F754A12C3">
    <w:name w:val="98E391B8EBFA4D129E9252A7F754A12C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4293477F5A9468C9262BB55C05168C32">
    <w:name w:val="64293477F5A9468C9262BB55C05168C3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ACA4B4728D438390157E7EB7C9895A2">
    <w:name w:val="57ACA4B4728D438390157E7EB7C9895A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FC6CD3CA82480FACD5E047BAF982C72">
    <w:name w:val="34FC6CD3CA82480FACD5E047BAF982C7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0AA8E3C7024CAE9FB2C05B84B853CC2">
    <w:name w:val="B10AA8E3C7024CAE9FB2C05B84B853CC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166E42AD744F308B0DCA09BC5921722">
    <w:name w:val="87166E42AD744F308B0DCA09BC592172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548B8A6F2A4EB5B884F0EEED5068E82">
    <w:name w:val="84548B8A6F2A4EB5B884F0EEED5068E8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85D0838FBC401E948453037B78B24F1">
    <w:name w:val="2F85D0838FBC401E948453037B78B24F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0FF198BC05141FC8DE02236BF266A101">
    <w:name w:val="10FF198BC05141FC8DE02236BF266A10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BC4C0D900B4376B76A6D8C08A778F42">
    <w:name w:val="54BC4C0D900B4376B76A6D8C08A778F4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4B69DF2284B41E1A67AF8A453AC89131">
    <w:name w:val="64B69DF2284B41E1A67AF8A453AC8913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36F6D39D844ECFB5C15C447FDB49E01">
    <w:name w:val="5136F6D39D844ECFB5C15C447FDB49E0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0EF53F7B8343ACBD8E53722F1800AF1">
    <w:name w:val="D00EF53F7B8343ACBD8E53722F1800AF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0BEDE45B7D43958305EA46C265F1B21">
    <w:name w:val="730BEDE45B7D43958305EA46C265F1B2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53F6E7D0A242D391A35731E5DE55571">
    <w:name w:val="D453F6E7D0A242D391A35731E5DE5557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E62F949B76462E864A613342B339061">
    <w:name w:val="76E62F949B76462E864A613342B33906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2DB81D5E7F4D14BC1011FD74AA2D891">
    <w:name w:val="842DB81D5E7F4D14BC1011FD74AA2D89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F0951B9AD9541B5931EF5FB5533720A1">
    <w:name w:val="7F0951B9AD9541B5931EF5FB5533720A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38DE5DD40F4442B146E034BB77B4521">
    <w:name w:val="C138DE5DD40F4442B146E034BB77B452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EC9CA6E39E4069B45B8CFF847177B41">
    <w:name w:val="93EC9CA6E39E4069B45B8CFF847177B4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60F41138974119A5631D33DE6E40751">
    <w:name w:val="2260F41138974119A5631D33DE6E4075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580CB5E3D46C7BB924D0C1D63FB454">
    <w:name w:val="008580CB5E3D46C7BB924D0C1D63FB45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530DD5143A41E4B9B4A8806BE5188D4">
    <w:name w:val="39530DD5143A41E4B9B4A8806BE5188D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CB3FF17BAE4DD2BEDEA58A78B781D14">
    <w:name w:val="15CB3FF17BAE4DD2BEDEA58A78B781D1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4B8FC754154E3F9097B97F27D097284">
    <w:name w:val="DC4B8FC754154E3F9097B97F27D09728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E3AFB1E67A45E38F5A9E71A5F078134">
    <w:name w:val="73E3AFB1E67A45E38F5A9E71A5F07813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75B5253DEE4A2396FAF4CE54813114">
    <w:name w:val="2075B5253DEE4A2396FAF4CE5481311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F304F5BE3E4673B31D5856FBE4A7074">
    <w:name w:val="B2F304F5BE3E4673B31D5856FBE4A707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04F2F9FA836476E815C1A750B6FC2EA4">
    <w:name w:val="104F2F9FA836476E815C1A750B6FC2EA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6A05BB7DED4DCD8EEFF0BC0A8FE24E4">
    <w:name w:val="1F6A05BB7DED4DCD8EEFF0BC0A8FE24E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D234E6373449D5894BE4D9E88CD83D4">
    <w:name w:val="BDD234E6373449D5894BE4D9E88CD83D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10F4ED5D1C74F9A86A6C5DC819384074">
    <w:name w:val="610F4ED5D1C74F9A86A6C5DC81938407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94041485AB4537B2E4D3C33F1EB6BC4">
    <w:name w:val="E894041485AB4537B2E4D3C33F1EB6BC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869EE5FE654303BE1E6E4C03EE2FF74">
    <w:name w:val="59869EE5FE654303BE1E6E4C03EE2FF7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AA03FE90B64254B261513558A47B454">
    <w:name w:val="FAAA03FE90B64254B261513558A47B45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D56335633642FFB0A4B7AC777C76664">
    <w:name w:val="1CD56335633642FFB0A4B7AC777C7666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649A838E6B4894B76E37F3FE7CB6D14">
    <w:name w:val="28649A838E6B4894B76E37F3FE7CB6D1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A1CE1164CFA4B98A0F32BC22B66D60F4">
    <w:name w:val="8A1CE1164CFA4B98A0F32BC22B66D60F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3DCC86A594496C829BC3A0665B4A314">
    <w:name w:val="163DCC86A594496C829BC3A0665B4A31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D94498C244A1ABAB31D43865DEB744">
    <w:name w:val="C38D94498C244A1ABAB31D43865DEB74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FC80C-5261-4C29-BF54-5590EAA7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PLANILLA SOLICITUD PASAPORTE.dot</Template>
  <TotalTime>190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del Carmen Alomá</dc:creator>
  <cp:lastModifiedBy>José R. Abadía Lugo</cp:lastModifiedBy>
  <cp:revision>17</cp:revision>
  <cp:lastPrinted>2016-01-15T17:12:00Z</cp:lastPrinted>
  <dcterms:created xsi:type="dcterms:W3CDTF">2015-09-03T21:18:00Z</dcterms:created>
  <dcterms:modified xsi:type="dcterms:W3CDTF">2019-05-06T20:00:00Z</dcterms:modified>
</cp:coreProperties>
</file>